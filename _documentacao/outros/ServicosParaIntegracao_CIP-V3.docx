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BEB528" w14:textId="77777777" w:rsidR="006E39A7" w:rsidRDefault="006E39A7" w:rsidP="00BE4D40">
      <w:pPr>
        <w:pStyle w:val="PargrafodaLista"/>
        <w:spacing w:after="0"/>
        <w:ind w:left="0"/>
        <w:rPr>
          <w:b/>
          <w:color w:val="4F81BD" w:themeColor="accent1"/>
          <w:sz w:val="44"/>
          <w:szCs w:val="44"/>
          <w14:shadow w14:blurRad="50800" w14:dist="50800" w14:dir="5400000" w14:sx="0" w14:sy="0" w14:kx="0" w14:ky="0" w14:algn="ctr">
            <w14:schemeClr w14:val="bg2">
              <w14:lumMod w14:val="90000"/>
            </w14:schemeClr>
          </w14:shadow>
        </w:rPr>
      </w:pPr>
    </w:p>
    <w:p w14:paraId="2438C907" w14:textId="749E39C3" w:rsidR="00B605E3" w:rsidRDefault="006E39A7" w:rsidP="00AF7A69">
      <w:pPr>
        <w:pStyle w:val="PargrafodaLista"/>
        <w:spacing w:after="0"/>
        <w:ind w:left="0"/>
        <w:jc w:val="center"/>
        <w:rPr>
          <w:rFonts w:asciiTheme="majorHAnsi" w:hAnsiTheme="majorHAnsi"/>
          <w:b/>
          <w:color w:val="8DB3E2" w:themeColor="text2" w:themeTint="66"/>
          <w:sz w:val="44"/>
          <w:szCs w:val="44"/>
          <w14:shadow w14:blurRad="50800" w14:dist="50800" w14:dir="5400000" w14:sx="0" w14:sy="0" w14:kx="0" w14:ky="0" w14:algn="ctr">
            <w14:schemeClr w14:val="bg2">
              <w14:lumMod w14:val="90000"/>
            </w14:schemeClr>
          </w14:shadow>
        </w:rPr>
      </w:pPr>
      <w:r w:rsidRPr="00082DD3">
        <w:rPr>
          <w:rFonts w:asciiTheme="majorHAnsi" w:hAnsiTheme="majorHAnsi"/>
          <w:b/>
          <w:color w:val="8DB3E2" w:themeColor="text2" w:themeTint="66"/>
          <w:sz w:val="44"/>
          <w:szCs w:val="44"/>
          <w14:shadow w14:blurRad="50800" w14:dist="50800" w14:dir="5400000" w14:sx="0" w14:sy="0" w14:kx="0" w14:ky="0" w14:algn="ctr">
            <w14:schemeClr w14:val="bg2">
              <w14:lumMod w14:val="90000"/>
            </w14:schemeClr>
          </w14:shadow>
        </w:rPr>
        <w:t xml:space="preserve">Projeto </w:t>
      </w:r>
      <w:r w:rsidR="005B521F">
        <w:rPr>
          <w:rFonts w:asciiTheme="majorHAnsi" w:hAnsiTheme="majorHAnsi"/>
          <w:b/>
          <w:color w:val="8DB3E2" w:themeColor="text2" w:themeTint="66"/>
          <w:sz w:val="44"/>
          <w:szCs w:val="44"/>
          <w14:shadow w14:blurRad="50800" w14:dist="50800" w14:dir="5400000" w14:sx="0" w14:sy="0" w14:kx="0" w14:ky="0" w14:algn="ctr">
            <w14:schemeClr w14:val="bg2">
              <w14:lumMod w14:val="90000"/>
            </w14:schemeClr>
          </w14:shadow>
        </w:rPr>
        <w:t>Campus Solutions PUCPR</w:t>
      </w:r>
    </w:p>
    <w:p w14:paraId="40451D4E" w14:textId="7805D9D6" w:rsidR="006E39A7" w:rsidRDefault="002D19D2" w:rsidP="002D19D2">
      <w:pPr>
        <w:pStyle w:val="PargrafodaLista"/>
        <w:spacing w:after="0"/>
        <w:ind w:left="0"/>
        <w:jc w:val="center"/>
        <w:rPr>
          <w:b/>
          <w:i/>
          <w:color w:val="FF0000"/>
          <w:sz w:val="18"/>
          <w:szCs w:val="18"/>
          <w14:shadow w14:blurRad="50800" w14:dist="50800" w14:dir="5400000" w14:sx="0" w14:sy="0" w14:kx="0" w14:ky="0" w14:algn="ctr">
            <w14:schemeClr w14:val="bg2">
              <w14:lumMod w14:val="90000"/>
            </w14:schemeClr>
          </w14:shadow>
        </w:rPr>
      </w:pPr>
      <w:r>
        <w:rPr>
          <w:rFonts w:asciiTheme="majorHAnsi" w:hAnsiTheme="majorHAnsi"/>
          <w:b/>
          <w:color w:val="8DB3E2" w:themeColor="text2" w:themeTint="66"/>
          <w:sz w:val="44"/>
          <w:szCs w:val="44"/>
          <w14:shadow w14:blurRad="50800" w14:dist="50800" w14:dir="5400000" w14:sx="0" w14:sy="0" w14:kx="0" w14:ky="0" w14:algn="ctr">
            <w14:schemeClr w14:val="bg2">
              <w14:lumMod w14:val="90000"/>
            </w14:schemeClr>
          </w14:shadow>
        </w:rPr>
        <w:t xml:space="preserve">Integração </w:t>
      </w:r>
      <w:r w:rsidR="0039173F">
        <w:rPr>
          <w:rFonts w:asciiTheme="majorHAnsi" w:hAnsiTheme="majorHAnsi"/>
          <w:b/>
          <w:color w:val="8DB3E2" w:themeColor="text2" w:themeTint="66"/>
          <w:sz w:val="44"/>
          <w:szCs w:val="44"/>
          <w14:shadow w14:blurRad="50800" w14:dist="50800" w14:dir="5400000" w14:sx="0" w14:sy="0" w14:kx="0" w14:ky="0" w14:algn="ctr">
            <w14:schemeClr w14:val="bg2">
              <w14:lumMod w14:val="90000"/>
            </w14:schemeClr>
          </w14:shadow>
        </w:rPr>
        <w:t xml:space="preserve">com </w:t>
      </w:r>
      <w:r w:rsidR="004D1745">
        <w:rPr>
          <w:rFonts w:asciiTheme="majorHAnsi" w:hAnsiTheme="majorHAnsi"/>
          <w:b/>
          <w:color w:val="8DB3E2" w:themeColor="text2" w:themeTint="66"/>
          <w:sz w:val="44"/>
          <w:szCs w:val="44"/>
          <w14:shadow w14:blurRad="50800" w14:dist="50800" w14:dir="5400000" w14:sx="0" w14:sy="0" w14:kx="0" w14:ky="0" w14:algn="ctr">
            <w14:schemeClr w14:val="bg2">
              <w14:lumMod w14:val="90000"/>
            </w14:schemeClr>
          </w14:shadow>
        </w:rPr>
        <w:t>CIP</w:t>
      </w:r>
      <w:r w:rsidR="0039173F">
        <w:rPr>
          <w:rFonts w:asciiTheme="majorHAnsi" w:hAnsiTheme="majorHAnsi"/>
          <w:b/>
          <w:color w:val="8DB3E2" w:themeColor="text2" w:themeTint="66"/>
          <w:sz w:val="44"/>
          <w:szCs w:val="44"/>
          <w14:shadow w14:blurRad="50800" w14:dist="50800" w14:dir="5400000" w14:sx="0" w14:sy="0" w14:kx="0" w14:ky="0" w14:algn="ctr">
            <w14:schemeClr w14:val="bg2">
              <w14:lumMod w14:val="90000"/>
            </w14:schemeClr>
          </w14:shadow>
        </w:rPr>
        <w:t xml:space="preserve"> – </w:t>
      </w:r>
      <w:r w:rsidR="00E5613A">
        <w:rPr>
          <w:rFonts w:asciiTheme="majorHAnsi" w:hAnsiTheme="majorHAnsi"/>
          <w:b/>
          <w:color w:val="8DB3E2" w:themeColor="text2" w:themeTint="66"/>
          <w:sz w:val="44"/>
          <w:szCs w:val="44"/>
          <w14:shadow w14:blurRad="50800" w14:dist="50800" w14:dir="5400000" w14:sx="0" w14:sy="0" w14:kx="0" w14:ky="0" w14:algn="ctr">
            <w14:schemeClr w14:val="bg2">
              <w14:lumMod w14:val="90000"/>
            </w14:schemeClr>
          </w14:shadow>
        </w:rPr>
        <w:t>PIBIC</w:t>
      </w:r>
    </w:p>
    <w:tbl>
      <w:tblPr>
        <w:tblStyle w:val="Tabelacomgrade"/>
        <w:tblW w:w="10145" w:type="dxa"/>
        <w:jc w:val="center"/>
        <w:tblCellMar>
          <w:left w:w="142" w:type="dxa"/>
        </w:tblCellMar>
        <w:tblLook w:val="04A0" w:firstRow="1" w:lastRow="0" w:firstColumn="1" w:lastColumn="0" w:noHBand="0" w:noVBand="1"/>
      </w:tblPr>
      <w:tblGrid>
        <w:gridCol w:w="10145"/>
      </w:tblGrid>
      <w:tr w:rsidR="00D62B4E" w14:paraId="47D1F018" w14:textId="77777777" w:rsidTr="00A56FA7">
        <w:trPr>
          <w:trHeight w:val="2251"/>
          <w:jc w:val="center"/>
        </w:trPr>
        <w:tc>
          <w:tcPr>
            <w:tcW w:w="10145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  <w:lang w:eastAsia="en-US"/>
              </w:rPr>
              <w:id w:val="1090115724"/>
              <w:docPartObj>
                <w:docPartGallery w:val="Table of Contents"/>
                <w:docPartUnique/>
              </w:docPartObj>
            </w:sdtPr>
            <w:sdtContent>
              <w:p w14:paraId="36821D24" w14:textId="77777777" w:rsidR="00C86AAC" w:rsidRPr="00566219" w:rsidRDefault="00C86AAC">
                <w:pPr>
                  <w:pStyle w:val="CabealhodoSumrio"/>
                  <w:rPr>
                    <w:color w:val="8DB3E2" w:themeColor="text2" w:themeTint="66"/>
                  </w:rPr>
                </w:pPr>
                <w:r w:rsidRPr="00566219">
                  <w:rPr>
                    <w:color w:val="8DB3E2" w:themeColor="text2" w:themeTint="66"/>
                  </w:rPr>
                  <w:t>Sumário</w:t>
                </w:r>
              </w:p>
              <w:p w14:paraId="38A4C5D2" w14:textId="77777777" w:rsidR="00566219" w:rsidRPr="00566219" w:rsidRDefault="00566219" w:rsidP="00566219">
                <w:pPr>
                  <w:rPr>
                    <w:color w:val="4F81BD" w:themeColor="accent1"/>
                    <w:lang w:eastAsia="pt-BR"/>
                  </w:rPr>
                </w:pPr>
              </w:p>
              <w:p w14:paraId="0B47BBB9" w14:textId="77777777" w:rsidR="00E84156" w:rsidRDefault="00566219">
                <w:pPr>
                  <w:pStyle w:val="Sumrio1"/>
                  <w:tabs>
                    <w:tab w:val="right" w:leader="dot" w:pos="9061"/>
                  </w:tabs>
                  <w:rPr>
                    <w:rFonts w:eastAsiaTheme="minorEastAsia"/>
                    <w:noProof/>
                    <w:lang w:eastAsia="pt-BR"/>
                  </w:rPr>
                </w:pPr>
                <w:r w:rsidRPr="00566219">
                  <w:rPr>
                    <w:color w:val="4F81BD" w:themeColor="accent1"/>
                  </w:rPr>
                  <w:fldChar w:fldCharType="begin"/>
                </w:r>
                <w:r w:rsidRPr="00566219">
                  <w:rPr>
                    <w:color w:val="4F81BD" w:themeColor="accent1"/>
                  </w:rPr>
                  <w:instrText xml:space="preserve"> TOC \o "1-1" \h \z \u </w:instrText>
                </w:r>
                <w:r w:rsidRPr="00566219">
                  <w:rPr>
                    <w:color w:val="4F81BD" w:themeColor="accent1"/>
                  </w:rPr>
                  <w:fldChar w:fldCharType="separate"/>
                </w:r>
                <w:hyperlink w:anchor="_Toc419879240" w:history="1">
                  <w:r w:rsidR="00E84156" w:rsidRPr="00AB1FD9">
                    <w:rPr>
                      <w:rStyle w:val="Hyperlink"/>
                      <w:noProof/>
                    </w:rPr>
                    <w:t>Descrição</w:t>
                  </w:r>
                  <w:r w:rsidR="00E84156">
                    <w:rPr>
                      <w:noProof/>
                      <w:webHidden/>
                    </w:rPr>
                    <w:tab/>
                  </w:r>
                  <w:r w:rsidR="00E84156">
                    <w:rPr>
                      <w:noProof/>
                      <w:webHidden/>
                    </w:rPr>
                    <w:fldChar w:fldCharType="begin"/>
                  </w:r>
                  <w:r w:rsidR="00E84156">
                    <w:rPr>
                      <w:noProof/>
                      <w:webHidden/>
                    </w:rPr>
                    <w:instrText xml:space="preserve"> PAGEREF _Toc419879240 \h </w:instrText>
                  </w:r>
                  <w:r w:rsidR="00E84156">
                    <w:rPr>
                      <w:noProof/>
                      <w:webHidden/>
                    </w:rPr>
                  </w:r>
                  <w:r w:rsidR="00E84156">
                    <w:rPr>
                      <w:noProof/>
                      <w:webHidden/>
                    </w:rPr>
                    <w:fldChar w:fldCharType="separate"/>
                  </w:r>
                  <w:r w:rsidR="00E84156">
                    <w:rPr>
                      <w:noProof/>
                      <w:webHidden/>
                    </w:rPr>
                    <w:t>1</w:t>
                  </w:r>
                  <w:r w:rsidR="00E84156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9F950F7" w14:textId="77777777" w:rsidR="00E84156" w:rsidRDefault="00E84156">
                <w:pPr>
                  <w:pStyle w:val="Sumrio1"/>
                  <w:tabs>
                    <w:tab w:val="right" w:leader="dot" w:pos="9061"/>
                  </w:tabs>
                  <w:rPr>
                    <w:rFonts w:eastAsiaTheme="minorEastAsia"/>
                    <w:noProof/>
                    <w:lang w:eastAsia="pt-BR"/>
                  </w:rPr>
                </w:pPr>
                <w:hyperlink w:anchor="_Toc419879241" w:history="1">
                  <w:r w:rsidRPr="00AB1FD9">
                    <w:rPr>
                      <w:rStyle w:val="Hyperlink"/>
                      <w:noProof/>
                    </w:rPr>
                    <w:t>Dados cadastrais de alunos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_Toc419879241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CA40CBD" w14:textId="77777777" w:rsidR="00E84156" w:rsidRDefault="00E84156">
                <w:pPr>
                  <w:pStyle w:val="Sumrio1"/>
                  <w:tabs>
                    <w:tab w:val="right" w:leader="dot" w:pos="9061"/>
                  </w:tabs>
                  <w:rPr>
                    <w:rFonts w:eastAsiaTheme="minorEastAsia"/>
                    <w:noProof/>
                    <w:lang w:eastAsia="pt-BR"/>
                  </w:rPr>
                </w:pPr>
                <w:hyperlink w:anchor="_Toc419879242" w:history="1">
                  <w:r w:rsidRPr="00AB1FD9">
                    <w:rPr>
                      <w:rStyle w:val="Hyperlink"/>
                      <w:noProof/>
                    </w:rPr>
                    <w:t>Status do Aluno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_Toc419879242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C8995E9" w14:textId="77777777" w:rsidR="00E84156" w:rsidRDefault="00E84156">
                <w:pPr>
                  <w:pStyle w:val="Sumrio1"/>
                  <w:tabs>
                    <w:tab w:val="right" w:leader="dot" w:pos="9061"/>
                  </w:tabs>
                  <w:rPr>
                    <w:rFonts w:eastAsiaTheme="minorEastAsia"/>
                    <w:noProof/>
                    <w:lang w:eastAsia="pt-BR"/>
                  </w:rPr>
                </w:pPr>
                <w:hyperlink w:anchor="_Toc419879243" w:history="1">
                  <w:r w:rsidRPr="00AB1FD9">
                    <w:rPr>
                      <w:rStyle w:val="Hyperlink"/>
                      <w:noProof/>
                    </w:rPr>
                    <w:t>Alunos em Programas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_Toc419879243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548F106" w14:textId="77777777" w:rsidR="00E84156" w:rsidRDefault="00E84156">
                <w:pPr>
                  <w:pStyle w:val="Sumrio1"/>
                  <w:tabs>
                    <w:tab w:val="right" w:leader="dot" w:pos="9061"/>
                  </w:tabs>
                  <w:rPr>
                    <w:rFonts w:eastAsiaTheme="minorEastAsia"/>
                    <w:noProof/>
                    <w:lang w:eastAsia="pt-BR"/>
                  </w:rPr>
                </w:pPr>
                <w:hyperlink w:anchor="_Toc419879244" w:history="1">
                  <w:r w:rsidRPr="00AB1FD9">
                    <w:rPr>
                      <w:rStyle w:val="Hyperlink"/>
                      <w:noProof/>
                    </w:rPr>
                    <w:t>Programas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_Toc419879244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A5343CD" w14:textId="77777777" w:rsidR="00E84156" w:rsidRDefault="00E84156">
                <w:pPr>
                  <w:pStyle w:val="Sumrio1"/>
                  <w:tabs>
                    <w:tab w:val="right" w:leader="dot" w:pos="9061"/>
                  </w:tabs>
                  <w:rPr>
                    <w:rFonts w:eastAsiaTheme="minorEastAsia"/>
                    <w:noProof/>
                    <w:lang w:eastAsia="pt-BR"/>
                  </w:rPr>
                </w:pPr>
                <w:hyperlink w:anchor="_Toc419879245" w:history="1">
                  <w:r w:rsidRPr="00AB1FD9">
                    <w:rPr>
                      <w:rStyle w:val="Hyperlink"/>
                      <w:noProof/>
                    </w:rPr>
                    <w:t>Catálogo de cursos do Programa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_Toc419879245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6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75CFA66" w14:textId="77777777" w:rsidR="00E84156" w:rsidRDefault="00E84156">
                <w:pPr>
                  <w:pStyle w:val="Sumrio1"/>
                  <w:tabs>
                    <w:tab w:val="right" w:leader="dot" w:pos="9061"/>
                  </w:tabs>
                  <w:rPr>
                    <w:rFonts w:eastAsiaTheme="minorEastAsia"/>
                    <w:noProof/>
                    <w:lang w:eastAsia="pt-BR"/>
                  </w:rPr>
                </w:pPr>
                <w:hyperlink w:anchor="_Toc419879246" w:history="1">
                  <w:r w:rsidRPr="00AB1FD9">
                    <w:rPr>
                      <w:rStyle w:val="Hyperlink"/>
                      <w:noProof/>
                    </w:rPr>
                    <w:t>Biblioteca de Atributos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_Toc419879246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7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E79C901" w14:textId="77777777" w:rsidR="00C86AAC" w:rsidRDefault="00566219">
                <w:r w:rsidRPr="00566219">
                  <w:rPr>
                    <w:color w:val="4F81BD" w:themeColor="accent1"/>
                  </w:rPr>
                  <w:fldChar w:fldCharType="end"/>
                </w:r>
              </w:p>
            </w:sdtContent>
          </w:sdt>
          <w:p w14:paraId="6120F132" w14:textId="77777777" w:rsidR="00D62B4E" w:rsidRDefault="00D62B4E" w:rsidP="00D62B4E"/>
        </w:tc>
      </w:tr>
      <w:tr w:rsidR="008D7580" w14:paraId="51274F7A" w14:textId="77777777" w:rsidTr="00A56FA7">
        <w:trPr>
          <w:trHeight w:val="671"/>
          <w:jc w:val="center"/>
        </w:trPr>
        <w:tc>
          <w:tcPr>
            <w:tcW w:w="10145" w:type="dxa"/>
            <w:tcBorders>
              <w:top w:val="nil"/>
              <w:left w:val="nil"/>
              <w:bottom w:val="nil"/>
              <w:right w:val="nil"/>
            </w:tcBorders>
          </w:tcPr>
          <w:p w14:paraId="73534CAE" w14:textId="77777777" w:rsidR="00A32338" w:rsidRPr="008C6481" w:rsidRDefault="00A32338" w:rsidP="00A32338">
            <w:pPr>
              <w:pStyle w:val="Ttulo"/>
              <w:ind w:left="567"/>
              <w:rPr>
                <w:rFonts w:asciiTheme="minorHAnsi" w:hAnsiTheme="minorHAnsi"/>
              </w:rPr>
            </w:pPr>
            <w:r w:rsidRPr="008C6481">
              <w:rPr>
                <w:rFonts w:asciiTheme="minorHAnsi" w:hAnsiTheme="minorHAnsi"/>
              </w:rPr>
              <w:t>Histórico de Alterações</w:t>
            </w:r>
          </w:p>
          <w:tbl>
            <w:tblPr>
              <w:tblStyle w:val="Tabelacomgrade"/>
              <w:tblW w:w="0" w:type="auto"/>
              <w:tblInd w:w="675" w:type="dxa"/>
              <w:tblLook w:val="04A0" w:firstRow="1" w:lastRow="0" w:firstColumn="1" w:lastColumn="0" w:noHBand="0" w:noVBand="1"/>
            </w:tblPr>
            <w:tblGrid>
              <w:gridCol w:w="1276"/>
              <w:gridCol w:w="2538"/>
              <w:gridCol w:w="825"/>
              <w:gridCol w:w="3406"/>
            </w:tblGrid>
            <w:tr w:rsidR="00A32338" w:rsidRPr="008C6481" w14:paraId="4B970C83" w14:textId="77777777" w:rsidTr="00AA225F">
              <w:trPr>
                <w:trHeight w:val="474"/>
              </w:trPr>
              <w:tc>
                <w:tcPr>
                  <w:tcW w:w="1276" w:type="dxa"/>
                  <w:shd w:val="clear" w:color="auto" w:fill="1F497D" w:themeFill="text2"/>
                </w:tcPr>
                <w:p w14:paraId="5DB1AB5E" w14:textId="77777777" w:rsidR="00A32338" w:rsidRPr="008C6481" w:rsidRDefault="00A32338" w:rsidP="00A32338">
                  <w:pPr>
                    <w:spacing w:before="120"/>
                    <w:jc w:val="center"/>
                    <w:rPr>
                      <w:b/>
                      <w:i/>
                      <w:color w:val="FFFFFF" w:themeColor="background1"/>
                      <w:sz w:val="18"/>
                      <w:szCs w:val="18"/>
                    </w:rPr>
                  </w:pPr>
                  <w:r w:rsidRPr="008C6481">
                    <w:rPr>
                      <w:b/>
                      <w:i/>
                      <w:color w:val="FFFFFF" w:themeColor="background1"/>
                      <w:sz w:val="18"/>
                      <w:szCs w:val="18"/>
                    </w:rPr>
                    <w:t>Data</w:t>
                  </w:r>
                </w:p>
              </w:tc>
              <w:tc>
                <w:tcPr>
                  <w:tcW w:w="2538" w:type="dxa"/>
                  <w:shd w:val="clear" w:color="auto" w:fill="1F497D" w:themeFill="text2"/>
                </w:tcPr>
                <w:p w14:paraId="04080E3E" w14:textId="77777777" w:rsidR="00A32338" w:rsidRPr="008C6481" w:rsidRDefault="00A32338" w:rsidP="00A32338">
                  <w:pPr>
                    <w:spacing w:before="120"/>
                    <w:jc w:val="center"/>
                    <w:rPr>
                      <w:b/>
                      <w:i/>
                      <w:color w:val="FFFFFF" w:themeColor="background1"/>
                      <w:sz w:val="18"/>
                      <w:szCs w:val="18"/>
                    </w:rPr>
                  </w:pPr>
                  <w:r w:rsidRPr="008C6481">
                    <w:rPr>
                      <w:b/>
                      <w:i/>
                      <w:color w:val="FFFFFF" w:themeColor="background1"/>
                      <w:sz w:val="18"/>
                      <w:szCs w:val="18"/>
                    </w:rPr>
                    <w:t>Participantes</w:t>
                  </w:r>
                </w:p>
              </w:tc>
              <w:tc>
                <w:tcPr>
                  <w:tcW w:w="825" w:type="dxa"/>
                  <w:shd w:val="clear" w:color="auto" w:fill="1F497D" w:themeFill="text2"/>
                </w:tcPr>
                <w:p w14:paraId="441712E0" w14:textId="77777777" w:rsidR="00A32338" w:rsidRPr="008C6481" w:rsidRDefault="00A32338" w:rsidP="00A32338">
                  <w:pPr>
                    <w:spacing w:before="120"/>
                    <w:jc w:val="center"/>
                    <w:rPr>
                      <w:b/>
                      <w:i/>
                      <w:color w:val="FFFFFF" w:themeColor="background1"/>
                      <w:sz w:val="18"/>
                      <w:szCs w:val="18"/>
                    </w:rPr>
                  </w:pPr>
                  <w:r w:rsidRPr="008C6481">
                    <w:rPr>
                      <w:b/>
                      <w:i/>
                      <w:color w:val="FFFFFF" w:themeColor="background1"/>
                      <w:sz w:val="18"/>
                      <w:szCs w:val="18"/>
                    </w:rPr>
                    <w:t>Versão</w:t>
                  </w:r>
                </w:p>
              </w:tc>
              <w:tc>
                <w:tcPr>
                  <w:tcW w:w="3406" w:type="dxa"/>
                  <w:shd w:val="clear" w:color="auto" w:fill="1F497D" w:themeFill="text2"/>
                </w:tcPr>
                <w:p w14:paraId="443BF79D" w14:textId="77777777" w:rsidR="00A32338" w:rsidRPr="008C6481" w:rsidRDefault="00A32338" w:rsidP="00A32338">
                  <w:pPr>
                    <w:spacing w:before="120"/>
                    <w:jc w:val="center"/>
                    <w:rPr>
                      <w:b/>
                      <w:i/>
                      <w:color w:val="FFFFFF" w:themeColor="background1"/>
                      <w:sz w:val="18"/>
                      <w:szCs w:val="18"/>
                    </w:rPr>
                  </w:pPr>
                  <w:r w:rsidRPr="008C6481">
                    <w:rPr>
                      <w:b/>
                      <w:i/>
                      <w:color w:val="FFFFFF" w:themeColor="background1"/>
                      <w:sz w:val="18"/>
                      <w:szCs w:val="18"/>
                    </w:rPr>
                    <w:t>Referência</w:t>
                  </w:r>
                </w:p>
              </w:tc>
            </w:tr>
            <w:tr w:rsidR="00AC4F40" w:rsidRPr="008C6481" w14:paraId="2915AF90" w14:textId="77777777" w:rsidTr="00AA225F">
              <w:tc>
                <w:tcPr>
                  <w:tcW w:w="1276" w:type="dxa"/>
                </w:tcPr>
                <w:p w14:paraId="7CC7EC8E" w14:textId="6D38A7B5" w:rsidR="00AC4F40" w:rsidRPr="008C6481" w:rsidRDefault="00AC4F40" w:rsidP="00AC4F40">
                  <w:pPr>
                    <w:spacing w:before="120" w:after="12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03</w:t>
                  </w:r>
                  <w:r w:rsidRPr="008C6481">
                    <w:rPr>
                      <w:sz w:val="18"/>
                      <w:szCs w:val="18"/>
                    </w:rPr>
                    <w:t>-</w:t>
                  </w:r>
                  <w:r>
                    <w:rPr>
                      <w:sz w:val="18"/>
                      <w:szCs w:val="18"/>
                    </w:rPr>
                    <w:t>jul</w:t>
                  </w:r>
                  <w:r w:rsidRPr="008C6481">
                    <w:rPr>
                      <w:sz w:val="18"/>
                      <w:szCs w:val="18"/>
                    </w:rPr>
                    <w:t>-2014</w:t>
                  </w:r>
                </w:p>
              </w:tc>
              <w:tc>
                <w:tcPr>
                  <w:tcW w:w="2538" w:type="dxa"/>
                </w:tcPr>
                <w:p w14:paraId="1CCB042A" w14:textId="65FDFDE1" w:rsidR="00AC4F40" w:rsidRPr="008C6481" w:rsidRDefault="00AC4F40" w:rsidP="00AC4F40">
                  <w:pPr>
                    <w:spacing w:before="120" w:after="120"/>
                    <w:rPr>
                      <w:sz w:val="18"/>
                      <w:szCs w:val="18"/>
                      <w:u w:val="single"/>
                    </w:rPr>
                  </w:pPr>
                  <w:r>
                    <w:rPr>
                      <w:sz w:val="18"/>
                      <w:szCs w:val="18"/>
                    </w:rPr>
                    <w:t>Loacir Vresk</w:t>
                  </w:r>
                </w:p>
              </w:tc>
              <w:tc>
                <w:tcPr>
                  <w:tcW w:w="825" w:type="dxa"/>
                </w:tcPr>
                <w:p w14:paraId="336B8D69" w14:textId="5C0188F6" w:rsidR="00AC4F40" w:rsidRPr="008C6481" w:rsidRDefault="00AC4F40" w:rsidP="00AC4F40">
                  <w:pPr>
                    <w:spacing w:before="120" w:after="120"/>
                    <w:jc w:val="center"/>
                    <w:rPr>
                      <w:sz w:val="18"/>
                      <w:szCs w:val="18"/>
                    </w:rPr>
                  </w:pPr>
                  <w:r w:rsidRPr="008C6481">
                    <w:rPr>
                      <w:sz w:val="18"/>
                      <w:szCs w:val="18"/>
                    </w:rPr>
                    <w:t>01</w:t>
                  </w:r>
                </w:p>
              </w:tc>
              <w:tc>
                <w:tcPr>
                  <w:tcW w:w="3406" w:type="dxa"/>
                </w:tcPr>
                <w:p w14:paraId="401CB9EE" w14:textId="138B9751" w:rsidR="00AC4F40" w:rsidRPr="008C6481" w:rsidRDefault="00AC4F40" w:rsidP="00AC4F40">
                  <w:pPr>
                    <w:pStyle w:val="PargrafodaLista"/>
                    <w:spacing w:before="120" w:after="120"/>
                    <w:ind w:left="0"/>
                    <w:rPr>
                      <w:sz w:val="18"/>
                      <w:szCs w:val="18"/>
                    </w:rPr>
                  </w:pPr>
                  <w:r w:rsidRPr="005A40BD">
                    <w:rPr>
                      <w:sz w:val="18"/>
                      <w:szCs w:val="18"/>
                    </w:rPr>
                    <w:t>Preparação do documento.</w:t>
                  </w:r>
                </w:p>
              </w:tc>
            </w:tr>
            <w:tr w:rsidR="00AC4F40" w:rsidRPr="008C6481" w14:paraId="3142C737" w14:textId="77777777" w:rsidTr="00AA225F">
              <w:tc>
                <w:tcPr>
                  <w:tcW w:w="1276" w:type="dxa"/>
                </w:tcPr>
                <w:p w14:paraId="21D96AD4" w14:textId="651C11D4" w:rsidR="00AC4F40" w:rsidRDefault="00AC4F40" w:rsidP="00AC4F40">
                  <w:pPr>
                    <w:spacing w:before="120" w:after="12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09-jul-2014</w:t>
                  </w:r>
                </w:p>
              </w:tc>
              <w:tc>
                <w:tcPr>
                  <w:tcW w:w="2538" w:type="dxa"/>
                </w:tcPr>
                <w:p w14:paraId="2CE40EE0" w14:textId="400CC927" w:rsidR="00AC4F40" w:rsidRDefault="00AC4F40" w:rsidP="00AC4F40">
                  <w:pPr>
                    <w:spacing w:before="120" w:after="12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Loacir Vresk</w:t>
                  </w:r>
                </w:p>
              </w:tc>
              <w:tc>
                <w:tcPr>
                  <w:tcW w:w="825" w:type="dxa"/>
                </w:tcPr>
                <w:p w14:paraId="441B6245" w14:textId="458DB4FC" w:rsidR="00AC4F40" w:rsidRDefault="00AC4F40" w:rsidP="00AC4F40">
                  <w:pPr>
                    <w:spacing w:before="120" w:after="12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02</w:t>
                  </w:r>
                </w:p>
              </w:tc>
              <w:tc>
                <w:tcPr>
                  <w:tcW w:w="3406" w:type="dxa"/>
                </w:tcPr>
                <w:p w14:paraId="6995C210" w14:textId="7C766560" w:rsidR="00AC4F40" w:rsidRDefault="00AC4F40" w:rsidP="00AC4F40">
                  <w:pPr>
                    <w:pStyle w:val="PargrafodaLista"/>
                    <w:spacing w:before="120" w:after="120"/>
                    <w:ind w:left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Adicionado informação de programa/plano de aluno</w:t>
                  </w:r>
                </w:p>
              </w:tc>
            </w:tr>
            <w:tr w:rsidR="00AC4F40" w:rsidRPr="008C6481" w14:paraId="284D3ACF" w14:textId="77777777" w:rsidTr="00AA225F">
              <w:tc>
                <w:tcPr>
                  <w:tcW w:w="1276" w:type="dxa"/>
                </w:tcPr>
                <w:p w14:paraId="19D15DD7" w14:textId="299C6C06" w:rsidR="00AC4F40" w:rsidRDefault="00AC4F40" w:rsidP="00DA4DFD">
                  <w:pPr>
                    <w:spacing w:before="120" w:after="12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20</w:t>
                  </w:r>
                  <w:r w:rsidR="00DA4DFD">
                    <w:rPr>
                      <w:sz w:val="18"/>
                      <w:szCs w:val="18"/>
                    </w:rPr>
                    <w:t>-Mai-2015</w:t>
                  </w:r>
                </w:p>
              </w:tc>
              <w:tc>
                <w:tcPr>
                  <w:tcW w:w="2538" w:type="dxa"/>
                </w:tcPr>
                <w:p w14:paraId="1009D242" w14:textId="02E5BB73" w:rsidR="00AC4F40" w:rsidRDefault="00AC4F40" w:rsidP="00AC4F40">
                  <w:pPr>
                    <w:spacing w:before="120" w:after="12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Loacir Vresk</w:t>
                  </w:r>
                </w:p>
              </w:tc>
              <w:tc>
                <w:tcPr>
                  <w:tcW w:w="825" w:type="dxa"/>
                </w:tcPr>
                <w:p w14:paraId="63D3D696" w14:textId="4254EEAA" w:rsidR="00AC4F40" w:rsidRPr="008C6481" w:rsidRDefault="00AC4F40" w:rsidP="00AC4F40">
                  <w:pPr>
                    <w:spacing w:before="120" w:after="12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03</w:t>
                  </w:r>
                </w:p>
              </w:tc>
              <w:tc>
                <w:tcPr>
                  <w:tcW w:w="3406" w:type="dxa"/>
                </w:tcPr>
                <w:p w14:paraId="50DC2390" w14:textId="16556E81" w:rsidR="00AC4F40" w:rsidRDefault="00AC4F40" w:rsidP="00AC4F40">
                  <w:pPr>
                    <w:pStyle w:val="PargrafodaLista"/>
                    <w:spacing w:before="120" w:after="120"/>
                    <w:ind w:left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Redação do documento conforme reunião de retomada da integração</w:t>
                  </w:r>
                </w:p>
              </w:tc>
            </w:tr>
            <w:tr w:rsidR="00AC4F40" w:rsidRPr="008C6481" w14:paraId="0E96D8B2" w14:textId="77777777" w:rsidTr="00AA225F">
              <w:tc>
                <w:tcPr>
                  <w:tcW w:w="1276" w:type="dxa"/>
                </w:tcPr>
                <w:p w14:paraId="0EBAF22A" w14:textId="0723FB35" w:rsidR="00AC4F40" w:rsidRDefault="00AC4F40" w:rsidP="00AC4F40">
                  <w:pPr>
                    <w:spacing w:before="120" w:after="120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538" w:type="dxa"/>
                </w:tcPr>
                <w:p w14:paraId="34E8E942" w14:textId="6954F522" w:rsidR="00AC4F40" w:rsidRDefault="00AC4F40" w:rsidP="00AC4F40">
                  <w:pPr>
                    <w:spacing w:before="120" w:after="12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825" w:type="dxa"/>
                </w:tcPr>
                <w:p w14:paraId="66496510" w14:textId="04C73550" w:rsidR="00AC4F40" w:rsidRDefault="00AC4F40" w:rsidP="00AC4F40">
                  <w:pPr>
                    <w:spacing w:before="120" w:after="120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406" w:type="dxa"/>
                </w:tcPr>
                <w:p w14:paraId="28B6F9B8" w14:textId="7FE173CA" w:rsidR="00AC4F40" w:rsidRDefault="00AC4F40" w:rsidP="00AC4F40">
                  <w:pPr>
                    <w:pStyle w:val="PargrafodaLista"/>
                    <w:spacing w:before="120" w:after="120"/>
                    <w:ind w:left="0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5BF495E5" w14:textId="77777777" w:rsidR="008D7580" w:rsidRPr="00566219" w:rsidRDefault="008D7580">
            <w:pPr>
              <w:pStyle w:val="CabealhodoSumrio"/>
              <w:rPr>
                <w:color w:val="8DB3E2" w:themeColor="text2" w:themeTint="66"/>
              </w:rPr>
            </w:pPr>
          </w:p>
        </w:tc>
      </w:tr>
    </w:tbl>
    <w:p w14:paraId="6F878A8A" w14:textId="77777777" w:rsidR="00D96F7B" w:rsidRDefault="00D96F7B" w:rsidP="00D96F7B">
      <w:bookmarkStart w:id="0" w:name="_Toc392678555"/>
    </w:p>
    <w:p w14:paraId="0CBD4519" w14:textId="0F903E45" w:rsidR="004C51C2" w:rsidRDefault="004C51C2" w:rsidP="00D96F7B">
      <w:pPr>
        <w:pStyle w:val="Ttulo1"/>
        <w:spacing w:before="0"/>
      </w:pPr>
      <w:bookmarkStart w:id="1" w:name="_Toc419879240"/>
      <w:r>
        <w:t>Descrição</w:t>
      </w:r>
      <w:bookmarkEnd w:id="1"/>
    </w:p>
    <w:p w14:paraId="151715A8" w14:textId="77777777" w:rsidR="004C51C2" w:rsidRDefault="004C51C2" w:rsidP="00D96F7B"/>
    <w:p w14:paraId="17BFE7D5" w14:textId="77777777" w:rsidR="00F97E99" w:rsidRDefault="004C51C2" w:rsidP="00D96F7B">
      <w:pPr>
        <w:jc w:val="both"/>
      </w:pPr>
      <w:r>
        <w:t xml:space="preserve">A solução CIP necessita de informações de alunos, programas, alunos em programas. </w:t>
      </w:r>
    </w:p>
    <w:p w14:paraId="4D054BB9" w14:textId="41672FB0" w:rsidR="004C51C2" w:rsidRDefault="004C51C2" w:rsidP="00F97E99">
      <w:pPr>
        <w:jc w:val="both"/>
      </w:pPr>
      <w:r>
        <w:t>Estas informações serão fornecidas de forma síncrona onde o CIP irá consumir os dados conforme necessidade.</w:t>
      </w:r>
      <w:r w:rsidR="00F97E99">
        <w:t xml:space="preserve"> Os serviços irão retornar informações atualizadas, não é trabalhado processo de cache.</w:t>
      </w:r>
      <w:r>
        <w:t xml:space="preserve"> Abaixo descrevemos os serviços disponibilizados e dicionários dos campos de retorno e filtros.</w:t>
      </w:r>
    </w:p>
    <w:p w14:paraId="674A337A" w14:textId="4664AEC5" w:rsidR="004C51C2" w:rsidRDefault="005001A8" w:rsidP="00F97E99">
      <w:pPr>
        <w:jc w:val="both"/>
      </w:pPr>
      <w:r>
        <w:t>E</w:t>
      </w:r>
      <w:r w:rsidR="004C51C2">
        <w:t xml:space="preserve">sta documentação é baseada </w:t>
      </w:r>
      <w:r>
        <w:t>em</w:t>
      </w:r>
      <w:r w:rsidR="004C51C2">
        <w:t xml:space="preserve"> uma documentação original do Oracle Integration Broker, quando ocorrer alterações nos serviços, deve-se atualizar a docum</w:t>
      </w:r>
      <w:r>
        <w:t>entação do Broker e aqui.</w:t>
      </w:r>
    </w:p>
    <w:p w14:paraId="6A8689E3" w14:textId="7E442841" w:rsidR="005001A8" w:rsidRDefault="005001A8" w:rsidP="00F97E99">
      <w:pPr>
        <w:jc w:val="both"/>
      </w:pPr>
      <w:r>
        <w:t>Na utilização dos serviços pode ocorrer de ser apresentado atributos a mais do que o documento apresenta, estes atributos ficam sem conteúdo e é gerado porque os serviços foram concebidos na camada SOA buscando reutilização sempre aplicado a mais de um cenário.</w:t>
      </w:r>
    </w:p>
    <w:p w14:paraId="36B4038F" w14:textId="4DA130FC" w:rsidR="00D22FB7" w:rsidRDefault="00D22FB7" w:rsidP="00F97E99">
      <w:pPr>
        <w:jc w:val="both"/>
      </w:pPr>
      <w:r>
        <w:t>A recomendação de uso dos serviços é sempre vincular a regra de negócio ao ID do Aluno no CS (EMPLID). Este campo é a chave única (primary key) do aluno na solução.</w:t>
      </w:r>
      <w:r w:rsidR="00D96F7B">
        <w:t xml:space="preserve"> O código de crachá (8 dígitos) tende a fica obsoleto com a substituição das soluções legado.</w:t>
      </w:r>
    </w:p>
    <w:p w14:paraId="6DEA44CD" w14:textId="75C9D1DF" w:rsidR="00AC4F40" w:rsidRPr="008C6481" w:rsidRDefault="00EA1658" w:rsidP="004C51C2">
      <w:pPr>
        <w:pStyle w:val="Ttulo1"/>
      </w:pPr>
      <w:bookmarkStart w:id="2" w:name="_Toc419879241"/>
      <w:r>
        <w:lastRenderedPageBreak/>
        <w:t>Dados cadastrais</w:t>
      </w:r>
      <w:r w:rsidR="00AC4F40">
        <w:t xml:space="preserve"> de alunos</w:t>
      </w:r>
      <w:bookmarkEnd w:id="0"/>
      <w:bookmarkEnd w:id="2"/>
    </w:p>
    <w:p w14:paraId="50E5F6AD" w14:textId="1423FD12" w:rsidR="00AC4F40" w:rsidRDefault="00AC4F40" w:rsidP="00AC4F40">
      <w:pPr>
        <w:spacing w:after="0" w:line="240" w:lineRule="auto"/>
        <w:rPr>
          <w:color w:val="000000"/>
          <w:lang w:eastAsia="pt-BR"/>
        </w:rPr>
      </w:pPr>
    </w:p>
    <w:p w14:paraId="2F8ACC66" w14:textId="77777777" w:rsidR="00DE2664" w:rsidRDefault="00DE2664" w:rsidP="00AC4F40">
      <w:pPr>
        <w:spacing w:after="0" w:line="240" w:lineRule="auto"/>
        <w:rPr>
          <w:color w:val="000000"/>
          <w:lang w:eastAsia="pt-BR"/>
        </w:rPr>
      </w:pPr>
    </w:p>
    <w:p w14:paraId="2DE18493" w14:textId="44B454FE" w:rsidR="00DE2664" w:rsidRDefault="00DE2664" w:rsidP="00AC4F40">
      <w:pPr>
        <w:spacing w:after="0" w:line="240" w:lineRule="auto"/>
        <w:rPr>
          <w:color w:val="000000"/>
          <w:lang w:eastAsia="pt-BR"/>
        </w:rPr>
      </w:pPr>
      <w:r>
        <w:rPr>
          <w:color w:val="000000"/>
          <w:lang w:eastAsia="pt-BR"/>
        </w:rPr>
        <w:t xml:space="preserve">Link de desenvolvimento: </w:t>
      </w:r>
      <w:hyperlink r:id="rId12" w:history="1">
        <w:r w:rsidRPr="00ED3AC1">
          <w:rPr>
            <w:rStyle w:val="Hyperlink"/>
            <w:lang w:eastAsia="pt-BR"/>
          </w:rPr>
          <w:t>http://rhea.cwb.pucpr.br:8280/services/cs_student_service?wsdl</w:t>
        </w:r>
      </w:hyperlink>
      <w:r>
        <w:rPr>
          <w:color w:val="000000"/>
          <w:lang w:eastAsia="pt-BR"/>
        </w:rPr>
        <w:t xml:space="preserve"> </w:t>
      </w:r>
    </w:p>
    <w:p w14:paraId="2A7AD118" w14:textId="1DE3A91B" w:rsidR="00DE2664" w:rsidRDefault="00DE2664" w:rsidP="00AC4F40">
      <w:pPr>
        <w:spacing w:after="0" w:line="240" w:lineRule="auto"/>
        <w:rPr>
          <w:color w:val="000000"/>
          <w:lang w:eastAsia="pt-BR"/>
        </w:rPr>
      </w:pPr>
      <w:r>
        <w:rPr>
          <w:color w:val="000000"/>
          <w:lang w:eastAsia="pt-BR"/>
        </w:rPr>
        <w:t xml:space="preserve">Link de homologação: </w:t>
      </w:r>
      <w:hyperlink r:id="rId13" w:history="1">
        <w:r w:rsidRPr="00ED3AC1">
          <w:rPr>
            <w:rStyle w:val="Hyperlink"/>
            <w:lang w:eastAsia="pt-BR"/>
          </w:rPr>
          <w:t>http://haiti.cwb.pucpr.br:8280/services/cs_student_service?wsdl</w:t>
        </w:r>
      </w:hyperlink>
      <w:r>
        <w:rPr>
          <w:color w:val="000000"/>
          <w:lang w:eastAsia="pt-BR"/>
        </w:rPr>
        <w:t xml:space="preserve"> </w:t>
      </w:r>
    </w:p>
    <w:p w14:paraId="7C16D646" w14:textId="77777777" w:rsidR="005A20E4" w:rsidRDefault="005A20E4" w:rsidP="00AC4F40"/>
    <w:p w14:paraId="686D012C" w14:textId="5F4B0623" w:rsidR="00DE2664" w:rsidRDefault="00B13ECA" w:rsidP="00AC4F40">
      <w:r>
        <w:t>Operações</w:t>
      </w:r>
      <w:r w:rsidR="00DE2664">
        <w:t>:</w:t>
      </w:r>
    </w:p>
    <w:p w14:paraId="1C94750C" w14:textId="52884FBC" w:rsidR="0073324D" w:rsidRDefault="000279EF" w:rsidP="0073324D">
      <w:pPr>
        <w:spacing w:after="0"/>
        <w:rPr>
          <w:b/>
        </w:rPr>
      </w:pPr>
      <w:r w:rsidRPr="000279EF">
        <w:rPr>
          <w:b/>
        </w:rPr>
        <w:t>findStudentByBadgeCode</w:t>
      </w:r>
    </w:p>
    <w:p w14:paraId="4D47B219" w14:textId="14377FAA" w:rsidR="0073324D" w:rsidRDefault="0073324D" w:rsidP="0073324D">
      <w:pPr>
        <w:spacing w:after="0"/>
      </w:pPr>
      <w:r w:rsidRPr="0073324D">
        <w:t>Localiza o aluno através do código de crachá</w:t>
      </w:r>
    </w:p>
    <w:p w14:paraId="7B8764EB" w14:textId="77777777" w:rsidR="0073324D" w:rsidRPr="0073324D" w:rsidRDefault="0073324D" w:rsidP="0073324D">
      <w:pPr>
        <w:spacing w:after="0"/>
      </w:pPr>
    </w:p>
    <w:tbl>
      <w:tblPr>
        <w:tblStyle w:val="Tabelacomgrade"/>
        <w:tblW w:w="7797" w:type="dxa"/>
        <w:tblLayout w:type="fixed"/>
        <w:tblLook w:val="04A0" w:firstRow="1" w:lastRow="0" w:firstColumn="1" w:lastColumn="0" w:noHBand="0" w:noVBand="1"/>
      </w:tblPr>
      <w:tblGrid>
        <w:gridCol w:w="2552"/>
        <w:gridCol w:w="3118"/>
        <w:gridCol w:w="1134"/>
        <w:gridCol w:w="993"/>
      </w:tblGrid>
      <w:tr w:rsidR="000279EF" w:rsidRPr="008C6481" w14:paraId="4BD70005" w14:textId="77777777" w:rsidTr="000279EF">
        <w:tc>
          <w:tcPr>
            <w:tcW w:w="2552" w:type="dxa"/>
            <w:shd w:val="solid" w:color="auto" w:fill="auto"/>
          </w:tcPr>
          <w:p w14:paraId="606A90A6" w14:textId="77777777" w:rsidR="000279EF" w:rsidRPr="008C6481" w:rsidRDefault="000279EF" w:rsidP="00AA225F">
            <w:pPr>
              <w:jc w:val="center"/>
              <w:rPr>
                <w:rFonts w:cs="Arial"/>
                <w:bCs/>
                <w:color w:val="FFFFFF" w:themeColor="background1"/>
                <w:sz w:val="16"/>
                <w:szCs w:val="16"/>
              </w:rPr>
            </w:pPr>
            <w:r w:rsidRPr="008C6481">
              <w:rPr>
                <w:rFonts w:cs="Arial"/>
                <w:bCs/>
                <w:color w:val="FFFFFF" w:themeColor="background1"/>
                <w:sz w:val="16"/>
                <w:szCs w:val="16"/>
              </w:rPr>
              <w:t>Tag</w:t>
            </w:r>
          </w:p>
        </w:tc>
        <w:tc>
          <w:tcPr>
            <w:tcW w:w="3118" w:type="dxa"/>
            <w:shd w:val="solid" w:color="auto" w:fill="auto"/>
          </w:tcPr>
          <w:p w14:paraId="733C2B56" w14:textId="77777777" w:rsidR="000279EF" w:rsidRPr="008C6481" w:rsidRDefault="000279EF" w:rsidP="00AA225F">
            <w:pPr>
              <w:jc w:val="center"/>
              <w:rPr>
                <w:rFonts w:cs="Arial"/>
                <w:bCs/>
                <w:color w:val="FFFFFF" w:themeColor="background1"/>
                <w:sz w:val="16"/>
                <w:szCs w:val="16"/>
              </w:rPr>
            </w:pPr>
            <w:r w:rsidRPr="008C6481">
              <w:rPr>
                <w:rFonts w:cs="Arial"/>
                <w:bCs/>
                <w:color w:val="FFFFFF" w:themeColor="background1"/>
                <w:sz w:val="16"/>
                <w:szCs w:val="16"/>
              </w:rPr>
              <w:t>Descrição</w:t>
            </w:r>
          </w:p>
        </w:tc>
        <w:tc>
          <w:tcPr>
            <w:tcW w:w="1134" w:type="dxa"/>
            <w:shd w:val="solid" w:color="auto" w:fill="auto"/>
          </w:tcPr>
          <w:p w14:paraId="665765D2" w14:textId="77777777" w:rsidR="000279EF" w:rsidRPr="008C6481" w:rsidRDefault="000279EF" w:rsidP="00AA225F">
            <w:pPr>
              <w:jc w:val="center"/>
              <w:rPr>
                <w:rFonts w:cs="Arial"/>
                <w:bCs/>
                <w:color w:val="FFFFFF" w:themeColor="background1"/>
                <w:sz w:val="16"/>
                <w:szCs w:val="16"/>
              </w:rPr>
            </w:pPr>
            <w:r w:rsidRPr="008C6481">
              <w:rPr>
                <w:rFonts w:cs="Arial"/>
                <w:bCs/>
                <w:color w:val="FFFFFF" w:themeColor="background1"/>
                <w:sz w:val="16"/>
                <w:szCs w:val="16"/>
              </w:rPr>
              <w:t>Tipo</w:t>
            </w:r>
          </w:p>
        </w:tc>
        <w:tc>
          <w:tcPr>
            <w:tcW w:w="993" w:type="dxa"/>
            <w:shd w:val="solid" w:color="auto" w:fill="auto"/>
          </w:tcPr>
          <w:p w14:paraId="41EA1290" w14:textId="77777777" w:rsidR="000279EF" w:rsidRPr="008C6481" w:rsidRDefault="000279EF" w:rsidP="00AA225F">
            <w:pPr>
              <w:jc w:val="center"/>
              <w:rPr>
                <w:rFonts w:cs="Arial"/>
                <w:bCs/>
                <w:color w:val="FFFFFF" w:themeColor="background1"/>
                <w:sz w:val="16"/>
                <w:szCs w:val="16"/>
              </w:rPr>
            </w:pPr>
            <w:r w:rsidRPr="008C6481">
              <w:rPr>
                <w:rFonts w:cs="Arial"/>
                <w:bCs/>
                <w:color w:val="FFFFFF" w:themeColor="background1"/>
                <w:sz w:val="16"/>
                <w:szCs w:val="16"/>
              </w:rPr>
              <w:t>Tamanho</w:t>
            </w:r>
          </w:p>
        </w:tc>
      </w:tr>
      <w:tr w:rsidR="000279EF" w:rsidRPr="008C6481" w14:paraId="4AE6A1DD" w14:textId="77777777" w:rsidTr="000279EF">
        <w:tc>
          <w:tcPr>
            <w:tcW w:w="2552" w:type="dxa"/>
            <w:vAlign w:val="bottom"/>
          </w:tcPr>
          <w:p w14:paraId="3843AF32" w14:textId="77777777" w:rsidR="000279EF" w:rsidRPr="00031ADA" w:rsidRDefault="000279EF" w:rsidP="00AA225F">
            <w:pPr>
              <w:rPr>
                <w:color w:val="000000"/>
                <w:sz w:val="16"/>
                <w:szCs w:val="16"/>
              </w:rPr>
            </w:pPr>
            <w:r w:rsidRPr="00031ADA">
              <w:rPr>
                <w:color w:val="000000"/>
                <w:sz w:val="16"/>
                <w:szCs w:val="16"/>
              </w:rPr>
              <w:t>BADGE_NBR</w:t>
            </w:r>
          </w:p>
        </w:tc>
        <w:tc>
          <w:tcPr>
            <w:tcW w:w="3118" w:type="dxa"/>
            <w:vAlign w:val="bottom"/>
          </w:tcPr>
          <w:p w14:paraId="17A4DBF2" w14:textId="718F0B7E" w:rsidR="000279EF" w:rsidRPr="00031ADA" w:rsidRDefault="000279EF" w:rsidP="00AA225F">
            <w:pPr>
              <w:rPr>
                <w:color w:val="000000"/>
                <w:sz w:val="16"/>
                <w:szCs w:val="16"/>
              </w:rPr>
            </w:pPr>
            <w:r w:rsidRPr="00031ADA">
              <w:rPr>
                <w:color w:val="000000"/>
                <w:sz w:val="16"/>
                <w:szCs w:val="16"/>
              </w:rPr>
              <w:t>Número do Crachá</w:t>
            </w:r>
            <w:r w:rsidR="005A20E4">
              <w:rPr>
                <w:color w:val="000000"/>
                <w:sz w:val="16"/>
                <w:szCs w:val="16"/>
              </w:rPr>
              <w:t xml:space="preserve"> com 8 dígitos</w:t>
            </w:r>
          </w:p>
        </w:tc>
        <w:tc>
          <w:tcPr>
            <w:tcW w:w="1134" w:type="dxa"/>
            <w:vAlign w:val="bottom"/>
          </w:tcPr>
          <w:p w14:paraId="2A969108" w14:textId="77777777" w:rsidR="000279EF" w:rsidRPr="00031ADA" w:rsidRDefault="000279EF" w:rsidP="00AA225F">
            <w:pPr>
              <w:jc w:val="center"/>
              <w:rPr>
                <w:color w:val="000000"/>
                <w:sz w:val="16"/>
                <w:szCs w:val="16"/>
              </w:rPr>
            </w:pPr>
            <w:r w:rsidRPr="00031ADA"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993" w:type="dxa"/>
            <w:vAlign w:val="bottom"/>
          </w:tcPr>
          <w:p w14:paraId="6D46A9A2" w14:textId="77777777" w:rsidR="000279EF" w:rsidRPr="00031ADA" w:rsidRDefault="000279EF" w:rsidP="00AA225F">
            <w:pPr>
              <w:jc w:val="center"/>
              <w:rPr>
                <w:color w:val="000000"/>
                <w:sz w:val="16"/>
                <w:szCs w:val="16"/>
              </w:rPr>
            </w:pPr>
            <w:r w:rsidRPr="00031ADA">
              <w:rPr>
                <w:color w:val="000000"/>
                <w:sz w:val="16"/>
                <w:szCs w:val="16"/>
              </w:rPr>
              <w:t>20</w:t>
            </w:r>
          </w:p>
        </w:tc>
      </w:tr>
    </w:tbl>
    <w:p w14:paraId="5DD5CB30" w14:textId="77777777" w:rsidR="000279EF" w:rsidRDefault="000279EF" w:rsidP="00AC4F40"/>
    <w:p w14:paraId="65B3363F" w14:textId="21E0C7ED" w:rsidR="000279EF" w:rsidRDefault="000279EF" w:rsidP="0073324D">
      <w:pPr>
        <w:spacing w:after="0"/>
        <w:rPr>
          <w:b/>
        </w:rPr>
      </w:pPr>
      <w:r w:rsidRPr="005A20E4">
        <w:rPr>
          <w:b/>
        </w:rPr>
        <w:t>findStudentByEmplid</w:t>
      </w:r>
    </w:p>
    <w:p w14:paraId="5FC70EFD" w14:textId="231784F1" w:rsidR="0073324D" w:rsidRDefault="0073324D" w:rsidP="0073324D">
      <w:pPr>
        <w:spacing w:after="0"/>
      </w:pPr>
      <w:r w:rsidRPr="0073324D">
        <w:t xml:space="preserve">Localiza o aluno através do </w:t>
      </w:r>
      <w:r>
        <w:t>ID do aluno no CS</w:t>
      </w:r>
    </w:p>
    <w:p w14:paraId="0143DA3A" w14:textId="77777777" w:rsidR="0073324D" w:rsidRDefault="0073324D" w:rsidP="0073324D">
      <w:pPr>
        <w:spacing w:after="0"/>
      </w:pPr>
    </w:p>
    <w:tbl>
      <w:tblPr>
        <w:tblStyle w:val="Tabelacomgrade"/>
        <w:tblW w:w="7797" w:type="dxa"/>
        <w:tblLayout w:type="fixed"/>
        <w:tblLook w:val="04A0" w:firstRow="1" w:lastRow="0" w:firstColumn="1" w:lastColumn="0" w:noHBand="0" w:noVBand="1"/>
      </w:tblPr>
      <w:tblGrid>
        <w:gridCol w:w="2552"/>
        <w:gridCol w:w="3118"/>
        <w:gridCol w:w="1134"/>
        <w:gridCol w:w="993"/>
      </w:tblGrid>
      <w:tr w:rsidR="000279EF" w:rsidRPr="008C6481" w14:paraId="2DA9306F" w14:textId="77777777" w:rsidTr="00AA225F">
        <w:tc>
          <w:tcPr>
            <w:tcW w:w="2552" w:type="dxa"/>
            <w:shd w:val="solid" w:color="auto" w:fill="auto"/>
          </w:tcPr>
          <w:p w14:paraId="20DBC756" w14:textId="77777777" w:rsidR="000279EF" w:rsidRPr="008C6481" w:rsidRDefault="000279EF" w:rsidP="00AA225F">
            <w:pPr>
              <w:jc w:val="center"/>
              <w:rPr>
                <w:rFonts w:cs="Arial"/>
                <w:bCs/>
                <w:color w:val="FFFFFF" w:themeColor="background1"/>
                <w:sz w:val="16"/>
                <w:szCs w:val="16"/>
              </w:rPr>
            </w:pPr>
            <w:r w:rsidRPr="008C6481">
              <w:rPr>
                <w:rFonts w:cs="Arial"/>
                <w:bCs/>
                <w:color w:val="FFFFFF" w:themeColor="background1"/>
                <w:sz w:val="16"/>
                <w:szCs w:val="16"/>
              </w:rPr>
              <w:t>Tag</w:t>
            </w:r>
          </w:p>
        </w:tc>
        <w:tc>
          <w:tcPr>
            <w:tcW w:w="3118" w:type="dxa"/>
            <w:shd w:val="solid" w:color="auto" w:fill="auto"/>
          </w:tcPr>
          <w:p w14:paraId="2A7AFDE5" w14:textId="77777777" w:rsidR="000279EF" w:rsidRPr="008C6481" w:rsidRDefault="000279EF" w:rsidP="00AA225F">
            <w:pPr>
              <w:jc w:val="center"/>
              <w:rPr>
                <w:rFonts w:cs="Arial"/>
                <w:bCs/>
                <w:color w:val="FFFFFF" w:themeColor="background1"/>
                <w:sz w:val="16"/>
                <w:szCs w:val="16"/>
              </w:rPr>
            </w:pPr>
            <w:r w:rsidRPr="008C6481">
              <w:rPr>
                <w:rFonts w:cs="Arial"/>
                <w:bCs/>
                <w:color w:val="FFFFFF" w:themeColor="background1"/>
                <w:sz w:val="16"/>
                <w:szCs w:val="16"/>
              </w:rPr>
              <w:t>Descrição</w:t>
            </w:r>
          </w:p>
        </w:tc>
        <w:tc>
          <w:tcPr>
            <w:tcW w:w="1134" w:type="dxa"/>
            <w:shd w:val="solid" w:color="auto" w:fill="auto"/>
          </w:tcPr>
          <w:p w14:paraId="4B6AF0E4" w14:textId="77777777" w:rsidR="000279EF" w:rsidRPr="008C6481" w:rsidRDefault="000279EF" w:rsidP="00AA225F">
            <w:pPr>
              <w:jc w:val="center"/>
              <w:rPr>
                <w:rFonts w:cs="Arial"/>
                <w:bCs/>
                <w:color w:val="FFFFFF" w:themeColor="background1"/>
                <w:sz w:val="16"/>
                <w:szCs w:val="16"/>
              </w:rPr>
            </w:pPr>
            <w:r w:rsidRPr="008C6481">
              <w:rPr>
                <w:rFonts w:cs="Arial"/>
                <w:bCs/>
                <w:color w:val="FFFFFF" w:themeColor="background1"/>
                <w:sz w:val="16"/>
                <w:szCs w:val="16"/>
              </w:rPr>
              <w:t>Tipo</w:t>
            </w:r>
          </w:p>
        </w:tc>
        <w:tc>
          <w:tcPr>
            <w:tcW w:w="993" w:type="dxa"/>
            <w:shd w:val="solid" w:color="auto" w:fill="auto"/>
          </w:tcPr>
          <w:p w14:paraId="60A8253B" w14:textId="77777777" w:rsidR="000279EF" w:rsidRPr="008C6481" w:rsidRDefault="000279EF" w:rsidP="00AA225F">
            <w:pPr>
              <w:jc w:val="center"/>
              <w:rPr>
                <w:rFonts w:cs="Arial"/>
                <w:bCs/>
                <w:color w:val="FFFFFF" w:themeColor="background1"/>
                <w:sz w:val="16"/>
                <w:szCs w:val="16"/>
              </w:rPr>
            </w:pPr>
            <w:r w:rsidRPr="008C6481">
              <w:rPr>
                <w:rFonts w:cs="Arial"/>
                <w:bCs/>
                <w:color w:val="FFFFFF" w:themeColor="background1"/>
                <w:sz w:val="16"/>
                <w:szCs w:val="16"/>
              </w:rPr>
              <w:t>Tamanho</w:t>
            </w:r>
          </w:p>
        </w:tc>
      </w:tr>
      <w:tr w:rsidR="000279EF" w:rsidRPr="008C6481" w14:paraId="5D2F7D20" w14:textId="77777777" w:rsidTr="00AA225F">
        <w:tc>
          <w:tcPr>
            <w:tcW w:w="2552" w:type="dxa"/>
            <w:vAlign w:val="bottom"/>
          </w:tcPr>
          <w:p w14:paraId="4EB3F0A9" w14:textId="77777777" w:rsidR="000279EF" w:rsidRPr="008C6481" w:rsidRDefault="000279EF" w:rsidP="00AA225F">
            <w:pPr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EMPLID</w:t>
            </w:r>
          </w:p>
        </w:tc>
        <w:tc>
          <w:tcPr>
            <w:tcW w:w="3118" w:type="dxa"/>
            <w:vAlign w:val="bottom"/>
          </w:tcPr>
          <w:p w14:paraId="6824512B" w14:textId="77777777" w:rsidR="000279EF" w:rsidRPr="008C6481" w:rsidRDefault="000279EF" w:rsidP="00AA225F">
            <w:pPr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ID Aluno</w:t>
            </w:r>
          </w:p>
        </w:tc>
        <w:tc>
          <w:tcPr>
            <w:tcW w:w="1134" w:type="dxa"/>
            <w:vAlign w:val="bottom"/>
          </w:tcPr>
          <w:p w14:paraId="544ACD4A" w14:textId="77777777" w:rsidR="000279EF" w:rsidRPr="008C6481" w:rsidRDefault="000279EF" w:rsidP="00AA225F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993" w:type="dxa"/>
            <w:vAlign w:val="bottom"/>
          </w:tcPr>
          <w:p w14:paraId="54B27496" w14:textId="77777777" w:rsidR="000279EF" w:rsidRPr="008C6481" w:rsidRDefault="000279EF" w:rsidP="00AA225F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11</w:t>
            </w:r>
          </w:p>
        </w:tc>
      </w:tr>
    </w:tbl>
    <w:p w14:paraId="3F536354" w14:textId="77777777" w:rsidR="000279EF" w:rsidRDefault="000279EF" w:rsidP="00AC4F40"/>
    <w:p w14:paraId="5F6E00E5" w14:textId="718E6E4B" w:rsidR="000279EF" w:rsidRDefault="000279EF" w:rsidP="0073324D">
      <w:pPr>
        <w:spacing w:after="0"/>
        <w:rPr>
          <w:b/>
        </w:rPr>
      </w:pPr>
      <w:r w:rsidRPr="005A20E4">
        <w:rPr>
          <w:b/>
        </w:rPr>
        <w:t xml:space="preserve">findStudentByName </w:t>
      </w:r>
    </w:p>
    <w:p w14:paraId="70B092B7" w14:textId="156100E4" w:rsidR="0073324D" w:rsidRPr="005A20E4" w:rsidRDefault="0073324D" w:rsidP="00AC4F40">
      <w:pPr>
        <w:rPr>
          <w:b/>
        </w:rPr>
      </w:pPr>
      <w:r w:rsidRPr="0073324D">
        <w:t xml:space="preserve">Localiza o aluno através do </w:t>
      </w:r>
      <w:r>
        <w:t>nome, pode ser utilizado o caractere % para pesquisa parcial</w:t>
      </w:r>
    </w:p>
    <w:tbl>
      <w:tblPr>
        <w:tblStyle w:val="Tabelacomgrade"/>
        <w:tblW w:w="7797" w:type="dxa"/>
        <w:tblLayout w:type="fixed"/>
        <w:tblLook w:val="04A0" w:firstRow="1" w:lastRow="0" w:firstColumn="1" w:lastColumn="0" w:noHBand="0" w:noVBand="1"/>
      </w:tblPr>
      <w:tblGrid>
        <w:gridCol w:w="2552"/>
        <w:gridCol w:w="3118"/>
        <w:gridCol w:w="1134"/>
        <w:gridCol w:w="993"/>
      </w:tblGrid>
      <w:tr w:rsidR="000279EF" w:rsidRPr="008C6481" w14:paraId="2B9DD46A" w14:textId="77777777" w:rsidTr="00AA225F">
        <w:tc>
          <w:tcPr>
            <w:tcW w:w="2552" w:type="dxa"/>
            <w:shd w:val="solid" w:color="auto" w:fill="auto"/>
          </w:tcPr>
          <w:p w14:paraId="4A0AEA55" w14:textId="77777777" w:rsidR="000279EF" w:rsidRPr="008C6481" w:rsidRDefault="000279EF" w:rsidP="00AA225F">
            <w:pPr>
              <w:jc w:val="center"/>
              <w:rPr>
                <w:rFonts w:cs="Arial"/>
                <w:bCs/>
                <w:color w:val="FFFFFF" w:themeColor="background1"/>
                <w:sz w:val="16"/>
                <w:szCs w:val="16"/>
              </w:rPr>
            </w:pPr>
            <w:r w:rsidRPr="008C6481">
              <w:rPr>
                <w:rFonts w:cs="Arial"/>
                <w:bCs/>
                <w:color w:val="FFFFFF" w:themeColor="background1"/>
                <w:sz w:val="16"/>
                <w:szCs w:val="16"/>
              </w:rPr>
              <w:t>Tag</w:t>
            </w:r>
          </w:p>
        </w:tc>
        <w:tc>
          <w:tcPr>
            <w:tcW w:w="3118" w:type="dxa"/>
            <w:shd w:val="solid" w:color="auto" w:fill="auto"/>
          </w:tcPr>
          <w:p w14:paraId="1FCCA96E" w14:textId="77777777" w:rsidR="000279EF" w:rsidRPr="008C6481" w:rsidRDefault="000279EF" w:rsidP="00AA225F">
            <w:pPr>
              <w:jc w:val="center"/>
              <w:rPr>
                <w:rFonts w:cs="Arial"/>
                <w:bCs/>
                <w:color w:val="FFFFFF" w:themeColor="background1"/>
                <w:sz w:val="16"/>
                <w:szCs w:val="16"/>
              </w:rPr>
            </w:pPr>
            <w:r w:rsidRPr="008C6481">
              <w:rPr>
                <w:rFonts w:cs="Arial"/>
                <w:bCs/>
                <w:color w:val="FFFFFF" w:themeColor="background1"/>
                <w:sz w:val="16"/>
                <w:szCs w:val="16"/>
              </w:rPr>
              <w:t>Descrição</w:t>
            </w:r>
          </w:p>
        </w:tc>
        <w:tc>
          <w:tcPr>
            <w:tcW w:w="1134" w:type="dxa"/>
            <w:shd w:val="solid" w:color="auto" w:fill="auto"/>
          </w:tcPr>
          <w:p w14:paraId="098C9FAE" w14:textId="77777777" w:rsidR="000279EF" w:rsidRPr="008C6481" w:rsidRDefault="000279EF" w:rsidP="00AA225F">
            <w:pPr>
              <w:jc w:val="center"/>
              <w:rPr>
                <w:rFonts w:cs="Arial"/>
                <w:bCs/>
                <w:color w:val="FFFFFF" w:themeColor="background1"/>
                <w:sz w:val="16"/>
                <w:szCs w:val="16"/>
              </w:rPr>
            </w:pPr>
            <w:r w:rsidRPr="008C6481">
              <w:rPr>
                <w:rFonts w:cs="Arial"/>
                <w:bCs/>
                <w:color w:val="FFFFFF" w:themeColor="background1"/>
                <w:sz w:val="16"/>
                <w:szCs w:val="16"/>
              </w:rPr>
              <w:t>Tipo</w:t>
            </w:r>
          </w:p>
        </w:tc>
        <w:tc>
          <w:tcPr>
            <w:tcW w:w="993" w:type="dxa"/>
            <w:shd w:val="solid" w:color="auto" w:fill="auto"/>
          </w:tcPr>
          <w:p w14:paraId="72D68AF5" w14:textId="77777777" w:rsidR="000279EF" w:rsidRPr="008C6481" w:rsidRDefault="000279EF" w:rsidP="00AA225F">
            <w:pPr>
              <w:jc w:val="center"/>
              <w:rPr>
                <w:rFonts w:cs="Arial"/>
                <w:bCs/>
                <w:color w:val="FFFFFF" w:themeColor="background1"/>
                <w:sz w:val="16"/>
                <w:szCs w:val="16"/>
              </w:rPr>
            </w:pPr>
            <w:r w:rsidRPr="008C6481">
              <w:rPr>
                <w:rFonts w:cs="Arial"/>
                <w:bCs/>
                <w:color w:val="FFFFFF" w:themeColor="background1"/>
                <w:sz w:val="16"/>
                <w:szCs w:val="16"/>
              </w:rPr>
              <w:t>Tamanho</w:t>
            </w:r>
          </w:p>
        </w:tc>
      </w:tr>
      <w:tr w:rsidR="000279EF" w:rsidRPr="008C6481" w14:paraId="470C3CA8" w14:textId="77777777" w:rsidTr="00AA225F">
        <w:tc>
          <w:tcPr>
            <w:tcW w:w="2552" w:type="dxa"/>
            <w:vAlign w:val="bottom"/>
          </w:tcPr>
          <w:p w14:paraId="46778771" w14:textId="617D4C55" w:rsidR="000279EF" w:rsidRPr="008C6481" w:rsidRDefault="005A20E4" w:rsidP="005A20E4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NAME</w:t>
            </w:r>
          </w:p>
        </w:tc>
        <w:tc>
          <w:tcPr>
            <w:tcW w:w="3118" w:type="dxa"/>
            <w:vAlign w:val="bottom"/>
          </w:tcPr>
          <w:p w14:paraId="7293DED4" w14:textId="77777777" w:rsidR="000279EF" w:rsidRPr="008C6481" w:rsidRDefault="000279EF" w:rsidP="00AA225F">
            <w:pPr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Nome do Aluno</w:t>
            </w:r>
          </w:p>
        </w:tc>
        <w:tc>
          <w:tcPr>
            <w:tcW w:w="1134" w:type="dxa"/>
            <w:vAlign w:val="bottom"/>
          </w:tcPr>
          <w:p w14:paraId="2DD8509F" w14:textId="77777777" w:rsidR="000279EF" w:rsidRPr="008C6481" w:rsidRDefault="000279EF" w:rsidP="00AA225F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993" w:type="dxa"/>
            <w:vAlign w:val="bottom"/>
          </w:tcPr>
          <w:p w14:paraId="5E99A2ED" w14:textId="77777777" w:rsidR="000279EF" w:rsidRPr="008C6481" w:rsidRDefault="000279EF" w:rsidP="00AA225F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50</w:t>
            </w:r>
          </w:p>
        </w:tc>
      </w:tr>
    </w:tbl>
    <w:p w14:paraId="1C4675FE" w14:textId="77777777" w:rsidR="000279EF" w:rsidRDefault="000279EF" w:rsidP="00AC4F40"/>
    <w:p w14:paraId="5D2636A4" w14:textId="786C16CA" w:rsidR="00DE2664" w:rsidRPr="000279EF" w:rsidRDefault="000279EF" w:rsidP="00AC4F40">
      <w:pPr>
        <w:rPr>
          <w:u w:val="single"/>
        </w:rPr>
      </w:pPr>
      <w:r>
        <w:rPr>
          <w:u w:val="single"/>
        </w:rPr>
        <w:t>Atributos de saída</w:t>
      </w:r>
    </w:p>
    <w:tbl>
      <w:tblPr>
        <w:tblStyle w:val="Tabelacomgrade"/>
        <w:tblpPr w:leftFromText="141" w:rightFromText="141" w:vertAnchor="text" w:horzAnchor="margin" w:tblpXSpec="center" w:tblpY="33"/>
        <w:tblW w:w="10173" w:type="dxa"/>
        <w:tblLayout w:type="fixed"/>
        <w:tblLook w:val="04A0" w:firstRow="1" w:lastRow="0" w:firstColumn="1" w:lastColumn="0" w:noHBand="0" w:noVBand="1"/>
      </w:tblPr>
      <w:tblGrid>
        <w:gridCol w:w="534"/>
        <w:gridCol w:w="1842"/>
        <w:gridCol w:w="2552"/>
        <w:gridCol w:w="3118"/>
        <w:gridCol w:w="1134"/>
        <w:gridCol w:w="993"/>
      </w:tblGrid>
      <w:tr w:rsidR="000279EF" w:rsidRPr="008C6481" w14:paraId="1DAC8B37" w14:textId="77777777" w:rsidTr="000279EF">
        <w:tc>
          <w:tcPr>
            <w:tcW w:w="534" w:type="dxa"/>
            <w:shd w:val="solid" w:color="auto" w:fill="auto"/>
          </w:tcPr>
          <w:p w14:paraId="6EE6FC25" w14:textId="77777777" w:rsidR="000279EF" w:rsidRPr="008C6481" w:rsidRDefault="000279EF" w:rsidP="000279EF">
            <w:pPr>
              <w:jc w:val="center"/>
              <w:rPr>
                <w:rFonts w:cs="Arial"/>
                <w:bCs/>
                <w:color w:val="FFFFFF" w:themeColor="background1"/>
                <w:sz w:val="16"/>
                <w:szCs w:val="16"/>
              </w:rPr>
            </w:pPr>
            <w:r w:rsidRPr="008C6481">
              <w:rPr>
                <w:rFonts w:cs="Arial"/>
                <w:bCs/>
                <w:color w:val="FFFFFF" w:themeColor="background1"/>
                <w:sz w:val="16"/>
                <w:szCs w:val="16"/>
              </w:rPr>
              <w:t>Nvl</w:t>
            </w:r>
          </w:p>
        </w:tc>
        <w:tc>
          <w:tcPr>
            <w:tcW w:w="1842" w:type="dxa"/>
            <w:shd w:val="solid" w:color="auto" w:fill="auto"/>
          </w:tcPr>
          <w:p w14:paraId="2E64085C" w14:textId="77777777" w:rsidR="000279EF" w:rsidRPr="008C6481" w:rsidRDefault="000279EF" w:rsidP="000279EF">
            <w:pPr>
              <w:jc w:val="center"/>
              <w:rPr>
                <w:rFonts w:cs="Arial"/>
                <w:bCs/>
                <w:color w:val="FFFFFF" w:themeColor="background1"/>
                <w:sz w:val="16"/>
                <w:szCs w:val="16"/>
              </w:rPr>
            </w:pPr>
            <w:r w:rsidRPr="008C6481">
              <w:rPr>
                <w:rFonts w:cs="Arial"/>
                <w:bCs/>
                <w:color w:val="FFFFFF" w:themeColor="background1"/>
                <w:sz w:val="16"/>
                <w:szCs w:val="16"/>
              </w:rPr>
              <w:t>Sequence</w:t>
            </w:r>
          </w:p>
        </w:tc>
        <w:tc>
          <w:tcPr>
            <w:tcW w:w="2552" w:type="dxa"/>
            <w:shd w:val="solid" w:color="auto" w:fill="auto"/>
          </w:tcPr>
          <w:p w14:paraId="4EA18112" w14:textId="77777777" w:rsidR="000279EF" w:rsidRPr="008C6481" w:rsidRDefault="000279EF" w:rsidP="000279EF">
            <w:pPr>
              <w:jc w:val="center"/>
              <w:rPr>
                <w:rFonts w:cs="Arial"/>
                <w:bCs/>
                <w:color w:val="FFFFFF" w:themeColor="background1"/>
                <w:sz w:val="16"/>
                <w:szCs w:val="16"/>
              </w:rPr>
            </w:pPr>
            <w:r w:rsidRPr="008C6481">
              <w:rPr>
                <w:rFonts w:cs="Arial"/>
                <w:bCs/>
                <w:color w:val="FFFFFF" w:themeColor="background1"/>
                <w:sz w:val="16"/>
                <w:szCs w:val="16"/>
              </w:rPr>
              <w:t>Tag</w:t>
            </w:r>
          </w:p>
        </w:tc>
        <w:tc>
          <w:tcPr>
            <w:tcW w:w="3118" w:type="dxa"/>
            <w:shd w:val="solid" w:color="auto" w:fill="auto"/>
          </w:tcPr>
          <w:p w14:paraId="24E16C9A" w14:textId="77777777" w:rsidR="000279EF" w:rsidRPr="008C6481" w:rsidRDefault="000279EF" w:rsidP="000279EF">
            <w:pPr>
              <w:jc w:val="center"/>
              <w:rPr>
                <w:rFonts w:cs="Arial"/>
                <w:bCs/>
                <w:color w:val="FFFFFF" w:themeColor="background1"/>
                <w:sz w:val="16"/>
                <w:szCs w:val="16"/>
              </w:rPr>
            </w:pPr>
            <w:r w:rsidRPr="008C6481">
              <w:rPr>
                <w:rFonts w:cs="Arial"/>
                <w:bCs/>
                <w:color w:val="FFFFFF" w:themeColor="background1"/>
                <w:sz w:val="16"/>
                <w:szCs w:val="16"/>
              </w:rPr>
              <w:t>Descrição</w:t>
            </w:r>
          </w:p>
        </w:tc>
        <w:tc>
          <w:tcPr>
            <w:tcW w:w="1134" w:type="dxa"/>
            <w:shd w:val="solid" w:color="auto" w:fill="auto"/>
          </w:tcPr>
          <w:p w14:paraId="77101A59" w14:textId="77777777" w:rsidR="000279EF" w:rsidRPr="008C6481" w:rsidRDefault="000279EF" w:rsidP="000279EF">
            <w:pPr>
              <w:jc w:val="center"/>
              <w:rPr>
                <w:rFonts w:cs="Arial"/>
                <w:bCs/>
                <w:color w:val="FFFFFF" w:themeColor="background1"/>
                <w:sz w:val="16"/>
                <w:szCs w:val="16"/>
              </w:rPr>
            </w:pPr>
            <w:r w:rsidRPr="008C6481">
              <w:rPr>
                <w:rFonts w:cs="Arial"/>
                <w:bCs/>
                <w:color w:val="FFFFFF" w:themeColor="background1"/>
                <w:sz w:val="16"/>
                <w:szCs w:val="16"/>
              </w:rPr>
              <w:t>Tipo</w:t>
            </w:r>
          </w:p>
        </w:tc>
        <w:tc>
          <w:tcPr>
            <w:tcW w:w="993" w:type="dxa"/>
            <w:shd w:val="solid" w:color="auto" w:fill="auto"/>
          </w:tcPr>
          <w:p w14:paraId="3FCFB055" w14:textId="77777777" w:rsidR="000279EF" w:rsidRPr="008C6481" w:rsidRDefault="000279EF" w:rsidP="000279EF">
            <w:pPr>
              <w:jc w:val="center"/>
              <w:rPr>
                <w:rFonts w:cs="Arial"/>
                <w:bCs/>
                <w:color w:val="FFFFFF" w:themeColor="background1"/>
                <w:sz w:val="16"/>
                <w:szCs w:val="16"/>
              </w:rPr>
            </w:pPr>
            <w:r w:rsidRPr="008C6481">
              <w:rPr>
                <w:rFonts w:cs="Arial"/>
                <w:bCs/>
                <w:color w:val="FFFFFF" w:themeColor="background1"/>
                <w:sz w:val="16"/>
                <w:szCs w:val="16"/>
              </w:rPr>
              <w:t>Tamanho</w:t>
            </w:r>
          </w:p>
        </w:tc>
      </w:tr>
      <w:tr w:rsidR="000279EF" w:rsidRPr="008C6481" w14:paraId="78293A6A" w14:textId="77777777" w:rsidTr="000279EF">
        <w:tc>
          <w:tcPr>
            <w:tcW w:w="10173" w:type="dxa"/>
            <w:gridSpan w:val="6"/>
            <w:shd w:val="pct5" w:color="auto" w:fill="auto"/>
          </w:tcPr>
          <w:p w14:paraId="15E7C97B" w14:textId="77777777" w:rsidR="000279EF" w:rsidRPr="008C6481" w:rsidRDefault="000279EF" w:rsidP="000279EF">
            <w:pPr>
              <w:jc w:val="center"/>
              <w:rPr>
                <w:b/>
                <w:color w:val="000000"/>
                <w:sz w:val="16"/>
                <w:szCs w:val="16"/>
              </w:rPr>
            </w:pPr>
            <w:r w:rsidRPr="008C6481">
              <w:rPr>
                <w:b/>
                <w:color w:val="000000"/>
                <w:sz w:val="16"/>
                <w:szCs w:val="16"/>
              </w:rPr>
              <w:t>Alunos</w:t>
            </w:r>
          </w:p>
        </w:tc>
      </w:tr>
      <w:tr w:rsidR="000279EF" w:rsidRPr="008C6481" w14:paraId="57B61248" w14:textId="77777777" w:rsidTr="000279EF">
        <w:tc>
          <w:tcPr>
            <w:tcW w:w="534" w:type="dxa"/>
          </w:tcPr>
          <w:p w14:paraId="3D8F6F8E" w14:textId="77777777" w:rsidR="000279EF" w:rsidRPr="008C6481" w:rsidRDefault="000279EF" w:rsidP="000279EF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1842" w:type="dxa"/>
          </w:tcPr>
          <w:p w14:paraId="42B77E8A" w14:textId="77777777" w:rsidR="000279EF" w:rsidRPr="008C6481" w:rsidRDefault="000279EF" w:rsidP="000279EF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ALUNO</w:t>
            </w:r>
            <w:r>
              <w:rPr>
                <w:color w:val="000000"/>
                <w:sz w:val="16"/>
                <w:szCs w:val="16"/>
              </w:rPr>
              <w:t>S</w:t>
            </w:r>
          </w:p>
        </w:tc>
        <w:tc>
          <w:tcPr>
            <w:tcW w:w="2552" w:type="dxa"/>
            <w:vAlign w:val="bottom"/>
          </w:tcPr>
          <w:p w14:paraId="147E59D0" w14:textId="77777777" w:rsidR="000279EF" w:rsidRPr="008C6481" w:rsidRDefault="000279EF" w:rsidP="000279EF">
            <w:pPr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EMPLID</w:t>
            </w:r>
          </w:p>
        </w:tc>
        <w:tc>
          <w:tcPr>
            <w:tcW w:w="3118" w:type="dxa"/>
            <w:vAlign w:val="bottom"/>
          </w:tcPr>
          <w:p w14:paraId="4E4846B2" w14:textId="77777777" w:rsidR="000279EF" w:rsidRPr="008C6481" w:rsidRDefault="000279EF" w:rsidP="000279EF">
            <w:pPr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ID Aluno</w:t>
            </w:r>
          </w:p>
        </w:tc>
        <w:tc>
          <w:tcPr>
            <w:tcW w:w="1134" w:type="dxa"/>
            <w:vAlign w:val="bottom"/>
          </w:tcPr>
          <w:p w14:paraId="45CCF51A" w14:textId="77777777" w:rsidR="000279EF" w:rsidRPr="008C6481" w:rsidRDefault="000279EF" w:rsidP="000279EF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993" w:type="dxa"/>
            <w:vAlign w:val="bottom"/>
          </w:tcPr>
          <w:p w14:paraId="62E3C980" w14:textId="77777777" w:rsidR="000279EF" w:rsidRPr="008C6481" w:rsidRDefault="000279EF" w:rsidP="000279EF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11</w:t>
            </w:r>
          </w:p>
        </w:tc>
      </w:tr>
      <w:tr w:rsidR="000279EF" w:rsidRPr="008C6481" w14:paraId="35288AD6" w14:textId="77777777" w:rsidTr="000279EF">
        <w:tc>
          <w:tcPr>
            <w:tcW w:w="534" w:type="dxa"/>
          </w:tcPr>
          <w:p w14:paraId="7EE84BBD" w14:textId="77777777" w:rsidR="000279EF" w:rsidRPr="008C6481" w:rsidRDefault="000279EF" w:rsidP="000279EF">
            <w:pPr>
              <w:jc w:val="center"/>
            </w:pPr>
            <w:r w:rsidRPr="008C6481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1842" w:type="dxa"/>
          </w:tcPr>
          <w:p w14:paraId="30AE8DF8" w14:textId="77777777" w:rsidR="000279EF" w:rsidRPr="008C6481" w:rsidRDefault="000279EF" w:rsidP="000279EF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ALUNO</w:t>
            </w:r>
            <w:r>
              <w:rPr>
                <w:color w:val="000000"/>
                <w:sz w:val="16"/>
                <w:szCs w:val="16"/>
              </w:rPr>
              <w:t>S</w:t>
            </w:r>
          </w:p>
        </w:tc>
        <w:tc>
          <w:tcPr>
            <w:tcW w:w="2552" w:type="dxa"/>
            <w:vAlign w:val="bottom"/>
          </w:tcPr>
          <w:p w14:paraId="338923C2" w14:textId="77777777" w:rsidR="000279EF" w:rsidRPr="008C6481" w:rsidRDefault="000279EF" w:rsidP="000279EF">
            <w:pPr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BADGE_NBR</w:t>
            </w:r>
          </w:p>
        </w:tc>
        <w:tc>
          <w:tcPr>
            <w:tcW w:w="3118" w:type="dxa"/>
            <w:vAlign w:val="bottom"/>
          </w:tcPr>
          <w:p w14:paraId="2F2D99F3" w14:textId="77777777" w:rsidR="000279EF" w:rsidRPr="008C6481" w:rsidRDefault="000279EF" w:rsidP="000279EF">
            <w:pPr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Número do Crachá</w:t>
            </w:r>
          </w:p>
        </w:tc>
        <w:tc>
          <w:tcPr>
            <w:tcW w:w="1134" w:type="dxa"/>
            <w:vAlign w:val="bottom"/>
          </w:tcPr>
          <w:p w14:paraId="0377DC44" w14:textId="77777777" w:rsidR="000279EF" w:rsidRPr="008C6481" w:rsidRDefault="000279EF" w:rsidP="000279EF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993" w:type="dxa"/>
            <w:vAlign w:val="bottom"/>
          </w:tcPr>
          <w:p w14:paraId="2849E024" w14:textId="77777777" w:rsidR="000279EF" w:rsidRPr="008C6481" w:rsidRDefault="000279EF" w:rsidP="000279EF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20</w:t>
            </w:r>
          </w:p>
        </w:tc>
      </w:tr>
      <w:tr w:rsidR="000279EF" w:rsidRPr="008C6481" w14:paraId="4A078BA9" w14:textId="77777777" w:rsidTr="000279EF">
        <w:tc>
          <w:tcPr>
            <w:tcW w:w="534" w:type="dxa"/>
            <w:tcBorders>
              <w:bottom w:val="single" w:sz="4" w:space="0" w:color="auto"/>
            </w:tcBorders>
          </w:tcPr>
          <w:p w14:paraId="6F6311B3" w14:textId="77777777" w:rsidR="000279EF" w:rsidRPr="008C6481" w:rsidRDefault="000279EF" w:rsidP="000279EF">
            <w:pPr>
              <w:jc w:val="center"/>
            </w:pPr>
            <w:r w:rsidRPr="008C6481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46AAF7B0" w14:textId="77777777" w:rsidR="000279EF" w:rsidRPr="008C6481" w:rsidRDefault="000279EF" w:rsidP="000279EF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ALUNO</w:t>
            </w:r>
            <w:r>
              <w:rPr>
                <w:color w:val="000000"/>
                <w:sz w:val="16"/>
                <w:szCs w:val="16"/>
              </w:rPr>
              <w:t>S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bottom"/>
          </w:tcPr>
          <w:p w14:paraId="27ECF7ED" w14:textId="77777777" w:rsidR="000279EF" w:rsidRPr="008C6481" w:rsidRDefault="000279EF" w:rsidP="000279EF">
            <w:pPr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NAME_DISPLAY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bottom"/>
          </w:tcPr>
          <w:p w14:paraId="48F00288" w14:textId="77777777" w:rsidR="000279EF" w:rsidRPr="008C6481" w:rsidRDefault="000279EF" w:rsidP="000279EF">
            <w:pPr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Nome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14:paraId="3A9E0787" w14:textId="77777777" w:rsidR="000279EF" w:rsidRPr="008C6481" w:rsidRDefault="000279EF" w:rsidP="000279EF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bottom"/>
          </w:tcPr>
          <w:p w14:paraId="5B93A400" w14:textId="77777777" w:rsidR="000279EF" w:rsidRPr="008C6481" w:rsidRDefault="000279EF" w:rsidP="000279EF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50</w:t>
            </w:r>
          </w:p>
        </w:tc>
      </w:tr>
      <w:tr w:rsidR="000279EF" w:rsidRPr="008C6481" w14:paraId="44506070" w14:textId="77777777" w:rsidTr="000279EF">
        <w:tc>
          <w:tcPr>
            <w:tcW w:w="534" w:type="dxa"/>
            <w:tcBorders>
              <w:bottom w:val="single" w:sz="4" w:space="0" w:color="auto"/>
            </w:tcBorders>
          </w:tcPr>
          <w:p w14:paraId="1E85AF4F" w14:textId="77777777" w:rsidR="000279EF" w:rsidRPr="008C6481" w:rsidRDefault="000279EF" w:rsidP="000279EF">
            <w:pPr>
              <w:jc w:val="center"/>
            </w:pPr>
            <w:r w:rsidRPr="008C6481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09A3262C" w14:textId="77777777" w:rsidR="000279EF" w:rsidRPr="008C6481" w:rsidRDefault="000279EF" w:rsidP="000279EF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ALUNO</w:t>
            </w:r>
            <w:r>
              <w:rPr>
                <w:color w:val="000000"/>
                <w:sz w:val="16"/>
                <w:szCs w:val="16"/>
              </w:rPr>
              <w:t>S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bottom"/>
          </w:tcPr>
          <w:p w14:paraId="52FC0980" w14:textId="77777777" w:rsidR="000279EF" w:rsidRPr="008C6481" w:rsidRDefault="000279EF" w:rsidP="000279EF">
            <w:pPr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FIRST_NAME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bottom"/>
          </w:tcPr>
          <w:p w14:paraId="2A055116" w14:textId="77777777" w:rsidR="000279EF" w:rsidRPr="008C6481" w:rsidRDefault="000279EF" w:rsidP="000279EF">
            <w:pPr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Primeiro Nome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14:paraId="29048DD0" w14:textId="77777777" w:rsidR="000279EF" w:rsidRPr="008C6481" w:rsidRDefault="000279EF" w:rsidP="000279EF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bottom"/>
          </w:tcPr>
          <w:p w14:paraId="2EC12FB8" w14:textId="77777777" w:rsidR="000279EF" w:rsidRPr="008C6481" w:rsidRDefault="000279EF" w:rsidP="000279EF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30</w:t>
            </w:r>
          </w:p>
        </w:tc>
      </w:tr>
      <w:tr w:rsidR="000279EF" w:rsidRPr="008C6481" w14:paraId="69354B08" w14:textId="77777777" w:rsidTr="000279EF">
        <w:tc>
          <w:tcPr>
            <w:tcW w:w="534" w:type="dxa"/>
            <w:tcBorders>
              <w:bottom w:val="single" w:sz="4" w:space="0" w:color="auto"/>
            </w:tcBorders>
          </w:tcPr>
          <w:p w14:paraId="5A90842C" w14:textId="77777777" w:rsidR="000279EF" w:rsidRPr="008C6481" w:rsidRDefault="000279EF" w:rsidP="000279EF">
            <w:pPr>
              <w:jc w:val="center"/>
            </w:pPr>
            <w:r w:rsidRPr="008C6481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752B83DE" w14:textId="77777777" w:rsidR="000279EF" w:rsidRPr="008C6481" w:rsidRDefault="000279EF" w:rsidP="000279EF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ALUNO</w:t>
            </w:r>
            <w:r>
              <w:rPr>
                <w:color w:val="000000"/>
                <w:sz w:val="16"/>
                <w:szCs w:val="16"/>
              </w:rPr>
              <w:t>S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bottom"/>
          </w:tcPr>
          <w:p w14:paraId="216ECD77" w14:textId="77777777" w:rsidR="000279EF" w:rsidRPr="008C6481" w:rsidRDefault="000279EF" w:rsidP="000279EF">
            <w:pPr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MIDDLE_NAME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bottom"/>
          </w:tcPr>
          <w:p w14:paraId="32CD24C6" w14:textId="77777777" w:rsidR="000279EF" w:rsidRPr="008C6481" w:rsidRDefault="000279EF" w:rsidP="000279EF">
            <w:pPr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Nome do Meio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14:paraId="030891E8" w14:textId="77777777" w:rsidR="000279EF" w:rsidRPr="008C6481" w:rsidRDefault="000279EF" w:rsidP="000279EF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bottom"/>
          </w:tcPr>
          <w:p w14:paraId="7AD219D0" w14:textId="77777777" w:rsidR="000279EF" w:rsidRPr="008C6481" w:rsidRDefault="000279EF" w:rsidP="000279EF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30</w:t>
            </w:r>
          </w:p>
        </w:tc>
      </w:tr>
      <w:tr w:rsidR="000279EF" w:rsidRPr="008C6481" w14:paraId="75A9CFEF" w14:textId="77777777" w:rsidTr="000279EF">
        <w:tc>
          <w:tcPr>
            <w:tcW w:w="534" w:type="dxa"/>
            <w:tcBorders>
              <w:bottom w:val="single" w:sz="4" w:space="0" w:color="auto"/>
            </w:tcBorders>
          </w:tcPr>
          <w:p w14:paraId="3C8C563C" w14:textId="77777777" w:rsidR="000279EF" w:rsidRPr="008C6481" w:rsidRDefault="000279EF" w:rsidP="000279EF">
            <w:pPr>
              <w:jc w:val="center"/>
            </w:pPr>
            <w:r w:rsidRPr="008C6481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6ED51DF3" w14:textId="77777777" w:rsidR="000279EF" w:rsidRPr="008C6481" w:rsidRDefault="000279EF" w:rsidP="000279EF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ALUNO</w:t>
            </w:r>
            <w:r>
              <w:rPr>
                <w:color w:val="000000"/>
                <w:sz w:val="16"/>
                <w:szCs w:val="16"/>
              </w:rPr>
              <w:t>S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bottom"/>
          </w:tcPr>
          <w:p w14:paraId="00EAF189" w14:textId="77777777" w:rsidR="000279EF" w:rsidRPr="008C6481" w:rsidRDefault="000279EF" w:rsidP="000279EF">
            <w:pPr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LAST_NAME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bottom"/>
          </w:tcPr>
          <w:p w14:paraId="5040CACB" w14:textId="77777777" w:rsidR="000279EF" w:rsidRPr="008C6481" w:rsidRDefault="000279EF" w:rsidP="000279EF">
            <w:pPr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Último Nome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14:paraId="60B0A629" w14:textId="77777777" w:rsidR="000279EF" w:rsidRPr="008C6481" w:rsidRDefault="000279EF" w:rsidP="000279EF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bottom"/>
          </w:tcPr>
          <w:p w14:paraId="73E36515" w14:textId="77777777" w:rsidR="000279EF" w:rsidRPr="008C6481" w:rsidRDefault="000279EF" w:rsidP="000279EF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30</w:t>
            </w:r>
          </w:p>
        </w:tc>
      </w:tr>
      <w:tr w:rsidR="000279EF" w:rsidRPr="008C6481" w14:paraId="421C066B" w14:textId="77777777" w:rsidTr="000279EF">
        <w:tc>
          <w:tcPr>
            <w:tcW w:w="534" w:type="dxa"/>
            <w:tcBorders>
              <w:bottom w:val="single" w:sz="4" w:space="0" w:color="auto"/>
            </w:tcBorders>
          </w:tcPr>
          <w:p w14:paraId="0E9B0707" w14:textId="77777777" w:rsidR="000279EF" w:rsidRPr="008C6481" w:rsidRDefault="000279EF" w:rsidP="000279EF">
            <w:pPr>
              <w:jc w:val="center"/>
            </w:pPr>
            <w:r w:rsidRPr="008C6481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6C694D1D" w14:textId="77777777" w:rsidR="000279EF" w:rsidRPr="008C6481" w:rsidRDefault="000279EF" w:rsidP="000279EF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ALUNO</w:t>
            </w:r>
            <w:r>
              <w:rPr>
                <w:color w:val="000000"/>
                <w:sz w:val="16"/>
                <w:szCs w:val="16"/>
              </w:rPr>
              <w:t>S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bottom"/>
          </w:tcPr>
          <w:p w14:paraId="1EC04CDF" w14:textId="77777777" w:rsidR="000279EF" w:rsidRPr="008C6481" w:rsidRDefault="000279EF" w:rsidP="000279EF">
            <w:pPr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BIRTHDATE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bottom"/>
          </w:tcPr>
          <w:p w14:paraId="5251B9E3" w14:textId="77777777" w:rsidR="000279EF" w:rsidRPr="008C6481" w:rsidRDefault="000279EF" w:rsidP="000279EF">
            <w:pPr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Data Nascimento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14:paraId="2455201E" w14:textId="77777777" w:rsidR="000279EF" w:rsidRPr="008C6481" w:rsidRDefault="000279EF" w:rsidP="000279EF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Date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bottom"/>
          </w:tcPr>
          <w:p w14:paraId="70BDF2E4" w14:textId="77777777" w:rsidR="000279EF" w:rsidRPr="008C6481" w:rsidRDefault="000279EF" w:rsidP="000279EF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10</w:t>
            </w:r>
          </w:p>
        </w:tc>
      </w:tr>
      <w:tr w:rsidR="000279EF" w:rsidRPr="008C6481" w14:paraId="0FCAA70F" w14:textId="77777777" w:rsidTr="000279EF">
        <w:tc>
          <w:tcPr>
            <w:tcW w:w="534" w:type="dxa"/>
            <w:tcBorders>
              <w:bottom w:val="single" w:sz="4" w:space="0" w:color="auto"/>
            </w:tcBorders>
          </w:tcPr>
          <w:p w14:paraId="482F1ECC" w14:textId="77777777" w:rsidR="000279EF" w:rsidRPr="008C6481" w:rsidRDefault="000279EF" w:rsidP="000279EF">
            <w:pPr>
              <w:jc w:val="center"/>
            </w:pPr>
            <w:r w:rsidRPr="008C6481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52BD4F7A" w14:textId="77777777" w:rsidR="000279EF" w:rsidRPr="008C6481" w:rsidRDefault="000279EF" w:rsidP="000279EF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ALUNO</w:t>
            </w:r>
            <w:r>
              <w:rPr>
                <w:color w:val="000000"/>
                <w:sz w:val="16"/>
                <w:szCs w:val="16"/>
              </w:rPr>
              <w:t>S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bottom"/>
          </w:tcPr>
          <w:p w14:paraId="439ECD38" w14:textId="77777777" w:rsidR="000279EF" w:rsidRPr="008C6481" w:rsidRDefault="000279EF" w:rsidP="000279EF">
            <w:pPr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MAR_STATUS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bottom"/>
          </w:tcPr>
          <w:p w14:paraId="3E33A546" w14:textId="77777777" w:rsidR="000279EF" w:rsidRPr="008C6481" w:rsidRDefault="000279EF" w:rsidP="000279EF">
            <w:pPr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Estado Civil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14:paraId="5E5856A7" w14:textId="77777777" w:rsidR="000279EF" w:rsidRPr="008C6481" w:rsidRDefault="000279EF" w:rsidP="000279EF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bottom"/>
          </w:tcPr>
          <w:p w14:paraId="7E0137E7" w14:textId="77777777" w:rsidR="000279EF" w:rsidRPr="008C6481" w:rsidRDefault="000279EF" w:rsidP="000279EF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1</w:t>
            </w:r>
          </w:p>
        </w:tc>
      </w:tr>
      <w:tr w:rsidR="000279EF" w:rsidRPr="008C6481" w14:paraId="35CA91AC" w14:textId="77777777" w:rsidTr="000279EF">
        <w:tc>
          <w:tcPr>
            <w:tcW w:w="534" w:type="dxa"/>
            <w:tcBorders>
              <w:bottom w:val="single" w:sz="4" w:space="0" w:color="auto"/>
            </w:tcBorders>
          </w:tcPr>
          <w:p w14:paraId="6C77B3F4" w14:textId="77777777" w:rsidR="000279EF" w:rsidRPr="008C6481" w:rsidRDefault="000279EF" w:rsidP="000279EF">
            <w:pPr>
              <w:jc w:val="center"/>
            </w:pPr>
            <w:r w:rsidRPr="008C6481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473F78BF" w14:textId="77777777" w:rsidR="000279EF" w:rsidRPr="008C6481" w:rsidRDefault="000279EF" w:rsidP="000279EF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ALUNO</w:t>
            </w:r>
            <w:r>
              <w:rPr>
                <w:color w:val="000000"/>
                <w:sz w:val="16"/>
                <w:szCs w:val="16"/>
              </w:rPr>
              <w:t>S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bottom"/>
          </w:tcPr>
          <w:p w14:paraId="690820CF" w14:textId="77777777" w:rsidR="000279EF" w:rsidRPr="008C6481" w:rsidRDefault="000279EF" w:rsidP="000279EF">
            <w:pPr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SEX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bottom"/>
          </w:tcPr>
          <w:p w14:paraId="77DF94D7" w14:textId="77777777" w:rsidR="000279EF" w:rsidRPr="008C6481" w:rsidRDefault="000279EF" w:rsidP="000279EF">
            <w:pPr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Sexo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14:paraId="575DEEAB" w14:textId="77777777" w:rsidR="000279EF" w:rsidRPr="008C6481" w:rsidRDefault="000279EF" w:rsidP="000279EF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bottom"/>
          </w:tcPr>
          <w:p w14:paraId="499A0BFC" w14:textId="77777777" w:rsidR="000279EF" w:rsidRPr="008C6481" w:rsidRDefault="000279EF" w:rsidP="000279EF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1</w:t>
            </w:r>
          </w:p>
        </w:tc>
      </w:tr>
      <w:tr w:rsidR="000279EF" w:rsidRPr="008C6481" w14:paraId="688FF6AC" w14:textId="77777777" w:rsidTr="000279EF">
        <w:tc>
          <w:tcPr>
            <w:tcW w:w="534" w:type="dxa"/>
            <w:tcBorders>
              <w:bottom w:val="single" w:sz="4" w:space="0" w:color="auto"/>
            </w:tcBorders>
          </w:tcPr>
          <w:p w14:paraId="37434622" w14:textId="77777777" w:rsidR="000279EF" w:rsidRPr="00031ADA" w:rsidRDefault="000279EF" w:rsidP="000279EF">
            <w:pPr>
              <w:jc w:val="center"/>
            </w:pPr>
            <w:r w:rsidRPr="00031ADA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2AE6473E" w14:textId="77777777" w:rsidR="000279EF" w:rsidRPr="00031ADA" w:rsidRDefault="000279EF" w:rsidP="000279EF">
            <w:pPr>
              <w:jc w:val="center"/>
            </w:pPr>
            <w:r w:rsidRPr="00031ADA">
              <w:rPr>
                <w:color w:val="000000"/>
                <w:sz w:val="16"/>
                <w:szCs w:val="16"/>
              </w:rPr>
              <w:t>ALUNOS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bottom"/>
          </w:tcPr>
          <w:p w14:paraId="5F47D489" w14:textId="77777777" w:rsidR="000279EF" w:rsidRPr="00031ADA" w:rsidRDefault="000279EF" w:rsidP="000279EF">
            <w:pPr>
              <w:rPr>
                <w:color w:val="000000"/>
                <w:sz w:val="16"/>
                <w:szCs w:val="16"/>
              </w:rPr>
            </w:pPr>
            <w:r w:rsidRPr="00031ADA">
              <w:rPr>
                <w:color w:val="000000"/>
                <w:sz w:val="16"/>
                <w:szCs w:val="16"/>
              </w:rPr>
              <w:t>HIGHEST_EDUC_LVL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bottom"/>
          </w:tcPr>
          <w:p w14:paraId="61B182C1" w14:textId="77777777" w:rsidR="000279EF" w:rsidRPr="00031ADA" w:rsidRDefault="000279EF" w:rsidP="000279EF">
            <w:pPr>
              <w:rPr>
                <w:color w:val="000000"/>
                <w:sz w:val="16"/>
                <w:szCs w:val="16"/>
              </w:rPr>
            </w:pPr>
            <w:r w:rsidRPr="00031ADA">
              <w:rPr>
                <w:color w:val="000000"/>
                <w:sz w:val="16"/>
                <w:szCs w:val="16"/>
              </w:rPr>
              <w:t>Nível Escolaridade Mais Alta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14:paraId="71F21109" w14:textId="77777777" w:rsidR="000279EF" w:rsidRPr="00031ADA" w:rsidRDefault="000279EF" w:rsidP="000279EF">
            <w:pPr>
              <w:jc w:val="center"/>
              <w:rPr>
                <w:color w:val="000000"/>
                <w:sz w:val="16"/>
                <w:szCs w:val="16"/>
              </w:rPr>
            </w:pPr>
            <w:r w:rsidRPr="00031ADA"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bottom"/>
          </w:tcPr>
          <w:p w14:paraId="6E8467D3" w14:textId="77777777" w:rsidR="000279EF" w:rsidRPr="00031ADA" w:rsidRDefault="000279EF" w:rsidP="000279EF">
            <w:pPr>
              <w:jc w:val="center"/>
              <w:rPr>
                <w:color w:val="000000"/>
                <w:sz w:val="16"/>
                <w:szCs w:val="16"/>
              </w:rPr>
            </w:pPr>
            <w:r w:rsidRPr="00031ADA">
              <w:rPr>
                <w:color w:val="000000"/>
                <w:sz w:val="16"/>
                <w:szCs w:val="16"/>
              </w:rPr>
              <w:t>1</w:t>
            </w:r>
          </w:p>
        </w:tc>
      </w:tr>
      <w:tr w:rsidR="000279EF" w:rsidRPr="008C6481" w14:paraId="3681E7BB" w14:textId="77777777" w:rsidTr="000279EF">
        <w:tc>
          <w:tcPr>
            <w:tcW w:w="534" w:type="dxa"/>
            <w:tcBorders>
              <w:bottom w:val="single" w:sz="4" w:space="0" w:color="auto"/>
            </w:tcBorders>
          </w:tcPr>
          <w:p w14:paraId="75F70969" w14:textId="77777777" w:rsidR="000279EF" w:rsidRPr="008C6481" w:rsidRDefault="000279EF" w:rsidP="000279EF">
            <w:pPr>
              <w:jc w:val="center"/>
            </w:pPr>
            <w:r w:rsidRPr="008C6481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2130F4B0" w14:textId="77777777" w:rsidR="000279EF" w:rsidRPr="008C6481" w:rsidRDefault="000279EF" w:rsidP="000279EF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ALUNO</w:t>
            </w:r>
            <w:r>
              <w:rPr>
                <w:color w:val="000000"/>
                <w:sz w:val="16"/>
                <w:szCs w:val="16"/>
              </w:rPr>
              <w:t>S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bottom"/>
          </w:tcPr>
          <w:p w14:paraId="6E27BB02" w14:textId="77777777" w:rsidR="000279EF" w:rsidRPr="008C6481" w:rsidRDefault="000279EF" w:rsidP="000279EF">
            <w:pPr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NATIONALITY_CD_BRA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bottom"/>
          </w:tcPr>
          <w:p w14:paraId="053E28FA" w14:textId="77777777" w:rsidR="000279EF" w:rsidRPr="008C6481" w:rsidRDefault="000279EF" w:rsidP="000279EF">
            <w:pPr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Nacionalidade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14:paraId="3CB6AC01" w14:textId="77777777" w:rsidR="000279EF" w:rsidRPr="008C6481" w:rsidRDefault="000279EF" w:rsidP="000279EF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bottom"/>
          </w:tcPr>
          <w:p w14:paraId="46F16A25" w14:textId="77777777" w:rsidR="000279EF" w:rsidRPr="008C6481" w:rsidRDefault="000279EF" w:rsidP="000279EF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2</w:t>
            </w:r>
          </w:p>
        </w:tc>
      </w:tr>
      <w:tr w:rsidR="00F040E0" w:rsidRPr="008C6481" w14:paraId="0F1BD484" w14:textId="77777777" w:rsidTr="000279EF">
        <w:tc>
          <w:tcPr>
            <w:tcW w:w="534" w:type="dxa"/>
            <w:tcBorders>
              <w:bottom w:val="single" w:sz="4" w:space="0" w:color="auto"/>
            </w:tcBorders>
          </w:tcPr>
          <w:p w14:paraId="71D1CCE2" w14:textId="0A0B9166" w:rsidR="00F040E0" w:rsidRPr="008C6481" w:rsidRDefault="00F040E0" w:rsidP="00F040E0">
            <w:pPr>
              <w:jc w:val="center"/>
              <w:rPr>
                <w:color w:val="000000"/>
                <w:sz w:val="16"/>
                <w:szCs w:val="16"/>
              </w:rPr>
            </w:pPr>
            <w:r w:rsidRPr="00CC1130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18ADF729" w14:textId="4FA0F559" w:rsidR="00F040E0" w:rsidRPr="008C6481" w:rsidRDefault="00F040E0" w:rsidP="00F040E0">
            <w:pPr>
              <w:jc w:val="center"/>
              <w:rPr>
                <w:color w:val="000000"/>
                <w:sz w:val="16"/>
                <w:szCs w:val="16"/>
              </w:rPr>
            </w:pPr>
            <w:r w:rsidRPr="00CC1130">
              <w:rPr>
                <w:color w:val="000000"/>
                <w:sz w:val="16"/>
                <w:szCs w:val="16"/>
              </w:rPr>
              <w:t>ALUNOS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bottom"/>
          </w:tcPr>
          <w:p w14:paraId="64EF9983" w14:textId="6CF13690" w:rsidR="00F040E0" w:rsidRPr="008C6481" w:rsidRDefault="00F040E0" w:rsidP="00F040E0">
            <w:pPr>
              <w:rPr>
                <w:color w:val="000000"/>
                <w:sz w:val="16"/>
                <w:szCs w:val="16"/>
              </w:rPr>
            </w:pPr>
            <w:r w:rsidRPr="00CC1130">
              <w:rPr>
                <w:color w:val="000000"/>
                <w:sz w:val="16"/>
                <w:szCs w:val="16"/>
              </w:rPr>
              <w:t>OPRID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bottom"/>
          </w:tcPr>
          <w:p w14:paraId="56E12A94" w14:textId="7CC72D57" w:rsidR="00F040E0" w:rsidRPr="008C6481" w:rsidRDefault="00F040E0" w:rsidP="00F040E0">
            <w:pPr>
              <w:rPr>
                <w:color w:val="000000"/>
                <w:sz w:val="16"/>
                <w:szCs w:val="16"/>
              </w:rPr>
            </w:pPr>
            <w:r w:rsidRPr="00CC1130">
              <w:rPr>
                <w:color w:val="000000"/>
                <w:sz w:val="16"/>
                <w:szCs w:val="16"/>
              </w:rPr>
              <w:t>Login Aluno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14:paraId="172B5080" w14:textId="00236CB4" w:rsidR="00F040E0" w:rsidRPr="008C6481" w:rsidRDefault="00F040E0" w:rsidP="00F040E0">
            <w:pPr>
              <w:jc w:val="center"/>
              <w:rPr>
                <w:color w:val="000000"/>
                <w:sz w:val="16"/>
                <w:szCs w:val="16"/>
              </w:rPr>
            </w:pPr>
            <w:r w:rsidRPr="00CC1130"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bottom"/>
          </w:tcPr>
          <w:p w14:paraId="73BC0514" w14:textId="2EA84FD6" w:rsidR="00F040E0" w:rsidRPr="008C6481" w:rsidRDefault="00F040E0" w:rsidP="00F040E0">
            <w:pPr>
              <w:jc w:val="center"/>
              <w:rPr>
                <w:color w:val="000000"/>
                <w:sz w:val="16"/>
                <w:szCs w:val="16"/>
              </w:rPr>
            </w:pPr>
            <w:r w:rsidRPr="00CC1130">
              <w:rPr>
                <w:color w:val="000000"/>
                <w:sz w:val="16"/>
                <w:szCs w:val="16"/>
              </w:rPr>
              <w:t>30</w:t>
            </w:r>
          </w:p>
        </w:tc>
      </w:tr>
      <w:tr w:rsidR="00F040E0" w:rsidRPr="008C6481" w14:paraId="15F1C7C0" w14:textId="77777777" w:rsidTr="000279EF">
        <w:tc>
          <w:tcPr>
            <w:tcW w:w="10173" w:type="dxa"/>
            <w:gridSpan w:val="6"/>
            <w:shd w:val="pct5" w:color="auto" w:fill="auto"/>
          </w:tcPr>
          <w:p w14:paraId="30A3C60E" w14:textId="77777777" w:rsidR="00F040E0" w:rsidRPr="008C6481" w:rsidRDefault="00F040E0" w:rsidP="00F040E0">
            <w:pPr>
              <w:jc w:val="center"/>
              <w:rPr>
                <w:b/>
                <w:color w:val="000000"/>
                <w:sz w:val="16"/>
                <w:szCs w:val="16"/>
              </w:rPr>
            </w:pPr>
            <w:r w:rsidRPr="008C6481">
              <w:rPr>
                <w:b/>
                <w:color w:val="000000"/>
                <w:sz w:val="16"/>
                <w:szCs w:val="16"/>
              </w:rPr>
              <w:t>Documentos</w:t>
            </w:r>
          </w:p>
        </w:tc>
      </w:tr>
      <w:tr w:rsidR="00F040E0" w:rsidRPr="008C6481" w14:paraId="38C184ED" w14:textId="77777777" w:rsidTr="000279EF">
        <w:tc>
          <w:tcPr>
            <w:tcW w:w="534" w:type="dxa"/>
          </w:tcPr>
          <w:p w14:paraId="7788E138" w14:textId="77777777" w:rsidR="00F040E0" w:rsidRPr="008C6481" w:rsidRDefault="00F040E0" w:rsidP="00F040E0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842" w:type="dxa"/>
          </w:tcPr>
          <w:p w14:paraId="593524B1" w14:textId="77777777" w:rsidR="00F040E0" w:rsidRPr="008C6481" w:rsidRDefault="00F040E0" w:rsidP="00F040E0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DOCUMENTO</w:t>
            </w:r>
            <w:r>
              <w:rPr>
                <w:color w:val="000000"/>
                <w:sz w:val="16"/>
                <w:szCs w:val="16"/>
              </w:rPr>
              <w:t>S</w:t>
            </w:r>
            <w:r w:rsidRPr="008C6481">
              <w:rPr>
                <w:color w:val="000000"/>
                <w:sz w:val="16"/>
                <w:szCs w:val="16"/>
              </w:rPr>
              <w:t>_ALUNO</w:t>
            </w:r>
          </w:p>
        </w:tc>
        <w:tc>
          <w:tcPr>
            <w:tcW w:w="2552" w:type="dxa"/>
            <w:vAlign w:val="bottom"/>
          </w:tcPr>
          <w:p w14:paraId="66CD842C" w14:textId="77777777" w:rsidR="00F040E0" w:rsidRPr="008C6481" w:rsidRDefault="00F040E0" w:rsidP="00F040E0">
            <w:pPr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PRIMARY_NID</w:t>
            </w:r>
          </w:p>
        </w:tc>
        <w:tc>
          <w:tcPr>
            <w:tcW w:w="3118" w:type="dxa"/>
            <w:vAlign w:val="bottom"/>
          </w:tcPr>
          <w:p w14:paraId="75547F12" w14:textId="77777777" w:rsidR="00F040E0" w:rsidRPr="008C6481" w:rsidRDefault="00F040E0" w:rsidP="00F040E0">
            <w:pPr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ID Principal</w:t>
            </w:r>
          </w:p>
        </w:tc>
        <w:tc>
          <w:tcPr>
            <w:tcW w:w="1134" w:type="dxa"/>
            <w:vAlign w:val="bottom"/>
          </w:tcPr>
          <w:p w14:paraId="459BD5BE" w14:textId="77777777" w:rsidR="00F040E0" w:rsidRPr="008C6481" w:rsidRDefault="00F040E0" w:rsidP="00F040E0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993" w:type="dxa"/>
            <w:vAlign w:val="bottom"/>
          </w:tcPr>
          <w:p w14:paraId="0663ABC6" w14:textId="77777777" w:rsidR="00F040E0" w:rsidRPr="008C6481" w:rsidRDefault="00F040E0" w:rsidP="00F040E0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1</w:t>
            </w:r>
          </w:p>
        </w:tc>
      </w:tr>
      <w:tr w:rsidR="00F040E0" w:rsidRPr="008C6481" w14:paraId="16256840" w14:textId="77777777" w:rsidTr="000279EF">
        <w:tc>
          <w:tcPr>
            <w:tcW w:w="534" w:type="dxa"/>
          </w:tcPr>
          <w:p w14:paraId="73154233" w14:textId="77777777" w:rsidR="00F040E0" w:rsidRPr="008C6481" w:rsidRDefault="00F040E0" w:rsidP="00F040E0">
            <w:pPr>
              <w:jc w:val="center"/>
            </w:pPr>
            <w:r w:rsidRPr="008C6481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842" w:type="dxa"/>
          </w:tcPr>
          <w:p w14:paraId="11999105" w14:textId="77777777" w:rsidR="00F040E0" w:rsidRPr="008C6481" w:rsidRDefault="00F040E0" w:rsidP="00F040E0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DOCUMENTO</w:t>
            </w:r>
            <w:r>
              <w:rPr>
                <w:color w:val="000000"/>
                <w:sz w:val="16"/>
                <w:szCs w:val="16"/>
              </w:rPr>
              <w:t>S</w:t>
            </w:r>
            <w:r w:rsidRPr="008C6481">
              <w:rPr>
                <w:color w:val="000000"/>
                <w:sz w:val="16"/>
                <w:szCs w:val="16"/>
              </w:rPr>
              <w:t>_ALUNO</w:t>
            </w:r>
          </w:p>
        </w:tc>
        <w:tc>
          <w:tcPr>
            <w:tcW w:w="2552" w:type="dxa"/>
            <w:vAlign w:val="bottom"/>
          </w:tcPr>
          <w:p w14:paraId="4B5D3546" w14:textId="77777777" w:rsidR="00F040E0" w:rsidRPr="008C6481" w:rsidRDefault="00F040E0" w:rsidP="00F040E0">
            <w:pPr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NATIONAL_ID_TYPE</w:t>
            </w:r>
          </w:p>
        </w:tc>
        <w:tc>
          <w:tcPr>
            <w:tcW w:w="3118" w:type="dxa"/>
            <w:vAlign w:val="bottom"/>
          </w:tcPr>
          <w:p w14:paraId="51D18AB5" w14:textId="77777777" w:rsidR="00F040E0" w:rsidRPr="008C6481" w:rsidRDefault="00F040E0" w:rsidP="00F040E0">
            <w:pPr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Tipo de ID Nacional</w:t>
            </w:r>
          </w:p>
        </w:tc>
        <w:tc>
          <w:tcPr>
            <w:tcW w:w="1134" w:type="dxa"/>
            <w:vAlign w:val="bottom"/>
          </w:tcPr>
          <w:p w14:paraId="6EC31825" w14:textId="77777777" w:rsidR="00F040E0" w:rsidRPr="008C6481" w:rsidRDefault="00F040E0" w:rsidP="00F040E0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993" w:type="dxa"/>
            <w:vAlign w:val="bottom"/>
          </w:tcPr>
          <w:p w14:paraId="4D822DD7" w14:textId="77777777" w:rsidR="00F040E0" w:rsidRPr="008C6481" w:rsidRDefault="00F040E0" w:rsidP="00F040E0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6</w:t>
            </w:r>
          </w:p>
        </w:tc>
      </w:tr>
      <w:tr w:rsidR="00F040E0" w:rsidRPr="008C6481" w14:paraId="63CE5006" w14:textId="77777777" w:rsidTr="000279EF">
        <w:tc>
          <w:tcPr>
            <w:tcW w:w="534" w:type="dxa"/>
            <w:tcBorders>
              <w:bottom w:val="single" w:sz="4" w:space="0" w:color="auto"/>
            </w:tcBorders>
          </w:tcPr>
          <w:p w14:paraId="341D1C3E" w14:textId="77777777" w:rsidR="00F040E0" w:rsidRPr="008C6481" w:rsidRDefault="00F040E0" w:rsidP="00F040E0">
            <w:pPr>
              <w:jc w:val="center"/>
            </w:pPr>
            <w:r w:rsidRPr="008C6481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5BD14AD1" w14:textId="77777777" w:rsidR="00F040E0" w:rsidRPr="008C6481" w:rsidRDefault="00F040E0" w:rsidP="00F040E0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DOCUMENTO</w:t>
            </w:r>
            <w:r>
              <w:rPr>
                <w:color w:val="000000"/>
                <w:sz w:val="16"/>
                <w:szCs w:val="16"/>
              </w:rPr>
              <w:t>S</w:t>
            </w:r>
            <w:r w:rsidRPr="008C6481">
              <w:rPr>
                <w:color w:val="000000"/>
                <w:sz w:val="16"/>
                <w:szCs w:val="16"/>
              </w:rPr>
              <w:t>_ALUNO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bottom"/>
          </w:tcPr>
          <w:p w14:paraId="07301B08" w14:textId="77777777" w:rsidR="00F040E0" w:rsidRPr="008C6481" w:rsidRDefault="00F040E0" w:rsidP="00F040E0">
            <w:pPr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NATIONAL_ID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bottom"/>
          </w:tcPr>
          <w:p w14:paraId="5B89B2FC" w14:textId="77777777" w:rsidR="00F040E0" w:rsidRPr="008C6481" w:rsidRDefault="00F040E0" w:rsidP="00F040E0">
            <w:pPr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ID Nacional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14:paraId="4CA44669" w14:textId="77777777" w:rsidR="00F040E0" w:rsidRPr="008C6481" w:rsidRDefault="00F040E0" w:rsidP="00F040E0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bottom"/>
          </w:tcPr>
          <w:p w14:paraId="552E1451" w14:textId="77777777" w:rsidR="00F040E0" w:rsidRPr="008C6481" w:rsidRDefault="00F040E0" w:rsidP="00F040E0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20</w:t>
            </w:r>
          </w:p>
        </w:tc>
      </w:tr>
      <w:tr w:rsidR="00F040E0" w:rsidRPr="008C6481" w14:paraId="5AE07BB9" w14:textId="77777777" w:rsidTr="000279EF">
        <w:tc>
          <w:tcPr>
            <w:tcW w:w="10173" w:type="dxa"/>
            <w:gridSpan w:val="6"/>
            <w:shd w:val="pct5" w:color="auto" w:fill="auto"/>
          </w:tcPr>
          <w:p w14:paraId="7CE0E5E5" w14:textId="77777777" w:rsidR="00F040E0" w:rsidRPr="008C6481" w:rsidRDefault="00F040E0" w:rsidP="00F040E0">
            <w:pPr>
              <w:jc w:val="center"/>
              <w:rPr>
                <w:b/>
                <w:color w:val="000000"/>
                <w:sz w:val="16"/>
                <w:szCs w:val="16"/>
              </w:rPr>
            </w:pPr>
            <w:r w:rsidRPr="008C6481">
              <w:rPr>
                <w:b/>
                <w:color w:val="000000"/>
                <w:sz w:val="16"/>
                <w:szCs w:val="16"/>
              </w:rPr>
              <w:t>Telefones</w:t>
            </w:r>
          </w:p>
        </w:tc>
      </w:tr>
      <w:tr w:rsidR="00F040E0" w:rsidRPr="008C6481" w14:paraId="3D9CEF5D" w14:textId="77777777" w:rsidTr="000279EF">
        <w:tc>
          <w:tcPr>
            <w:tcW w:w="534" w:type="dxa"/>
          </w:tcPr>
          <w:p w14:paraId="70F75A05" w14:textId="77777777" w:rsidR="00F040E0" w:rsidRPr="008C6481" w:rsidRDefault="00F040E0" w:rsidP="00F040E0">
            <w:pPr>
              <w:jc w:val="center"/>
            </w:pPr>
            <w:r w:rsidRPr="008C6481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842" w:type="dxa"/>
          </w:tcPr>
          <w:p w14:paraId="5C456EA5" w14:textId="77777777" w:rsidR="00F040E0" w:rsidRPr="008C6481" w:rsidRDefault="00F040E0" w:rsidP="00F040E0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TELEFONE</w:t>
            </w:r>
            <w:r>
              <w:rPr>
                <w:color w:val="000000"/>
                <w:sz w:val="16"/>
                <w:szCs w:val="16"/>
              </w:rPr>
              <w:t>S</w:t>
            </w:r>
            <w:r w:rsidRPr="008C6481">
              <w:rPr>
                <w:color w:val="000000"/>
                <w:sz w:val="16"/>
                <w:szCs w:val="16"/>
              </w:rPr>
              <w:t>_ALUNO</w:t>
            </w:r>
          </w:p>
        </w:tc>
        <w:tc>
          <w:tcPr>
            <w:tcW w:w="2552" w:type="dxa"/>
            <w:vAlign w:val="bottom"/>
          </w:tcPr>
          <w:p w14:paraId="6EB2A175" w14:textId="77777777" w:rsidR="00F040E0" w:rsidRPr="008C6481" w:rsidRDefault="00F040E0" w:rsidP="00F040E0">
            <w:pPr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PREF_PHONE_FLAG</w:t>
            </w:r>
          </w:p>
        </w:tc>
        <w:tc>
          <w:tcPr>
            <w:tcW w:w="3118" w:type="dxa"/>
            <w:vAlign w:val="bottom"/>
          </w:tcPr>
          <w:p w14:paraId="55E8E676" w14:textId="77777777" w:rsidR="00F040E0" w:rsidRPr="008C6481" w:rsidRDefault="00F040E0" w:rsidP="00F040E0">
            <w:pPr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Telefone Principal</w:t>
            </w:r>
          </w:p>
        </w:tc>
        <w:tc>
          <w:tcPr>
            <w:tcW w:w="1134" w:type="dxa"/>
            <w:vAlign w:val="bottom"/>
          </w:tcPr>
          <w:p w14:paraId="62DE1881" w14:textId="77777777" w:rsidR="00F040E0" w:rsidRPr="008C6481" w:rsidRDefault="00F040E0" w:rsidP="00F040E0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993" w:type="dxa"/>
            <w:vAlign w:val="bottom"/>
          </w:tcPr>
          <w:p w14:paraId="7D5EEC52" w14:textId="77777777" w:rsidR="00F040E0" w:rsidRPr="008C6481" w:rsidRDefault="00F040E0" w:rsidP="00F040E0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1</w:t>
            </w:r>
          </w:p>
        </w:tc>
      </w:tr>
      <w:tr w:rsidR="00F040E0" w:rsidRPr="008C6481" w14:paraId="7B8E1ED2" w14:textId="77777777" w:rsidTr="000279EF">
        <w:tc>
          <w:tcPr>
            <w:tcW w:w="534" w:type="dxa"/>
          </w:tcPr>
          <w:p w14:paraId="48979A14" w14:textId="77777777" w:rsidR="00F040E0" w:rsidRPr="008C6481" w:rsidRDefault="00F040E0" w:rsidP="00F040E0">
            <w:pPr>
              <w:jc w:val="center"/>
            </w:pPr>
            <w:r w:rsidRPr="008C6481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842" w:type="dxa"/>
          </w:tcPr>
          <w:p w14:paraId="7AFEBC31" w14:textId="77777777" w:rsidR="00F040E0" w:rsidRPr="008C6481" w:rsidRDefault="00F040E0" w:rsidP="00F040E0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TELEFONE</w:t>
            </w:r>
            <w:r>
              <w:rPr>
                <w:color w:val="000000"/>
                <w:sz w:val="16"/>
                <w:szCs w:val="16"/>
              </w:rPr>
              <w:t>S</w:t>
            </w:r>
            <w:r w:rsidRPr="008C6481">
              <w:rPr>
                <w:color w:val="000000"/>
                <w:sz w:val="16"/>
                <w:szCs w:val="16"/>
              </w:rPr>
              <w:t>_ALUNO</w:t>
            </w:r>
          </w:p>
        </w:tc>
        <w:tc>
          <w:tcPr>
            <w:tcW w:w="2552" w:type="dxa"/>
            <w:vAlign w:val="bottom"/>
          </w:tcPr>
          <w:p w14:paraId="19869638" w14:textId="77777777" w:rsidR="00F040E0" w:rsidRPr="008C6481" w:rsidRDefault="00F040E0" w:rsidP="00F040E0">
            <w:pPr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PHONE_TYPE</w:t>
            </w:r>
          </w:p>
        </w:tc>
        <w:tc>
          <w:tcPr>
            <w:tcW w:w="3118" w:type="dxa"/>
            <w:vAlign w:val="bottom"/>
          </w:tcPr>
          <w:p w14:paraId="5B3DA3E8" w14:textId="77777777" w:rsidR="00F040E0" w:rsidRPr="008C6481" w:rsidRDefault="00F040E0" w:rsidP="00F040E0">
            <w:pPr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Tipo Telefone</w:t>
            </w:r>
          </w:p>
        </w:tc>
        <w:tc>
          <w:tcPr>
            <w:tcW w:w="1134" w:type="dxa"/>
            <w:vAlign w:val="bottom"/>
          </w:tcPr>
          <w:p w14:paraId="66C5D2A5" w14:textId="77777777" w:rsidR="00F040E0" w:rsidRPr="008C6481" w:rsidRDefault="00F040E0" w:rsidP="00F040E0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993" w:type="dxa"/>
            <w:vAlign w:val="bottom"/>
          </w:tcPr>
          <w:p w14:paraId="4E2EFC33" w14:textId="77777777" w:rsidR="00F040E0" w:rsidRPr="008C6481" w:rsidRDefault="00F040E0" w:rsidP="00F040E0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4</w:t>
            </w:r>
          </w:p>
        </w:tc>
      </w:tr>
      <w:tr w:rsidR="00F040E0" w:rsidRPr="008C6481" w14:paraId="62E7B407" w14:textId="77777777" w:rsidTr="000279EF">
        <w:tc>
          <w:tcPr>
            <w:tcW w:w="534" w:type="dxa"/>
            <w:tcBorders>
              <w:bottom w:val="single" w:sz="4" w:space="0" w:color="auto"/>
            </w:tcBorders>
          </w:tcPr>
          <w:p w14:paraId="16414684" w14:textId="77777777" w:rsidR="00F040E0" w:rsidRPr="008C6481" w:rsidRDefault="00F040E0" w:rsidP="00F040E0">
            <w:pPr>
              <w:jc w:val="center"/>
            </w:pPr>
            <w:r w:rsidRPr="008C6481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613B02E7" w14:textId="77777777" w:rsidR="00F040E0" w:rsidRPr="008C6481" w:rsidRDefault="00F040E0" w:rsidP="00F040E0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TELEFONE</w:t>
            </w:r>
            <w:r>
              <w:rPr>
                <w:color w:val="000000"/>
                <w:sz w:val="16"/>
                <w:szCs w:val="16"/>
              </w:rPr>
              <w:t>S</w:t>
            </w:r>
            <w:r w:rsidRPr="008C6481">
              <w:rPr>
                <w:color w:val="000000"/>
                <w:sz w:val="16"/>
                <w:szCs w:val="16"/>
              </w:rPr>
              <w:t>_ALUNO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bottom"/>
          </w:tcPr>
          <w:p w14:paraId="2FEB46AA" w14:textId="77777777" w:rsidR="00F040E0" w:rsidRPr="008C6481" w:rsidRDefault="00F040E0" w:rsidP="00F040E0">
            <w:pPr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PHONE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bottom"/>
          </w:tcPr>
          <w:p w14:paraId="7002AD10" w14:textId="77777777" w:rsidR="00F040E0" w:rsidRPr="008C6481" w:rsidRDefault="00F040E0" w:rsidP="00F040E0">
            <w:pPr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Número Telefone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14:paraId="31B63FB1" w14:textId="77777777" w:rsidR="00F040E0" w:rsidRPr="008C6481" w:rsidRDefault="00F040E0" w:rsidP="00F040E0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bottom"/>
          </w:tcPr>
          <w:p w14:paraId="37B62CF6" w14:textId="77777777" w:rsidR="00F040E0" w:rsidRPr="008C6481" w:rsidRDefault="00F040E0" w:rsidP="00F040E0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24</w:t>
            </w:r>
          </w:p>
        </w:tc>
      </w:tr>
      <w:tr w:rsidR="00F040E0" w:rsidRPr="008C6481" w14:paraId="079FEF4A" w14:textId="77777777" w:rsidTr="000279EF">
        <w:tc>
          <w:tcPr>
            <w:tcW w:w="10173" w:type="dxa"/>
            <w:gridSpan w:val="6"/>
            <w:shd w:val="pct5" w:color="auto" w:fill="auto"/>
          </w:tcPr>
          <w:p w14:paraId="6DF26880" w14:textId="77777777" w:rsidR="00F040E0" w:rsidRPr="008C6481" w:rsidRDefault="00F040E0" w:rsidP="00F040E0">
            <w:pPr>
              <w:jc w:val="center"/>
              <w:rPr>
                <w:b/>
                <w:color w:val="000000"/>
                <w:sz w:val="16"/>
                <w:szCs w:val="16"/>
              </w:rPr>
            </w:pPr>
            <w:r w:rsidRPr="008C6481">
              <w:rPr>
                <w:b/>
                <w:color w:val="000000"/>
                <w:sz w:val="16"/>
                <w:szCs w:val="16"/>
              </w:rPr>
              <w:t>E-mails</w:t>
            </w:r>
          </w:p>
        </w:tc>
      </w:tr>
      <w:tr w:rsidR="00F040E0" w:rsidRPr="008C6481" w14:paraId="7E2116C8" w14:textId="77777777" w:rsidTr="000279EF">
        <w:tc>
          <w:tcPr>
            <w:tcW w:w="534" w:type="dxa"/>
          </w:tcPr>
          <w:p w14:paraId="1DAB95DE" w14:textId="77777777" w:rsidR="00F040E0" w:rsidRPr="008C6481" w:rsidRDefault="00F040E0" w:rsidP="00F040E0">
            <w:pPr>
              <w:jc w:val="center"/>
            </w:pPr>
            <w:r w:rsidRPr="008C6481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842" w:type="dxa"/>
          </w:tcPr>
          <w:p w14:paraId="5AA13106" w14:textId="77777777" w:rsidR="00F040E0" w:rsidRPr="008C6481" w:rsidRDefault="00F040E0" w:rsidP="00F040E0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EMAIL</w:t>
            </w:r>
            <w:r>
              <w:rPr>
                <w:color w:val="000000"/>
                <w:sz w:val="16"/>
                <w:szCs w:val="16"/>
              </w:rPr>
              <w:t>S</w:t>
            </w:r>
            <w:r w:rsidRPr="008C6481">
              <w:rPr>
                <w:color w:val="000000"/>
                <w:sz w:val="16"/>
                <w:szCs w:val="16"/>
              </w:rPr>
              <w:t>_ALUNO</w:t>
            </w:r>
          </w:p>
        </w:tc>
        <w:tc>
          <w:tcPr>
            <w:tcW w:w="2552" w:type="dxa"/>
            <w:vAlign w:val="bottom"/>
          </w:tcPr>
          <w:p w14:paraId="74E2A90A" w14:textId="77777777" w:rsidR="00F040E0" w:rsidRPr="008C6481" w:rsidRDefault="00F040E0" w:rsidP="00F040E0">
            <w:pPr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PREF_EMAIL_FLAG</w:t>
            </w:r>
          </w:p>
        </w:tc>
        <w:tc>
          <w:tcPr>
            <w:tcW w:w="3118" w:type="dxa"/>
            <w:vAlign w:val="bottom"/>
          </w:tcPr>
          <w:p w14:paraId="367BDA1F" w14:textId="77777777" w:rsidR="00F040E0" w:rsidRPr="008C6481" w:rsidRDefault="00F040E0" w:rsidP="00F040E0">
            <w:pPr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E-mail Principal</w:t>
            </w:r>
          </w:p>
        </w:tc>
        <w:tc>
          <w:tcPr>
            <w:tcW w:w="1134" w:type="dxa"/>
            <w:vAlign w:val="bottom"/>
          </w:tcPr>
          <w:p w14:paraId="486BA9E8" w14:textId="77777777" w:rsidR="00F040E0" w:rsidRPr="008C6481" w:rsidRDefault="00F040E0" w:rsidP="00F040E0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993" w:type="dxa"/>
            <w:vAlign w:val="bottom"/>
          </w:tcPr>
          <w:p w14:paraId="65621088" w14:textId="77777777" w:rsidR="00F040E0" w:rsidRPr="008C6481" w:rsidRDefault="00F040E0" w:rsidP="00F040E0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1</w:t>
            </w:r>
          </w:p>
        </w:tc>
      </w:tr>
      <w:tr w:rsidR="00F040E0" w:rsidRPr="008C6481" w14:paraId="430C90BB" w14:textId="77777777" w:rsidTr="000279EF">
        <w:tc>
          <w:tcPr>
            <w:tcW w:w="534" w:type="dxa"/>
          </w:tcPr>
          <w:p w14:paraId="5673EDA4" w14:textId="77777777" w:rsidR="00F040E0" w:rsidRPr="008C6481" w:rsidRDefault="00F040E0" w:rsidP="00F040E0">
            <w:pPr>
              <w:jc w:val="center"/>
            </w:pPr>
            <w:r w:rsidRPr="008C6481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842" w:type="dxa"/>
          </w:tcPr>
          <w:p w14:paraId="38709780" w14:textId="77777777" w:rsidR="00F040E0" w:rsidRPr="008C6481" w:rsidRDefault="00F040E0" w:rsidP="00F040E0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EMAIL</w:t>
            </w:r>
            <w:r>
              <w:rPr>
                <w:color w:val="000000"/>
                <w:sz w:val="16"/>
                <w:szCs w:val="16"/>
              </w:rPr>
              <w:t>S</w:t>
            </w:r>
            <w:r w:rsidRPr="008C6481">
              <w:rPr>
                <w:color w:val="000000"/>
                <w:sz w:val="16"/>
                <w:szCs w:val="16"/>
              </w:rPr>
              <w:t>_ALUNO</w:t>
            </w:r>
          </w:p>
        </w:tc>
        <w:tc>
          <w:tcPr>
            <w:tcW w:w="2552" w:type="dxa"/>
            <w:vAlign w:val="bottom"/>
          </w:tcPr>
          <w:p w14:paraId="5270EB0E" w14:textId="77777777" w:rsidR="00F040E0" w:rsidRPr="008C6481" w:rsidRDefault="00F040E0" w:rsidP="00F040E0">
            <w:pPr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ADDR_TYPE</w:t>
            </w:r>
          </w:p>
        </w:tc>
        <w:tc>
          <w:tcPr>
            <w:tcW w:w="3118" w:type="dxa"/>
            <w:vAlign w:val="bottom"/>
          </w:tcPr>
          <w:p w14:paraId="50F664F5" w14:textId="77777777" w:rsidR="00F040E0" w:rsidRPr="008C6481" w:rsidRDefault="00F040E0" w:rsidP="00F040E0">
            <w:pPr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Tipo E-mail</w:t>
            </w:r>
          </w:p>
        </w:tc>
        <w:tc>
          <w:tcPr>
            <w:tcW w:w="1134" w:type="dxa"/>
            <w:vAlign w:val="bottom"/>
          </w:tcPr>
          <w:p w14:paraId="178BE1EC" w14:textId="77777777" w:rsidR="00F040E0" w:rsidRPr="008C6481" w:rsidRDefault="00F040E0" w:rsidP="00F040E0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993" w:type="dxa"/>
            <w:vAlign w:val="bottom"/>
          </w:tcPr>
          <w:p w14:paraId="6C66E92F" w14:textId="77777777" w:rsidR="00F040E0" w:rsidRPr="008C6481" w:rsidRDefault="00F040E0" w:rsidP="00F040E0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4</w:t>
            </w:r>
          </w:p>
        </w:tc>
      </w:tr>
      <w:tr w:rsidR="00F040E0" w:rsidRPr="008C6481" w14:paraId="4C458BC8" w14:textId="77777777" w:rsidTr="000279EF">
        <w:tc>
          <w:tcPr>
            <w:tcW w:w="534" w:type="dxa"/>
          </w:tcPr>
          <w:p w14:paraId="54193C0F" w14:textId="77777777" w:rsidR="00F040E0" w:rsidRPr="008C6481" w:rsidRDefault="00F040E0" w:rsidP="00F040E0">
            <w:pPr>
              <w:jc w:val="center"/>
            </w:pPr>
            <w:r w:rsidRPr="008C6481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842" w:type="dxa"/>
          </w:tcPr>
          <w:p w14:paraId="6721FB64" w14:textId="77777777" w:rsidR="00F040E0" w:rsidRPr="008C6481" w:rsidRDefault="00F040E0" w:rsidP="00F040E0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EMAIL</w:t>
            </w:r>
            <w:r>
              <w:rPr>
                <w:color w:val="000000"/>
                <w:sz w:val="16"/>
                <w:szCs w:val="16"/>
              </w:rPr>
              <w:t>S</w:t>
            </w:r>
            <w:r w:rsidRPr="008C6481">
              <w:rPr>
                <w:color w:val="000000"/>
                <w:sz w:val="16"/>
                <w:szCs w:val="16"/>
              </w:rPr>
              <w:t>_ALUNO</w:t>
            </w:r>
          </w:p>
        </w:tc>
        <w:tc>
          <w:tcPr>
            <w:tcW w:w="2552" w:type="dxa"/>
            <w:vAlign w:val="bottom"/>
          </w:tcPr>
          <w:p w14:paraId="1DB61368" w14:textId="77777777" w:rsidR="00F040E0" w:rsidRPr="008C6481" w:rsidRDefault="00F040E0" w:rsidP="00F040E0">
            <w:pPr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EMAIL_ADDR</w:t>
            </w:r>
          </w:p>
        </w:tc>
        <w:tc>
          <w:tcPr>
            <w:tcW w:w="3118" w:type="dxa"/>
            <w:vAlign w:val="bottom"/>
          </w:tcPr>
          <w:p w14:paraId="6D133BB8" w14:textId="77777777" w:rsidR="00F040E0" w:rsidRPr="008C6481" w:rsidRDefault="00F040E0" w:rsidP="00F040E0">
            <w:pPr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E-mail</w:t>
            </w:r>
          </w:p>
        </w:tc>
        <w:tc>
          <w:tcPr>
            <w:tcW w:w="1134" w:type="dxa"/>
            <w:vAlign w:val="bottom"/>
          </w:tcPr>
          <w:p w14:paraId="15E6F1DD" w14:textId="77777777" w:rsidR="00F040E0" w:rsidRPr="008C6481" w:rsidRDefault="00F040E0" w:rsidP="00F040E0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993" w:type="dxa"/>
            <w:vAlign w:val="bottom"/>
          </w:tcPr>
          <w:p w14:paraId="57D9740A" w14:textId="77777777" w:rsidR="00F040E0" w:rsidRPr="008C6481" w:rsidRDefault="00F040E0" w:rsidP="00F040E0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70</w:t>
            </w:r>
          </w:p>
        </w:tc>
      </w:tr>
      <w:tr w:rsidR="00F040E0" w:rsidRPr="008C6481" w14:paraId="46D666FF" w14:textId="77777777" w:rsidTr="000279EF">
        <w:tc>
          <w:tcPr>
            <w:tcW w:w="10173" w:type="dxa"/>
            <w:gridSpan w:val="6"/>
            <w:shd w:val="pct5" w:color="auto" w:fill="auto"/>
          </w:tcPr>
          <w:p w14:paraId="231063EE" w14:textId="77777777" w:rsidR="00F040E0" w:rsidRPr="008C6481" w:rsidRDefault="00F040E0" w:rsidP="00F040E0">
            <w:pPr>
              <w:jc w:val="center"/>
              <w:rPr>
                <w:b/>
                <w:color w:val="000000"/>
                <w:sz w:val="16"/>
                <w:szCs w:val="16"/>
              </w:rPr>
            </w:pPr>
            <w:r w:rsidRPr="008C6481">
              <w:rPr>
                <w:b/>
                <w:color w:val="000000"/>
                <w:sz w:val="16"/>
                <w:szCs w:val="16"/>
              </w:rPr>
              <w:t>Endereços</w:t>
            </w:r>
          </w:p>
        </w:tc>
      </w:tr>
      <w:tr w:rsidR="00F040E0" w:rsidRPr="008C6481" w14:paraId="5F7CFF8F" w14:textId="77777777" w:rsidTr="000279EF">
        <w:tc>
          <w:tcPr>
            <w:tcW w:w="534" w:type="dxa"/>
          </w:tcPr>
          <w:p w14:paraId="2A3A0DB2" w14:textId="77777777" w:rsidR="00F040E0" w:rsidRPr="008C6481" w:rsidRDefault="00F040E0" w:rsidP="00F040E0">
            <w:pPr>
              <w:jc w:val="center"/>
            </w:pPr>
            <w:r w:rsidRPr="008C6481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842" w:type="dxa"/>
          </w:tcPr>
          <w:p w14:paraId="102C1CF7" w14:textId="77777777" w:rsidR="00F040E0" w:rsidRPr="008C6481" w:rsidRDefault="00F040E0" w:rsidP="00F040E0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ENDERECO</w:t>
            </w:r>
            <w:r>
              <w:rPr>
                <w:color w:val="000000"/>
                <w:sz w:val="16"/>
                <w:szCs w:val="16"/>
              </w:rPr>
              <w:t>S</w:t>
            </w:r>
            <w:r w:rsidRPr="008C6481">
              <w:rPr>
                <w:color w:val="000000"/>
                <w:sz w:val="16"/>
                <w:szCs w:val="16"/>
              </w:rPr>
              <w:t>_ALUNO</w:t>
            </w:r>
          </w:p>
        </w:tc>
        <w:tc>
          <w:tcPr>
            <w:tcW w:w="2552" w:type="dxa"/>
            <w:vAlign w:val="bottom"/>
          </w:tcPr>
          <w:p w14:paraId="075FE528" w14:textId="77777777" w:rsidR="00F040E0" w:rsidRPr="008C6481" w:rsidRDefault="00F040E0" w:rsidP="00F040E0">
            <w:pPr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ADDRESS_TYPE</w:t>
            </w:r>
          </w:p>
        </w:tc>
        <w:tc>
          <w:tcPr>
            <w:tcW w:w="3118" w:type="dxa"/>
            <w:vAlign w:val="bottom"/>
          </w:tcPr>
          <w:p w14:paraId="04E6F691" w14:textId="77777777" w:rsidR="00F040E0" w:rsidRPr="008C6481" w:rsidRDefault="00F040E0" w:rsidP="00F040E0">
            <w:pPr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Tipo Endereço</w:t>
            </w:r>
          </w:p>
        </w:tc>
        <w:tc>
          <w:tcPr>
            <w:tcW w:w="1134" w:type="dxa"/>
            <w:vAlign w:val="bottom"/>
          </w:tcPr>
          <w:p w14:paraId="2B8DD3A5" w14:textId="77777777" w:rsidR="00F040E0" w:rsidRPr="008C6481" w:rsidRDefault="00F040E0" w:rsidP="00F040E0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993" w:type="dxa"/>
            <w:vAlign w:val="bottom"/>
          </w:tcPr>
          <w:p w14:paraId="7AFD38E7" w14:textId="77777777" w:rsidR="00F040E0" w:rsidRPr="008C6481" w:rsidRDefault="00F040E0" w:rsidP="00F040E0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4</w:t>
            </w:r>
          </w:p>
        </w:tc>
      </w:tr>
      <w:tr w:rsidR="00F040E0" w:rsidRPr="008C6481" w14:paraId="326FCB6A" w14:textId="77777777" w:rsidTr="000279EF">
        <w:tc>
          <w:tcPr>
            <w:tcW w:w="534" w:type="dxa"/>
          </w:tcPr>
          <w:p w14:paraId="596504B6" w14:textId="77777777" w:rsidR="00F040E0" w:rsidRPr="008C6481" w:rsidRDefault="00F040E0" w:rsidP="00F040E0">
            <w:pPr>
              <w:jc w:val="center"/>
            </w:pPr>
            <w:r w:rsidRPr="008C6481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842" w:type="dxa"/>
          </w:tcPr>
          <w:p w14:paraId="1372AC50" w14:textId="77777777" w:rsidR="00F040E0" w:rsidRPr="008C6481" w:rsidRDefault="00F040E0" w:rsidP="00F040E0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ENDERECO</w:t>
            </w:r>
            <w:r>
              <w:rPr>
                <w:color w:val="000000"/>
                <w:sz w:val="16"/>
                <w:szCs w:val="16"/>
              </w:rPr>
              <w:t>S</w:t>
            </w:r>
            <w:r w:rsidRPr="008C6481">
              <w:rPr>
                <w:color w:val="000000"/>
                <w:sz w:val="16"/>
                <w:szCs w:val="16"/>
              </w:rPr>
              <w:t>_ALUNO</w:t>
            </w:r>
          </w:p>
        </w:tc>
        <w:tc>
          <w:tcPr>
            <w:tcW w:w="2552" w:type="dxa"/>
            <w:vAlign w:val="bottom"/>
          </w:tcPr>
          <w:p w14:paraId="314925A5" w14:textId="77777777" w:rsidR="00F040E0" w:rsidRPr="008C6481" w:rsidRDefault="00F040E0" w:rsidP="00F040E0">
            <w:pPr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COUNTRY</w:t>
            </w:r>
          </w:p>
        </w:tc>
        <w:tc>
          <w:tcPr>
            <w:tcW w:w="3118" w:type="dxa"/>
            <w:vAlign w:val="bottom"/>
          </w:tcPr>
          <w:p w14:paraId="5E3607B3" w14:textId="77777777" w:rsidR="00F040E0" w:rsidRPr="008C6481" w:rsidRDefault="00F040E0" w:rsidP="00F040E0">
            <w:pPr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País</w:t>
            </w:r>
          </w:p>
        </w:tc>
        <w:tc>
          <w:tcPr>
            <w:tcW w:w="1134" w:type="dxa"/>
            <w:vAlign w:val="bottom"/>
          </w:tcPr>
          <w:p w14:paraId="59D25948" w14:textId="77777777" w:rsidR="00F040E0" w:rsidRPr="008C6481" w:rsidRDefault="00F040E0" w:rsidP="00F040E0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993" w:type="dxa"/>
            <w:vAlign w:val="bottom"/>
          </w:tcPr>
          <w:p w14:paraId="75B817A3" w14:textId="77777777" w:rsidR="00F040E0" w:rsidRPr="008C6481" w:rsidRDefault="00F040E0" w:rsidP="00F040E0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3</w:t>
            </w:r>
          </w:p>
        </w:tc>
      </w:tr>
      <w:tr w:rsidR="00F040E0" w:rsidRPr="008C6481" w14:paraId="09FC6844" w14:textId="77777777" w:rsidTr="000279EF">
        <w:tc>
          <w:tcPr>
            <w:tcW w:w="534" w:type="dxa"/>
          </w:tcPr>
          <w:p w14:paraId="05DB7D73" w14:textId="77777777" w:rsidR="00F040E0" w:rsidRPr="008C6481" w:rsidRDefault="00F040E0" w:rsidP="00F040E0">
            <w:pPr>
              <w:jc w:val="center"/>
            </w:pPr>
            <w:r w:rsidRPr="008C6481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842" w:type="dxa"/>
          </w:tcPr>
          <w:p w14:paraId="50685362" w14:textId="77777777" w:rsidR="00F040E0" w:rsidRPr="008C6481" w:rsidRDefault="00F040E0" w:rsidP="00F040E0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ENDERECO</w:t>
            </w:r>
            <w:r>
              <w:rPr>
                <w:color w:val="000000"/>
                <w:sz w:val="16"/>
                <w:szCs w:val="16"/>
              </w:rPr>
              <w:t>S</w:t>
            </w:r>
            <w:r w:rsidRPr="008C6481">
              <w:rPr>
                <w:color w:val="000000"/>
                <w:sz w:val="16"/>
                <w:szCs w:val="16"/>
              </w:rPr>
              <w:t>_ALUNO</w:t>
            </w:r>
          </w:p>
        </w:tc>
        <w:tc>
          <w:tcPr>
            <w:tcW w:w="2552" w:type="dxa"/>
            <w:vAlign w:val="bottom"/>
          </w:tcPr>
          <w:p w14:paraId="4D53AFB1" w14:textId="77777777" w:rsidR="00F040E0" w:rsidRPr="008C6481" w:rsidRDefault="00F040E0" w:rsidP="00F040E0">
            <w:pPr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ADDRESS1</w:t>
            </w:r>
          </w:p>
        </w:tc>
        <w:tc>
          <w:tcPr>
            <w:tcW w:w="3118" w:type="dxa"/>
            <w:vAlign w:val="bottom"/>
          </w:tcPr>
          <w:p w14:paraId="1E87F205" w14:textId="77777777" w:rsidR="00F040E0" w:rsidRPr="008C6481" w:rsidRDefault="00F040E0" w:rsidP="00F040E0">
            <w:pPr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Rua</w:t>
            </w:r>
          </w:p>
        </w:tc>
        <w:tc>
          <w:tcPr>
            <w:tcW w:w="1134" w:type="dxa"/>
            <w:vAlign w:val="bottom"/>
          </w:tcPr>
          <w:p w14:paraId="605C5FB0" w14:textId="77777777" w:rsidR="00F040E0" w:rsidRPr="008C6481" w:rsidRDefault="00F040E0" w:rsidP="00F040E0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993" w:type="dxa"/>
            <w:vAlign w:val="bottom"/>
          </w:tcPr>
          <w:p w14:paraId="52CFD3C7" w14:textId="77777777" w:rsidR="00F040E0" w:rsidRPr="008C6481" w:rsidRDefault="00F040E0" w:rsidP="00F040E0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55</w:t>
            </w:r>
          </w:p>
        </w:tc>
      </w:tr>
      <w:tr w:rsidR="00F040E0" w:rsidRPr="008C6481" w14:paraId="3B8EF983" w14:textId="77777777" w:rsidTr="000279EF">
        <w:tc>
          <w:tcPr>
            <w:tcW w:w="534" w:type="dxa"/>
          </w:tcPr>
          <w:p w14:paraId="3338AC8E" w14:textId="77777777" w:rsidR="00F040E0" w:rsidRPr="008C6481" w:rsidRDefault="00F040E0" w:rsidP="00F040E0">
            <w:pPr>
              <w:jc w:val="center"/>
            </w:pPr>
            <w:r w:rsidRPr="008C6481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842" w:type="dxa"/>
          </w:tcPr>
          <w:p w14:paraId="204091BD" w14:textId="77777777" w:rsidR="00F040E0" w:rsidRPr="008C6481" w:rsidRDefault="00F040E0" w:rsidP="00F040E0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ENDERECO</w:t>
            </w:r>
            <w:r>
              <w:rPr>
                <w:color w:val="000000"/>
                <w:sz w:val="16"/>
                <w:szCs w:val="16"/>
              </w:rPr>
              <w:t>S</w:t>
            </w:r>
            <w:r w:rsidRPr="008C6481">
              <w:rPr>
                <w:color w:val="000000"/>
                <w:sz w:val="16"/>
                <w:szCs w:val="16"/>
              </w:rPr>
              <w:t>_ALUNO</w:t>
            </w:r>
          </w:p>
        </w:tc>
        <w:tc>
          <w:tcPr>
            <w:tcW w:w="2552" w:type="dxa"/>
            <w:vAlign w:val="bottom"/>
          </w:tcPr>
          <w:p w14:paraId="6823C471" w14:textId="77777777" w:rsidR="00F040E0" w:rsidRPr="008C6481" w:rsidRDefault="00F040E0" w:rsidP="00F040E0">
            <w:pPr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NUM1</w:t>
            </w:r>
          </w:p>
        </w:tc>
        <w:tc>
          <w:tcPr>
            <w:tcW w:w="3118" w:type="dxa"/>
            <w:vAlign w:val="bottom"/>
          </w:tcPr>
          <w:p w14:paraId="3F341983" w14:textId="77777777" w:rsidR="00F040E0" w:rsidRPr="008C6481" w:rsidRDefault="00F040E0" w:rsidP="00F040E0">
            <w:pPr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Número</w:t>
            </w:r>
          </w:p>
        </w:tc>
        <w:tc>
          <w:tcPr>
            <w:tcW w:w="1134" w:type="dxa"/>
            <w:vAlign w:val="bottom"/>
          </w:tcPr>
          <w:p w14:paraId="4CC39719" w14:textId="77777777" w:rsidR="00F040E0" w:rsidRPr="008C6481" w:rsidRDefault="00F040E0" w:rsidP="00F040E0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993" w:type="dxa"/>
            <w:vAlign w:val="bottom"/>
          </w:tcPr>
          <w:p w14:paraId="06887220" w14:textId="77777777" w:rsidR="00F040E0" w:rsidRPr="008C6481" w:rsidRDefault="00F040E0" w:rsidP="00F040E0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6</w:t>
            </w:r>
          </w:p>
        </w:tc>
      </w:tr>
      <w:tr w:rsidR="00F040E0" w:rsidRPr="008C6481" w14:paraId="440140B3" w14:textId="77777777" w:rsidTr="000279EF">
        <w:tc>
          <w:tcPr>
            <w:tcW w:w="534" w:type="dxa"/>
          </w:tcPr>
          <w:p w14:paraId="7706DFCB" w14:textId="77777777" w:rsidR="00F040E0" w:rsidRPr="008C6481" w:rsidRDefault="00F040E0" w:rsidP="00F040E0">
            <w:pPr>
              <w:jc w:val="center"/>
            </w:pPr>
            <w:r w:rsidRPr="008C6481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842" w:type="dxa"/>
          </w:tcPr>
          <w:p w14:paraId="5DC45A57" w14:textId="77777777" w:rsidR="00F040E0" w:rsidRPr="008C6481" w:rsidRDefault="00F040E0" w:rsidP="00F040E0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ENDERECO</w:t>
            </w:r>
            <w:r>
              <w:rPr>
                <w:color w:val="000000"/>
                <w:sz w:val="16"/>
                <w:szCs w:val="16"/>
              </w:rPr>
              <w:t>S</w:t>
            </w:r>
            <w:r w:rsidRPr="008C6481">
              <w:rPr>
                <w:color w:val="000000"/>
                <w:sz w:val="16"/>
                <w:szCs w:val="16"/>
              </w:rPr>
              <w:t>_ALUNO</w:t>
            </w:r>
          </w:p>
        </w:tc>
        <w:tc>
          <w:tcPr>
            <w:tcW w:w="2552" w:type="dxa"/>
            <w:vAlign w:val="bottom"/>
          </w:tcPr>
          <w:p w14:paraId="50CAB583" w14:textId="77777777" w:rsidR="00F040E0" w:rsidRPr="008C6481" w:rsidRDefault="00F040E0" w:rsidP="00F040E0">
            <w:pPr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ADDRESS2</w:t>
            </w:r>
          </w:p>
        </w:tc>
        <w:tc>
          <w:tcPr>
            <w:tcW w:w="3118" w:type="dxa"/>
            <w:vAlign w:val="bottom"/>
          </w:tcPr>
          <w:p w14:paraId="0BA250BD" w14:textId="77777777" w:rsidR="00F040E0" w:rsidRPr="008C6481" w:rsidRDefault="00F040E0" w:rsidP="00F040E0">
            <w:pPr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Complemento</w:t>
            </w:r>
          </w:p>
        </w:tc>
        <w:tc>
          <w:tcPr>
            <w:tcW w:w="1134" w:type="dxa"/>
            <w:vAlign w:val="bottom"/>
          </w:tcPr>
          <w:p w14:paraId="6D001695" w14:textId="77777777" w:rsidR="00F040E0" w:rsidRPr="008C6481" w:rsidRDefault="00F040E0" w:rsidP="00F040E0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993" w:type="dxa"/>
            <w:vAlign w:val="bottom"/>
          </w:tcPr>
          <w:p w14:paraId="376F4D9D" w14:textId="77777777" w:rsidR="00F040E0" w:rsidRPr="008C6481" w:rsidRDefault="00F040E0" w:rsidP="00F040E0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55</w:t>
            </w:r>
          </w:p>
        </w:tc>
      </w:tr>
      <w:tr w:rsidR="00F040E0" w:rsidRPr="008C6481" w14:paraId="1C694815" w14:textId="77777777" w:rsidTr="000279EF">
        <w:tc>
          <w:tcPr>
            <w:tcW w:w="534" w:type="dxa"/>
          </w:tcPr>
          <w:p w14:paraId="7F1BE37F" w14:textId="77777777" w:rsidR="00F040E0" w:rsidRPr="008C6481" w:rsidRDefault="00F040E0" w:rsidP="00F040E0">
            <w:pPr>
              <w:jc w:val="center"/>
            </w:pPr>
            <w:r w:rsidRPr="008C6481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842" w:type="dxa"/>
          </w:tcPr>
          <w:p w14:paraId="6BF3827C" w14:textId="77777777" w:rsidR="00F040E0" w:rsidRPr="008C6481" w:rsidRDefault="00F040E0" w:rsidP="00F040E0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ENDERECO</w:t>
            </w:r>
            <w:r>
              <w:rPr>
                <w:color w:val="000000"/>
                <w:sz w:val="16"/>
                <w:szCs w:val="16"/>
              </w:rPr>
              <w:t>S</w:t>
            </w:r>
            <w:r w:rsidRPr="008C6481">
              <w:rPr>
                <w:color w:val="000000"/>
                <w:sz w:val="16"/>
                <w:szCs w:val="16"/>
              </w:rPr>
              <w:t>_ALUNO</w:t>
            </w:r>
          </w:p>
        </w:tc>
        <w:tc>
          <w:tcPr>
            <w:tcW w:w="2552" w:type="dxa"/>
            <w:vAlign w:val="bottom"/>
          </w:tcPr>
          <w:p w14:paraId="77E1B8EB" w14:textId="77777777" w:rsidR="00F040E0" w:rsidRPr="008C6481" w:rsidRDefault="00F040E0" w:rsidP="00F040E0">
            <w:pPr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ADDRESS3</w:t>
            </w:r>
          </w:p>
        </w:tc>
        <w:tc>
          <w:tcPr>
            <w:tcW w:w="3118" w:type="dxa"/>
            <w:vAlign w:val="bottom"/>
          </w:tcPr>
          <w:p w14:paraId="2980028A" w14:textId="77777777" w:rsidR="00F040E0" w:rsidRPr="008C6481" w:rsidRDefault="00F040E0" w:rsidP="00F040E0">
            <w:pPr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Complemento 2</w:t>
            </w:r>
          </w:p>
        </w:tc>
        <w:tc>
          <w:tcPr>
            <w:tcW w:w="1134" w:type="dxa"/>
            <w:vAlign w:val="bottom"/>
          </w:tcPr>
          <w:p w14:paraId="2EEE22A7" w14:textId="77777777" w:rsidR="00F040E0" w:rsidRPr="008C6481" w:rsidRDefault="00F040E0" w:rsidP="00F040E0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993" w:type="dxa"/>
            <w:vAlign w:val="bottom"/>
          </w:tcPr>
          <w:p w14:paraId="00B43531" w14:textId="77777777" w:rsidR="00F040E0" w:rsidRPr="008C6481" w:rsidRDefault="00F040E0" w:rsidP="00F040E0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55</w:t>
            </w:r>
          </w:p>
        </w:tc>
      </w:tr>
      <w:tr w:rsidR="00F040E0" w:rsidRPr="008C6481" w14:paraId="2D80A2B7" w14:textId="77777777" w:rsidTr="000279EF">
        <w:tc>
          <w:tcPr>
            <w:tcW w:w="534" w:type="dxa"/>
          </w:tcPr>
          <w:p w14:paraId="0DFF18B6" w14:textId="77777777" w:rsidR="00F040E0" w:rsidRPr="008C6481" w:rsidRDefault="00F040E0" w:rsidP="00F040E0">
            <w:pPr>
              <w:jc w:val="center"/>
            </w:pPr>
            <w:r w:rsidRPr="008C6481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842" w:type="dxa"/>
          </w:tcPr>
          <w:p w14:paraId="0E63BD3F" w14:textId="77777777" w:rsidR="00F040E0" w:rsidRPr="008C6481" w:rsidRDefault="00F040E0" w:rsidP="00F040E0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ENDERECO</w:t>
            </w:r>
            <w:r>
              <w:rPr>
                <w:color w:val="000000"/>
                <w:sz w:val="16"/>
                <w:szCs w:val="16"/>
              </w:rPr>
              <w:t>S</w:t>
            </w:r>
            <w:r w:rsidRPr="008C6481">
              <w:rPr>
                <w:color w:val="000000"/>
                <w:sz w:val="16"/>
                <w:szCs w:val="16"/>
              </w:rPr>
              <w:t>_ALUNO</w:t>
            </w:r>
          </w:p>
        </w:tc>
        <w:tc>
          <w:tcPr>
            <w:tcW w:w="2552" w:type="dxa"/>
            <w:vAlign w:val="bottom"/>
          </w:tcPr>
          <w:p w14:paraId="235FE1C8" w14:textId="77777777" w:rsidR="00F040E0" w:rsidRPr="008C6481" w:rsidRDefault="00F040E0" w:rsidP="00F040E0">
            <w:pPr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ADDRESS4</w:t>
            </w:r>
          </w:p>
        </w:tc>
        <w:tc>
          <w:tcPr>
            <w:tcW w:w="3118" w:type="dxa"/>
            <w:vAlign w:val="bottom"/>
          </w:tcPr>
          <w:p w14:paraId="30658738" w14:textId="77777777" w:rsidR="00F040E0" w:rsidRPr="008C6481" w:rsidRDefault="00F040E0" w:rsidP="00F040E0">
            <w:pPr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Bairro</w:t>
            </w:r>
          </w:p>
        </w:tc>
        <w:tc>
          <w:tcPr>
            <w:tcW w:w="1134" w:type="dxa"/>
            <w:vAlign w:val="bottom"/>
          </w:tcPr>
          <w:p w14:paraId="42012B19" w14:textId="77777777" w:rsidR="00F040E0" w:rsidRPr="008C6481" w:rsidRDefault="00F040E0" w:rsidP="00F040E0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993" w:type="dxa"/>
            <w:vAlign w:val="bottom"/>
          </w:tcPr>
          <w:p w14:paraId="41DF45AC" w14:textId="77777777" w:rsidR="00F040E0" w:rsidRPr="008C6481" w:rsidRDefault="00F040E0" w:rsidP="00F040E0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55</w:t>
            </w:r>
          </w:p>
        </w:tc>
      </w:tr>
      <w:tr w:rsidR="00F040E0" w:rsidRPr="008C6481" w14:paraId="1712EE7D" w14:textId="77777777" w:rsidTr="000279EF">
        <w:tc>
          <w:tcPr>
            <w:tcW w:w="534" w:type="dxa"/>
          </w:tcPr>
          <w:p w14:paraId="3AEF080B" w14:textId="77777777" w:rsidR="00F040E0" w:rsidRPr="008C6481" w:rsidRDefault="00F040E0" w:rsidP="00F040E0">
            <w:pPr>
              <w:jc w:val="center"/>
            </w:pPr>
            <w:r w:rsidRPr="008C6481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842" w:type="dxa"/>
          </w:tcPr>
          <w:p w14:paraId="7F14655C" w14:textId="77777777" w:rsidR="00F040E0" w:rsidRPr="008C6481" w:rsidRDefault="00F040E0" w:rsidP="00F040E0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ENDERECO</w:t>
            </w:r>
            <w:r>
              <w:rPr>
                <w:color w:val="000000"/>
                <w:sz w:val="16"/>
                <w:szCs w:val="16"/>
              </w:rPr>
              <w:t>S</w:t>
            </w:r>
            <w:r w:rsidRPr="008C6481">
              <w:rPr>
                <w:color w:val="000000"/>
                <w:sz w:val="16"/>
                <w:szCs w:val="16"/>
              </w:rPr>
              <w:t>_ALUNO</w:t>
            </w:r>
          </w:p>
        </w:tc>
        <w:tc>
          <w:tcPr>
            <w:tcW w:w="2552" w:type="dxa"/>
            <w:vAlign w:val="bottom"/>
          </w:tcPr>
          <w:p w14:paraId="4C8172AE" w14:textId="77777777" w:rsidR="00F040E0" w:rsidRPr="008C6481" w:rsidRDefault="00F040E0" w:rsidP="00F040E0">
            <w:pPr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STATE</w:t>
            </w:r>
          </w:p>
        </w:tc>
        <w:tc>
          <w:tcPr>
            <w:tcW w:w="3118" w:type="dxa"/>
            <w:vAlign w:val="bottom"/>
          </w:tcPr>
          <w:p w14:paraId="1D196B95" w14:textId="77777777" w:rsidR="00F040E0" w:rsidRPr="008C6481" w:rsidRDefault="00F040E0" w:rsidP="00F040E0">
            <w:pPr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Estado</w:t>
            </w:r>
          </w:p>
        </w:tc>
        <w:tc>
          <w:tcPr>
            <w:tcW w:w="1134" w:type="dxa"/>
            <w:vAlign w:val="bottom"/>
          </w:tcPr>
          <w:p w14:paraId="7340FBF5" w14:textId="77777777" w:rsidR="00F040E0" w:rsidRPr="008C6481" w:rsidRDefault="00F040E0" w:rsidP="00F040E0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993" w:type="dxa"/>
            <w:vAlign w:val="bottom"/>
          </w:tcPr>
          <w:p w14:paraId="1F0ED520" w14:textId="77777777" w:rsidR="00F040E0" w:rsidRPr="008C6481" w:rsidRDefault="00F040E0" w:rsidP="00F040E0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2</w:t>
            </w:r>
          </w:p>
        </w:tc>
      </w:tr>
      <w:tr w:rsidR="00F040E0" w:rsidRPr="008C6481" w14:paraId="02ACB0AB" w14:textId="77777777" w:rsidTr="000279EF">
        <w:tc>
          <w:tcPr>
            <w:tcW w:w="534" w:type="dxa"/>
          </w:tcPr>
          <w:p w14:paraId="4C53FE49" w14:textId="77777777" w:rsidR="00F040E0" w:rsidRPr="008C6481" w:rsidRDefault="00F040E0" w:rsidP="00F040E0">
            <w:pPr>
              <w:jc w:val="center"/>
            </w:pPr>
            <w:r w:rsidRPr="008C6481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842" w:type="dxa"/>
          </w:tcPr>
          <w:p w14:paraId="4D4F1E4B" w14:textId="77777777" w:rsidR="00F040E0" w:rsidRPr="008C6481" w:rsidRDefault="00F040E0" w:rsidP="00F040E0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ENDERECO</w:t>
            </w:r>
            <w:r>
              <w:rPr>
                <w:color w:val="000000"/>
                <w:sz w:val="16"/>
                <w:szCs w:val="16"/>
              </w:rPr>
              <w:t>S</w:t>
            </w:r>
            <w:r w:rsidRPr="008C6481">
              <w:rPr>
                <w:color w:val="000000"/>
                <w:sz w:val="16"/>
                <w:szCs w:val="16"/>
              </w:rPr>
              <w:t>_ALUNO</w:t>
            </w:r>
          </w:p>
        </w:tc>
        <w:tc>
          <w:tcPr>
            <w:tcW w:w="2552" w:type="dxa"/>
            <w:vAlign w:val="bottom"/>
          </w:tcPr>
          <w:p w14:paraId="6F4A1309" w14:textId="77777777" w:rsidR="00F040E0" w:rsidRPr="008C6481" w:rsidRDefault="00F040E0" w:rsidP="00F040E0">
            <w:pPr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CITY</w:t>
            </w:r>
          </w:p>
        </w:tc>
        <w:tc>
          <w:tcPr>
            <w:tcW w:w="3118" w:type="dxa"/>
            <w:vAlign w:val="bottom"/>
          </w:tcPr>
          <w:p w14:paraId="07C940C6" w14:textId="77777777" w:rsidR="00F040E0" w:rsidRPr="008C6481" w:rsidRDefault="00F040E0" w:rsidP="00F040E0">
            <w:pPr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Cidade</w:t>
            </w:r>
          </w:p>
        </w:tc>
        <w:tc>
          <w:tcPr>
            <w:tcW w:w="1134" w:type="dxa"/>
            <w:vAlign w:val="bottom"/>
          </w:tcPr>
          <w:p w14:paraId="4EC6B330" w14:textId="77777777" w:rsidR="00F040E0" w:rsidRPr="008C6481" w:rsidRDefault="00F040E0" w:rsidP="00F040E0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993" w:type="dxa"/>
            <w:vAlign w:val="bottom"/>
          </w:tcPr>
          <w:p w14:paraId="37D50850" w14:textId="77777777" w:rsidR="00F040E0" w:rsidRPr="008C6481" w:rsidRDefault="00F040E0" w:rsidP="00F040E0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30</w:t>
            </w:r>
          </w:p>
        </w:tc>
      </w:tr>
      <w:tr w:rsidR="00F040E0" w:rsidRPr="008C6481" w14:paraId="10C50E40" w14:textId="77777777" w:rsidTr="000279EF">
        <w:tc>
          <w:tcPr>
            <w:tcW w:w="534" w:type="dxa"/>
          </w:tcPr>
          <w:p w14:paraId="36024E2A" w14:textId="77777777" w:rsidR="00F040E0" w:rsidRPr="008C6481" w:rsidRDefault="00F040E0" w:rsidP="00F040E0">
            <w:pPr>
              <w:jc w:val="center"/>
            </w:pPr>
            <w:r w:rsidRPr="008C6481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842" w:type="dxa"/>
          </w:tcPr>
          <w:p w14:paraId="117D6406" w14:textId="77777777" w:rsidR="00F040E0" w:rsidRPr="008C6481" w:rsidRDefault="00F040E0" w:rsidP="00F040E0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ENDERECO</w:t>
            </w:r>
            <w:r>
              <w:rPr>
                <w:color w:val="000000"/>
                <w:sz w:val="16"/>
                <w:szCs w:val="16"/>
              </w:rPr>
              <w:t>S</w:t>
            </w:r>
            <w:r w:rsidRPr="008C6481">
              <w:rPr>
                <w:color w:val="000000"/>
                <w:sz w:val="16"/>
                <w:szCs w:val="16"/>
              </w:rPr>
              <w:t>_ALUNO</w:t>
            </w:r>
          </w:p>
        </w:tc>
        <w:tc>
          <w:tcPr>
            <w:tcW w:w="2552" w:type="dxa"/>
            <w:vAlign w:val="bottom"/>
          </w:tcPr>
          <w:p w14:paraId="1272FE98" w14:textId="77777777" w:rsidR="00F040E0" w:rsidRPr="008C6481" w:rsidRDefault="00F040E0" w:rsidP="00F040E0">
            <w:pPr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POSTAL</w:t>
            </w:r>
          </w:p>
        </w:tc>
        <w:tc>
          <w:tcPr>
            <w:tcW w:w="3118" w:type="dxa"/>
            <w:vAlign w:val="bottom"/>
          </w:tcPr>
          <w:p w14:paraId="609DBA79" w14:textId="77777777" w:rsidR="00F040E0" w:rsidRPr="008C6481" w:rsidRDefault="00F040E0" w:rsidP="00F040E0">
            <w:pPr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CEP</w:t>
            </w:r>
          </w:p>
        </w:tc>
        <w:tc>
          <w:tcPr>
            <w:tcW w:w="1134" w:type="dxa"/>
            <w:vAlign w:val="bottom"/>
          </w:tcPr>
          <w:p w14:paraId="1E07A913" w14:textId="77777777" w:rsidR="00F040E0" w:rsidRPr="008C6481" w:rsidRDefault="00F040E0" w:rsidP="00F040E0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993" w:type="dxa"/>
            <w:vAlign w:val="bottom"/>
          </w:tcPr>
          <w:p w14:paraId="26EDEDB5" w14:textId="77777777" w:rsidR="00F040E0" w:rsidRPr="008C6481" w:rsidRDefault="00F040E0" w:rsidP="00F040E0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8</w:t>
            </w:r>
          </w:p>
        </w:tc>
      </w:tr>
    </w:tbl>
    <w:p w14:paraId="22C8EC3C" w14:textId="77777777" w:rsidR="004C51C2" w:rsidRDefault="004C51C2" w:rsidP="000279EF">
      <w:bookmarkStart w:id="3" w:name="_Toc392678556"/>
    </w:p>
    <w:p w14:paraId="5A854508" w14:textId="692567B7" w:rsidR="00EA1658" w:rsidRDefault="007030B2" w:rsidP="00EA1658">
      <w:pPr>
        <w:pStyle w:val="Ttulo1"/>
      </w:pPr>
      <w:bookmarkStart w:id="4" w:name="_Toc419879242"/>
      <w:r>
        <w:t>S</w:t>
      </w:r>
      <w:r w:rsidR="00EA1658">
        <w:t>tatus d</w:t>
      </w:r>
      <w:r>
        <w:t>o</w:t>
      </w:r>
      <w:r w:rsidR="00EA1658">
        <w:t xml:space="preserve"> Aluno</w:t>
      </w:r>
      <w:bookmarkEnd w:id="4"/>
    </w:p>
    <w:p w14:paraId="466945B6" w14:textId="77777777" w:rsidR="00EA1658" w:rsidRDefault="00EA1658" w:rsidP="00EA1658"/>
    <w:p w14:paraId="16191DC1" w14:textId="77777777" w:rsidR="00EA1658" w:rsidRDefault="00EA1658" w:rsidP="00EA1658">
      <w:pPr>
        <w:spacing w:after="0" w:line="240" w:lineRule="auto"/>
        <w:rPr>
          <w:color w:val="000000"/>
          <w:lang w:eastAsia="pt-BR"/>
        </w:rPr>
      </w:pPr>
      <w:r>
        <w:rPr>
          <w:color w:val="000000"/>
          <w:lang w:eastAsia="pt-BR"/>
        </w:rPr>
        <w:t xml:space="preserve">Link de desenvolvimento: </w:t>
      </w:r>
      <w:hyperlink r:id="rId14" w:history="1">
        <w:r w:rsidRPr="00ED3AC1">
          <w:rPr>
            <w:rStyle w:val="Hyperlink"/>
            <w:lang w:eastAsia="pt-BR"/>
          </w:rPr>
          <w:t>http://rhea.cwb.pucpr.br:8280/services/cs_student_service?wsdl</w:t>
        </w:r>
      </w:hyperlink>
      <w:r>
        <w:rPr>
          <w:color w:val="000000"/>
          <w:lang w:eastAsia="pt-BR"/>
        </w:rPr>
        <w:t xml:space="preserve"> </w:t>
      </w:r>
    </w:p>
    <w:p w14:paraId="5C974403" w14:textId="77777777" w:rsidR="00EA1658" w:rsidRDefault="00EA1658" w:rsidP="00EA1658">
      <w:pPr>
        <w:spacing w:after="0" w:line="240" w:lineRule="auto"/>
        <w:rPr>
          <w:color w:val="000000"/>
          <w:lang w:eastAsia="pt-BR"/>
        </w:rPr>
      </w:pPr>
      <w:r>
        <w:rPr>
          <w:color w:val="000000"/>
          <w:lang w:eastAsia="pt-BR"/>
        </w:rPr>
        <w:t xml:space="preserve">Link de homologação: </w:t>
      </w:r>
      <w:hyperlink r:id="rId15" w:history="1">
        <w:r w:rsidRPr="00ED3AC1">
          <w:rPr>
            <w:rStyle w:val="Hyperlink"/>
            <w:lang w:eastAsia="pt-BR"/>
          </w:rPr>
          <w:t>http://haiti.cwb.pucpr.br:8280/services/cs_student_service?wsdl</w:t>
        </w:r>
      </w:hyperlink>
      <w:r>
        <w:rPr>
          <w:color w:val="000000"/>
          <w:lang w:eastAsia="pt-BR"/>
        </w:rPr>
        <w:t xml:space="preserve"> </w:t>
      </w:r>
    </w:p>
    <w:p w14:paraId="32190B32" w14:textId="77777777" w:rsidR="00EA1658" w:rsidRDefault="00EA1658" w:rsidP="00EA1658"/>
    <w:p w14:paraId="05CF4A6B" w14:textId="77777777" w:rsidR="00EA1658" w:rsidRDefault="00EA1658" w:rsidP="00EA1658">
      <w:r>
        <w:t>Operações:</w:t>
      </w:r>
    </w:p>
    <w:p w14:paraId="1BB384E5" w14:textId="77777777" w:rsidR="00EA1658" w:rsidRDefault="00EA1658" w:rsidP="00EA1658">
      <w:pPr>
        <w:spacing w:after="0"/>
        <w:rPr>
          <w:b/>
        </w:rPr>
      </w:pPr>
      <w:r w:rsidRPr="00EA1658">
        <w:rPr>
          <w:b/>
        </w:rPr>
        <w:t>isActiveByBadgeNbr</w:t>
      </w:r>
    </w:p>
    <w:p w14:paraId="09651C08" w14:textId="78E78094" w:rsidR="00EA1658" w:rsidRDefault="00EA1658" w:rsidP="00EA1658">
      <w:pPr>
        <w:spacing w:after="0"/>
      </w:pPr>
      <w:r>
        <w:t>Verifica se o aluno está ativo no CS. Ativo quer dizer que tem pelo menos um programa em andamento (status AC - Ativo)</w:t>
      </w:r>
    </w:p>
    <w:p w14:paraId="568C6AE2" w14:textId="77777777" w:rsidR="00EA1658" w:rsidRDefault="00EA1658" w:rsidP="00EA1658">
      <w:pPr>
        <w:spacing w:after="0"/>
      </w:pPr>
    </w:p>
    <w:tbl>
      <w:tblPr>
        <w:tblStyle w:val="Tabelacomgrade"/>
        <w:tblW w:w="7797" w:type="dxa"/>
        <w:tblLayout w:type="fixed"/>
        <w:tblLook w:val="04A0" w:firstRow="1" w:lastRow="0" w:firstColumn="1" w:lastColumn="0" w:noHBand="0" w:noVBand="1"/>
      </w:tblPr>
      <w:tblGrid>
        <w:gridCol w:w="2552"/>
        <w:gridCol w:w="3118"/>
        <w:gridCol w:w="1134"/>
        <w:gridCol w:w="993"/>
      </w:tblGrid>
      <w:tr w:rsidR="00EA1658" w:rsidRPr="008C6481" w14:paraId="502473C7" w14:textId="77777777" w:rsidTr="00F42849">
        <w:tc>
          <w:tcPr>
            <w:tcW w:w="2552" w:type="dxa"/>
            <w:shd w:val="solid" w:color="auto" w:fill="auto"/>
          </w:tcPr>
          <w:p w14:paraId="43D6CE9B" w14:textId="77777777" w:rsidR="00EA1658" w:rsidRPr="008C6481" w:rsidRDefault="00EA1658" w:rsidP="00F42849">
            <w:pPr>
              <w:jc w:val="center"/>
              <w:rPr>
                <w:rFonts w:cs="Arial"/>
                <w:bCs/>
                <w:color w:val="FFFFFF" w:themeColor="background1"/>
                <w:sz w:val="16"/>
                <w:szCs w:val="16"/>
              </w:rPr>
            </w:pPr>
            <w:r w:rsidRPr="008C6481">
              <w:rPr>
                <w:rFonts w:cs="Arial"/>
                <w:bCs/>
                <w:color w:val="FFFFFF" w:themeColor="background1"/>
                <w:sz w:val="16"/>
                <w:szCs w:val="16"/>
              </w:rPr>
              <w:t>Tag</w:t>
            </w:r>
          </w:p>
        </w:tc>
        <w:tc>
          <w:tcPr>
            <w:tcW w:w="3118" w:type="dxa"/>
            <w:shd w:val="solid" w:color="auto" w:fill="auto"/>
          </w:tcPr>
          <w:p w14:paraId="22C0E056" w14:textId="77777777" w:rsidR="00EA1658" w:rsidRPr="008C6481" w:rsidRDefault="00EA1658" w:rsidP="00F42849">
            <w:pPr>
              <w:jc w:val="center"/>
              <w:rPr>
                <w:rFonts w:cs="Arial"/>
                <w:bCs/>
                <w:color w:val="FFFFFF" w:themeColor="background1"/>
                <w:sz w:val="16"/>
                <w:szCs w:val="16"/>
              </w:rPr>
            </w:pPr>
            <w:r w:rsidRPr="008C6481">
              <w:rPr>
                <w:rFonts w:cs="Arial"/>
                <w:bCs/>
                <w:color w:val="FFFFFF" w:themeColor="background1"/>
                <w:sz w:val="16"/>
                <w:szCs w:val="16"/>
              </w:rPr>
              <w:t>Descrição</w:t>
            </w:r>
          </w:p>
        </w:tc>
        <w:tc>
          <w:tcPr>
            <w:tcW w:w="1134" w:type="dxa"/>
            <w:shd w:val="solid" w:color="auto" w:fill="auto"/>
          </w:tcPr>
          <w:p w14:paraId="5C6AF66B" w14:textId="77777777" w:rsidR="00EA1658" w:rsidRPr="008C6481" w:rsidRDefault="00EA1658" w:rsidP="00F42849">
            <w:pPr>
              <w:jc w:val="center"/>
              <w:rPr>
                <w:rFonts w:cs="Arial"/>
                <w:bCs/>
                <w:color w:val="FFFFFF" w:themeColor="background1"/>
                <w:sz w:val="16"/>
                <w:szCs w:val="16"/>
              </w:rPr>
            </w:pPr>
            <w:r w:rsidRPr="008C6481">
              <w:rPr>
                <w:rFonts w:cs="Arial"/>
                <w:bCs/>
                <w:color w:val="FFFFFF" w:themeColor="background1"/>
                <w:sz w:val="16"/>
                <w:szCs w:val="16"/>
              </w:rPr>
              <w:t>Tipo</w:t>
            </w:r>
          </w:p>
        </w:tc>
        <w:tc>
          <w:tcPr>
            <w:tcW w:w="993" w:type="dxa"/>
            <w:shd w:val="solid" w:color="auto" w:fill="auto"/>
          </w:tcPr>
          <w:p w14:paraId="0E7C4309" w14:textId="77777777" w:rsidR="00EA1658" w:rsidRPr="008C6481" w:rsidRDefault="00EA1658" w:rsidP="00F42849">
            <w:pPr>
              <w:jc w:val="center"/>
              <w:rPr>
                <w:rFonts w:cs="Arial"/>
                <w:bCs/>
                <w:color w:val="FFFFFF" w:themeColor="background1"/>
                <w:sz w:val="16"/>
                <w:szCs w:val="16"/>
              </w:rPr>
            </w:pPr>
            <w:r w:rsidRPr="008C6481">
              <w:rPr>
                <w:rFonts w:cs="Arial"/>
                <w:bCs/>
                <w:color w:val="FFFFFF" w:themeColor="background1"/>
                <w:sz w:val="16"/>
                <w:szCs w:val="16"/>
              </w:rPr>
              <w:t>Tamanho</w:t>
            </w:r>
          </w:p>
        </w:tc>
      </w:tr>
      <w:tr w:rsidR="00EA1658" w:rsidRPr="008C6481" w14:paraId="18A03E8D" w14:textId="77777777" w:rsidTr="00F42849">
        <w:tc>
          <w:tcPr>
            <w:tcW w:w="2552" w:type="dxa"/>
            <w:vAlign w:val="bottom"/>
          </w:tcPr>
          <w:p w14:paraId="217A8C63" w14:textId="440E96AF" w:rsidR="00EA1658" w:rsidRPr="008C6481" w:rsidRDefault="00EA1658" w:rsidP="00EA1658">
            <w:pPr>
              <w:rPr>
                <w:color w:val="000000"/>
                <w:sz w:val="16"/>
                <w:szCs w:val="16"/>
              </w:rPr>
            </w:pPr>
            <w:r w:rsidRPr="00031ADA">
              <w:rPr>
                <w:color w:val="000000"/>
                <w:sz w:val="16"/>
                <w:szCs w:val="16"/>
              </w:rPr>
              <w:t>BADGE_NBR</w:t>
            </w:r>
          </w:p>
        </w:tc>
        <w:tc>
          <w:tcPr>
            <w:tcW w:w="3118" w:type="dxa"/>
            <w:vAlign w:val="bottom"/>
          </w:tcPr>
          <w:p w14:paraId="75686570" w14:textId="6124BA44" w:rsidR="00EA1658" w:rsidRPr="008C6481" w:rsidRDefault="00EA1658" w:rsidP="00EA1658">
            <w:pPr>
              <w:rPr>
                <w:color w:val="000000"/>
                <w:sz w:val="16"/>
                <w:szCs w:val="16"/>
              </w:rPr>
            </w:pPr>
            <w:r w:rsidRPr="00031ADA">
              <w:rPr>
                <w:color w:val="000000"/>
                <w:sz w:val="16"/>
                <w:szCs w:val="16"/>
              </w:rPr>
              <w:t>Número do Crachá</w:t>
            </w:r>
            <w:r>
              <w:rPr>
                <w:color w:val="000000"/>
                <w:sz w:val="16"/>
                <w:szCs w:val="16"/>
              </w:rPr>
              <w:t xml:space="preserve"> com 8 dígitos</w:t>
            </w:r>
          </w:p>
        </w:tc>
        <w:tc>
          <w:tcPr>
            <w:tcW w:w="1134" w:type="dxa"/>
            <w:vAlign w:val="bottom"/>
          </w:tcPr>
          <w:p w14:paraId="410871B9" w14:textId="0BE71B56" w:rsidR="00EA1658" w:rsidRPr="008C6481" w:rsidRDefault="00EA1658" w:rsidP="00EA1658">
            <w:pPr>
              <w:jc w:val="center"/>
              <w:rPr>
                <w:color w:val="000000"/>
                <w:sz w:val="16"/>
                <w:szCs w:val="16"/>
              </w:rPr>
            </w:pPr>
            <w:r w:rsidRPr="00031ADA"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993" w:type="dxa"/>
            <w:vAlign w:val="bottom"/>
          </w:tcPr>
          <w:p w14:paraId="7BFF9FBE" w14:textId="5EA4B849" w:rsidR="00EA1658" w:rsidRPr="008C6481" w:rsidRDefault="00EA1658" w:rsidP="00EA1658">
            <w:pPr>
              <w:jc w:val="center"/>
              <w:rPr>
                <w:color w:val="000000"/>
                <w:sz w:val="16"/>
                <w:szCs w:val="16"/>
              </w:rPr>
            </w:pPr>
            <w:r w:rsidRPr="00031ADA">
              <w:rPr>
                <w:color w:val="000000"/>
                <w:sz w:val="16"/>
                <w:szCs w:val="16"/>
              </w:rPr>
              <w:t>20</w:t>
            </w:r>
          </w:p>
        </w:tc>
      </w:tr>
    </w:tbl>
    <w:p w14:paraId="67254DA0" w14:textId="77777777" w:rsidR="00EA1658" w:rsidRDefault="00EA1658" w:rsidP="00EA1658"/>
    <w:p w14:paraId="79C74232" w14:textId="62996559" w:rsidR="00EA1658" w:rsidRDefault="00EA1658" w:rsidP="00EA1658">
      <w:pPr>
        <w:spacing w:after="0"/>
        <w:rPr>
          <w:b/>
        </w:rPr>
      </w:pPr>
      <w:r w:rsidRPr="00EA1658">
        <w:rPr>
          <w:b/>
        </w:rPr>
        <w:t>isActiveByEmplid</w:t>
      </w:r>
    </w:p>
    <w:p w14:paraId="6C4360E9" w14:textId="77777777" w:rsidR="00EA1658" w:rsidRDefault="00EA1658" w:rsidP="00EA1658">
      <w:pPr>
        <w:spacing w:after="0"/>
      </w:pPr>
      <w:r>
        <w:t>Verifica se o aluno está ativo no CS. Ativo quer dizer que tem pelo menos um programa em andamento (status AC - Ativo)</w:t>
      </w:r>
    </w:p>
    <w:p w14:paraId="6FE9C872" w14:textId="77777777" w:rsidR="00EA1658" w:rsidRDefault="00EA1658" w:rsidP="00EA1658">
      <w:pPr>
        <w:spacing w:after="0"/>
      </w:pPr>
    </w:p>
    <w:tbl>
      <w:tblPr>
        <w:tblStyle w:val="Tabelacomgrade"/>
        <w:tblW w:w="7797" w:type="dxa"/>
        <w:tblLayout w:type="fixed"/>
        <w:tblLook w:val="04A0" w:firstRow="1" w:lastRow="0" w:firstColumn="1" w:lastColumn="0" w:noHBand="0" w:noVBand="1"/>
      </w:tblPr>
      <w:tblGrid>
        <w:gridCol w:w="2552"/>
        <w:gridCol w:w="3118"/>
        <w:gridCol w:w="1134"/>
        <w:gridCol w:w="993"/>
      </w:tblGrid>
      <w:tr w:rsidR="00EA1658" w:rsidRPr="008C6481" w14:paraId="0DAD505C" w14:textId="77777777" w:rsidTr="00F42849">
        <w:tc>
          <w:tcPr>
            <w:tcW w:w="2552" w:type="dxa"/>
            <w:shd w:val="solid" w:color="auto" w:fill="auto"/>
          </w:tcPr>
          <w:p w14:paraId="76BBBCB7" w14:textId="77777777" w:rsidR="00EA1658" w:rsidRPr="008C6481" w:rsidRDefault="00EA1658" w:rsidP="00F42849">
            <w:pPr>
              <w:jc w:val="center"/>
              <w:rPr>
                <w:rFonts w:cs="Arial"/>
                <w:bCs/>
                <w:color w:val="FFFFFF" w:themeColor="background1"/>
                <w:sz w:val="16"/>
                <w:szCs w:val="16"/>
              </w:rPr>
            </w:pPr>
            <w:r w:rsidRPr="008C6481">
              <w:rPr>
                <w:rFonts w:cs="Arial"/>
                <w:bCs/>
                <w:color w:val="FFFFFF" w:themeColor="background1"/>
                <w:sz w:val="16"/>
                <w:szCs w:val="16"/>
              </w:rPr>
              <w:t>Tag</w:t>
            </w:r>
          </w:p>
        </w:tc>
        <w:tc>
          <w:tcPr>
            <w:tcW w:w="3118" w:type="dxa"/>
            <w:shd w:val="solid" w:color="auto" w:fill="auto"/>
          </w:tcPr>
          <w:p w14:paraId="1B43A9B3" w14:textId="77777777" w:rsidR="00EA1658" w:rsidRPr="008C6481" w:rsidRDefault="00EA1658" w:rsidP="00F42849">
            <w:pPr>
              <w:jc w:val="center"/>
              <w:rPr>
                <w:rFonts w:cs="Arial"/>
                <w:bCs/>
                <w:color w:val="FFFFFF" w:themeColor="background1"/>
                <w:sz w:val="16"/>
                <w:szCs w:val="16"/>
              </w:rPr>
            </w:pPr>
            <w:r w:rsidRPr="008C6481">
              <w:rPr>
                <w:rFonts w:cs="Arial"/>
                <w:bCs/>
                <w:color w:val="FFFFFF" w:themeColor="background1"/>
                <w:sz w:val="16"/>
                <w:szCs w:val="16"/>
              </w:rPr>
              <w:t>Descrição</w:t>
            </w:r>
          </w:p>
        </w:tc>
        <w:tc>
          <w:tcPr>
            <w:tcW w:w="1134" w:type="dxa"/>
            <w:shd w:val="solid" w:color="auto" w:fill="auto"/>
          </w:tcPr>
          <w:p w14:paraId="0DD1FD31" w14:textId="77777777" w:rsidR="00EA1658" w:rsidRPr="008C6481" w:rsidRDefault="00EA1658" w:rsidP="00F42849">
            <w:pPr>
              <w:jc w:val="center"/>
              <w:rPr>
                <w:rFonts w:cs="Arial"/>
                <w:bCs/>
                <w:color w:val="FFFFFF" w:themeColor="background1"/>
                <w:sz w:val="16"/>
                <w:szCs w:val="16"/>
              </w:rPr>
            </w:pPr>
            <w:r w:rsidRPr="008C6481">
              <w:rPr>
                <w:rFonts w:cs="Arial"/>
                <w:bCs/>
                <w:color w:val="FFFFFF" w:themeColor="background1"/>
                <w:sz w:val="16"/>
                <w:szCs w:val="16"/>
              </w:rPr>
              <w:t>Tipo</w:t>
            </w:r>
          </w:p>
        </w:tc>
        <w:tc>
          <w:tcPr>
            <w:tcW w:w="993" w:type="dxa"/>
            <w:shd w:val="solid" w:color="auto" w:fill="auto"/>
          </w:tcPr>
          <w:p w14:paraId="4BEAE704" w14:textId="77777777" w:rsidR="00EA1658" w:rsidRPr="008C6481" w:rsidRDefault="00EA1658" w:rsidP="00F42849">
            <w:pPr>
              <w:jc w:val="center"/>
              <w:rPr>
                <w:rFonts w:cs="Arial"/>
                <w:bCs/>
                <w:color w:val="FFFFFF" w:themeColor="background1"/>
                <w:sz w:val="16"/>
                <w:szCs w:val="16"/>
              </w:rPr>
            </w:pPr>
            <w:r w:rsidRPr="008C6481">
              <w:rPr>
                <w:rFonts w:cs="Arial"/>
                <w:bCs/>
                <w:color w:val="FFFFFF" w:themeColor="background1"/>
                <w:sz w:val="16"/>
                <w:szCs w:val="16"/>
              </w:rPr>
              <w:t>Tamanho</w:t>
            </w:r>
          </w:p>
        </w:tc>
      </w:tr>
      <w:tr w:rsidR="00EA1658" w:rsidRPr="008C6481" w14:paraId="00A1C975" w14:textId="77777777" w:rsidTr="00EA1658">
        <w:tc>
          <w:tcPr>
            <w:tcW w:w="2552" w:type="dxa"/>
          </w:tcPr>
          <w:p w14:paraId="7ACEC02D" w14:textId="77777777" w:rsidR="00EA1658" w:rsidRPr="008C6481" w:rsidRDefault="00EA1658" w:rsidP="00F42849">
            <w:pPr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EMPLID</w:t>
            </w:r>
          </w:p>
        </w:tc>
        <w:tc>
          <w:tcPr>
            <w:tcW w:w="3118" w:type="dxa"/>
          </w:tcPr>
          <w:p w14:paraId="68AF73E8" w14:textId="77777777" w:rsidR="00EA1658" w:rsidRPr="008C6481" w:rsidRDefault="00EA1658" w:rsidP="00F42849">
            <w:pPr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ID Aluno</w:t>
            </w:r>
          </w:p>
        </w:tc>
        <w:tc>
          <w:tcPr>
            <w:tcW w:w="1134" w:type="dxa"/>
          </w:tcPr>
          <w:p w14:paraId="2DFE8B56" w14:textId="77777777" w:rsidR="00EA1658" w:rsidRPr="008C6481" w:rsidRDefault="00EA1658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993" w:type="dxa"/>
          </w:tcPr>
          <w:p w14:paraId="193425FB" w14:textId="77777777" w:rsidR="00EA1658" w:rsidRPr="008C6481" w:rsidRDefault="00EA1658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11</w:t>
            </w:r>
          </w:p>
        </w:tc>
      </w:tr>
    </w:tbl>
    <w:p w14:paraId="703EBDA1" w14:textId="77777777" w:rsidR="00EA1658" w:rsidRDefault="00EA1658" w:rsidP="00EA1658"/>
    <w:p w14:paraId="19EDAC75" w14:textId="77777777" w:rsidR="00EA1658" w:rsidRPr="000279EF" w:rsidRDefault="00EA1658" w:rsidP="00EA1658">
      <w:pPr>
        <w:rPr>
          <w:u w:val="single"/>
        </w:rPr>
      </w:pPr>
      <w:r>
        <w:rPr>
          <w:u w:val="single"/>
        </w:rPr>
        <w:t>Atributos de saída</w:t>
      </w:r>
    </w:p>
    <w:p w14:paraId="59BA349E" w14:textId="18D2D201" w:rsidR="00EA1658" w:rsidRDefault="00EA1658" w:rsidP="00EA1658">
      <w:r>
        <w:t>Retorna valor booleano:</w:t>
      </w:r>
    </w:p>
    <w:p w14:paraId="4DFDB342" w14:textId="70DE8B62" w:rsidR="00EA1658" w:rsidRDefault="00EA1658" w:rsidP="00EA1658">
      <w:pPr>
        <w:spacing w:after="0"/>
      </w:pPr>
      <w:r>
        <w:t>TRUE – Caso o aluno esteja ativo</w:t>
      </w:r>
    </w:p>
    <w:p w14:paraId="46777C0B" w14:textId="1E428632" w:rsidR="00EA1658" w:rsidRDefault="00EA1658" w:rsidP="00EA1658">
      <w:pPr>
        <w:spacing w:after="0"/>
      </w:pPr>
      <w:r>
        <w:t>FALSE – Caso o aluno esteja inativo</w:t>
      </w:r>
    </w:p>
    <w:p w14:paraId="0DA14B36" w14:textId="049E4458" w:rsidR="00EA1658" w:rsidRDefault="005146A2" w:rsidP="005146A2">
      <w:pPr>
        <w:pStyle w:val="Ttulo1"/>
      </w:pPr>
      <w:bookmarkStart w:id="5" w:name="_Toc419879243"/>
      <w:bookmarkStart w:id="6" w:name="_GoBack"/>
      <w:bookmarkEnd w:id="6"/>
      <w:r>
        <w:t>Alunos em Programas</w:t>
      </w:r>
      <w:bookmarkEnd w:id="5"/>
    </w:p>
    <w:p w14:paraId="59B4B55B" w14:textId="77777777" w:rsidR="005146A2" w:rsidRDefault="005146A2" w:rsidP="00EA1658"/>
    <w:p w14:paraId="2FBD82AB" w14:textId="77777777" w:rsidR="005146A2" w:rsidRDefault="005146A2" w:rsidP="005146A2">
      <w:pPr>
        <w:spacing w:after="0" w:line="240" w:lineRule="auto"/>
        <w:rPr>
          <w:color w:val="000000"/>
          <w:lang w:eastAsia="pt-BR"/>
        </w:rPr>
      </w:pPr>
      <w:r>
        <w:rPr>
          <w:color w:val="000000"/>
          <w:lang w:eastAsia="pt-BR"/>
        </w:rPr>
        <w:t xml:space="preserve">Link de desenvolvimento: </w:t>
      </w:r>
      <w:hyperlink r:id="rId16" w:history="1">
        <w:r w:rsidRPr="00ED3AC1">
          <w:rPr>
            <w:rStyle w:val="Hyperlink"/>
            <w:lang w:eastAsia="pt-BR"/>
          </w:rPr>
          <w:t>http://rhea.cwb.pucpr.br:8280/services/cs_student_service?wsdl</w:t>
        </w:r>
      </w:hyperlink>
      <w:r>
        <w:rPr>
          <w:color w:val="000000"/>
          <w:lang w:eastAsia="pt-BR"/>
        </w:rPr>
        <w:t xml:space="preserve"> </w:t>
      </w:r>
    </w:p>
    <w:p w14:paraId="144A9997" w14:textId="77777777" w:rsidR="005146A2" w:rsidRDefault="005146A2" w:rsidP="005146A2">
      <w:pPr>
        <w:spacing w:after="0" w:line="240" w:lineRule="auto"/>
        <w:rPr>
          <w:color w:val="000000"/>
          <w:lang w:eastAsia="pt-BR"/>
        </w:rPr>
      </w:pPr>
      <w:r>
        <w:rPr>
          <w:color w:val="000000"/>
          <w:lang w:eastAsia="pt-BR"/>
        </w:rPr>
        <w:t xml:space="preserve">Link de homologação: </w:t>
      </w:r>
      <w:hyperlink r:id="rId17" w:history="1">
        <w:r w:rsidRPr="00ED3AC1">
          <w:rPr>
            <w:rStyle w:val="Hyperlink"/>
            <w:lang w:eastAsia="pt-BR"/>
          </w:rPr>
          <w:t>http://haiti.cwb.pucpr.br:8280/services/cs_student_service?wsdl</w:t>
        </w:r>
      </w:hyperlink>
      <w:r>
        <w:rPr>
          <w:color w:val="000000"/>
          <w:lang w:eastAsia="pt-BR"/>
        </w:rPr>
        <w:t xml:space="preserve"> </w:t>
      </w:r>
    </w:p>
    <w:p w14:paraId="2E40F505" w14:textId="77777777" w:rsidR="005146A2" w:rsidRDefault="005146A2" w:rsidP="00EA1658"/>
    <w:p w14:paraId="0CF2E391" w14:textId="198D30E7" w:rsidR="005146A2" w:rsidRDefault="004F1488" w:rsidP="00EA1658">
      <w:r>
        <w:t xml:space="preserve">Operação: </w:t>
      </w:r>
    </w:p>
    <w:p w14:paraId="43F14267" w14:textId="3E02AB6D" w:rsidR="004F1488" w:rsidRDefault="004F1488" w:rsidP="004F1488">
      <w:pPr>
        <w:spacing w:after="0"/>
        <w:rPr>
          <w:b/>
        </w:rPr>
      </w:pPr>
      <w:r w:rsidRPr="004F1488">
        <w:rPr>
          <w:b/>
        </w:rPr>
        <w:t>listStudentProgram</w:t>
      </w:r>
    </w:p>
    <w:p w14:paraId="3FABD477" w14:textId="6DF35C97" w:rsidR="004F1488" w:rsidRDefault="004F1488" w:rsidP="00EA1658">
      <w:r>
        <w:t>Lista os programas do aluno de acordo com os filtros informados</w:t>
      </w:r>
    </w:p>
    <w:p w14:paraId="4774FBF9" w14:textId="56AB8FE7" w:rsidR="004F1488" w:rsidRPr="004F1488" w:rsidRDefault="004F1488" w:rsidP="004F1488">
      <w:pPr>
        <w:spacing w:after="0"/>
        <w:rPr>
          <w:u w:val="single"/>
        </w:rPr>
      </w:pPr>
      <w:r>
        <w:rPr>
          <w:u w:val="single"/>
        </w:rPr>
        <w:t>Atributos</w:t>
      </w:r>
      <w:r w:rsidRPr="004F1488">
        <w:rPr>
          <w:u w:val="single"/>
        </w:rPr>
        <w:t xml:space="preserve"> de entrada</w:t>
      </w:r>
    </w:p>
    <w:p w14:paraId="1FD8C082" w14:textId="2F86F165" w:rsidR="004F1488" w:rsidRDefault="004F1488" w:rsidP="00EA1658">
      <w:r>
        <w:t xml:space="preserve">Os </w:t>
      </w:r>
      <w:r w:rsidR="00EA6960">
        <w:t>atributos</w:t>
      </w:r>
      <w:r>
        <w:t xml:space="preserve"> não são obrigatórios e por ser utilizados em conjunto para obter o resultado esperado</w:t>
      </w:r>
    </w:p>
    <w:p w14:paraId="5526C224" w14:textId="2099C2A2" w:rsidR="00EA6960" w:rsidRDefault="00EA6960" w:rsidP="00EA1658">
      <w:r>
        <w:t>Quando utilizar o atributo NATIONAL_ID, deve-se utilizar obrigatoriamente o atributo NATIONAL_ID_TYPE para informar o tipo de documento. A pesquisa será realizada sempre com base no documento principal.</w:t>
      </w:r>
    </w:p>
    <w:tbl>
      <w:tblPr>
        <w:tblStyle w:val="Tabelacomgrade"/>
        <w:tblW w:w="7797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2552"/>
        <w:gridCol w:w="3118"/>
        <w:gridCol w:w="1134"/>
        <w:gridCol w:w="993"/>
      </w:tblGrid>
      <w:tr w:rsidR="004F1488" w:rsidRPr="008C6481" w14:paraId="0DA40242" w14:textId="77777777" w:rsidTr="004F1488">
        <w:tc>
          <w:tcPr>
            <w:tcW w:w="2552" w:type="dxa"/>
            <w:shd w:val="solid" w:color="auto" w:fill="auto"/>
          </w:tcPr>
          <w:p w14:paraId="1403CF04" w14:textId="77777777" w:rsidR="004F1488" w:rsidRPr="008C6481" w:rsidRDefault="004F1488" w:rsidP="00F42849">
            <w:pPr>
              <w:jc w:val="center"/>
              <w:rPr>
                <w:rFonts w:cs="Arial"/>
                <w:bCs/>
                <w:color w:val="FFFFFF" w:themeColor="background1"/>
                <w:sz w:val="16"/>
                <w:szCs w:val="16"/>
              </w:rPr>
            </w:pPr>
            <w:r w:rsidRPr="008C6481">
              <w:rPr>
                <w:rFonts w:cs="Arial"/>
                <w:bCs/>
                <w:color w:val="FFFFFF" w:themeColor="background1"/>
                <w:sz w:val="16"/>
                <w:szCs w:val="16"/>
              </w:rPr>
              <w:t>Tag</w:t>
            </w:r>
          </w:p>
        </w:tc>
        <w:tc>
          <w:tcPr>
            <w:tcW w:w="3118" w:type="dxa"/>
            <w:shd w:val="solid" w:color="auto" w:fill="auto"/>
          </w:tcPr>
          <w:p w14:paraId="71298E63" w14:textId="77777777" w:rsidR="004F1488" w:rsidRPr="008C6481" w:rsidRDefault="004F1488" w:rsidP="00F42849">
            <w:pPr>
              <w:jc w:val="center"/>
              <w:rPr>
                <w:rFonts w:cs="Arial"/>
                <w:bCs/>
                <w:color w:val="FFFFFF" w:themeColor="background1"/>
                <w:sz w:val="16"/>
                <w:szCs w:val="16"/>
              </w:rPr>
            </w:pPr>
            <w:r w:rsidRPr="008C6481">
              <w:rPr>
                <w:rFonts w:cs="Arial"/>
                <w:bCs/>
                <w:color w:val="FFFFFF" w:themeColor="background1"/>
                <w:sz w:val="16"/>
                <w:szCs w:val="16"/>
              </w:rPr>
              <w:t>Descrição</w:t>
            </w:r>
          </w:p>
        </w:tc>
        <w:tc>
          <w:tcPr>
            <w:tcW w:w="1134" w:type="dxa"/>
            <w:shd w:val="solid" w:color="auto" w:fill="auto"/>
          </w:tcPr>
          <w:p w14:paraId="6248662C" w14:textId="77777777" w:rsidR="004F1488" w:rsidRPr="008C6481" w:rsidRDefault="004F1488" w:rsidP="00F42849">
            <w:pPr>
              <w:jc w:val="center"/>
              <w:rPr>
                <w:rFonts w:cs="Arial"/>
                <w:bCs/>
                <w:color w:val="FFFFFF" w:themeColor="background1"/>
                <w:sz w:val="16"/>
                <w:szCs w:val="16"/>
              </w:rPr>
            </w:pPr>
            <w:r w:rsidRPr="008C6481">
              <w:rPr>
                <w:rFonts w:cs="Arial"/>
                <w:bCs/>
                <w:color w:val="FFFFFF" w:themeColor="background1"/>
                <w:sz w:val="16"/>
                <w:szCs w:val="16"/>
              </w:rPr>
              <w:t>Tipo</w:t>
            </w:r>
          </w:p>
        </w:tc>
        <w:tc>
          <w:tcPr>
            <w:tcW w:w="993" w:type="dxa"/>
            <w:shd w:val="solid" w:color="auto" w:fill="auto"/>
          </w:tcPr>
          <w:p w14:paraId="0E8489B8" w14:textId="77777777" w:rsidR="004F1488" w:rsidRPr="008C6481" w:rsidRDefault="004F1488" w:rsidP="00F42849">
            <w:pPr>
              <w:jc w:val="center"/>
              <w:rPr>
                <w:rFonts w:cs="Arial"/>
                <w:bCs/>
                <w:color w:val="FFFFFF" w:themeColor="background1"/>
                <w:sz w:val="16"/>
                <w:szCs w:val="16"/>
              </w:rPr>
            </w:pPr>
            <w:r w:rsidRPr="008C6481">
              <w:rPr>
                <w:rFonts w:cs="Arial"/>
                <w:bCs/>
                <w:color w:val="FFFFFF" w:themeColor="background1"/>
                <w:sz w:val="16"/>
                <w:szCs w:val="16"/>
              </w:rPr>
              <w:t>Tamanho</w:t>
            </w:r>
          </w:p>
        </w:tc>
      </w:tr>
      <w:tr w:rsidR="004F1488" w:rsidRPr="008C6481" w14:paraId="687AAD6F" w14:textId="77777777" w:rsidTr="004F1488">
        <w:trPr>
          <w:trHeight w:val="98"/>
        </w:trPr>
        <w:tc>
          <w:tcPr>
            <w:tcW w:w="2552" w:type="dxa"/>
            <w:vAlign w:val="bottom"/>
          </w:tcPr>
          <w:p w14:paraId="60BD9BAA" w14:textId="77777777" w:rsidR="004F1488" w:rsidRPr="008C6481" w:rsidRDefault="004F1488" w:rsidP="00F42849">
            <w:pPr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EMPLID</w:t>
            </w:r>
          </w:p>
        </w:tc>
        <w:tc>
          <w:tcPr>
            <w:tcW w:w="3118" w:type="dxa"/>
            <w:vAlign w:val="bottom"/>
          </w:tcPr>
          <w:p w14:paraId="6509BEFE" w14:textId="77777777" w:rsidR="004F1488" w:rsidRPr="008C6481" w:rsidRDefault="004F1488" w:rsidP="00F42849">
            <w:pPr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ID Aluno</w:t>
            </w:r>
          </w:p>
        </w:tc>
        <w:tc>
          <w:tcPr>
            <w:tcW w:w="1134" w:type="dxa"/>
            <w:vAlign w:val="bottom"/>
          </w:tcPr>
          <w:p w14:paraId="41F1083D" w14:textId="77777777" w:rsidR="004F1488" w:rsidRPr="008C6481" w:rsidRDefault="004F1488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993" w:type="dxa"/>
            <w:vAlign w:val="bottom"/>
          </w:tcPr>
          <w:p w14:paraId="56D5F090" w14:textId="77777777" w:rsidR="004F1488" w:rsidRPr="008C6481" w:rsidRDefault="004F1488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11</w:t>
            </w:r>
          </w:p>
        </w:tc>
      </w:tr>
      <w:tr w:rsidR="004F1488" w:rsidRPr="008C6481" w14:paraId="541165CF" w14:textId="77777777" w:rsidTr="004F1488">
        <w:trPr>
          <w:trHeight w:val="98"/>
        </w:trPr>
        <w:tc>
          <w:tcPr>
            <w:tcW w:w="2552" w:type="dxa"/>
            <w:vAlign w:val="bottom"/>
          </w:tcPr>
          <w:p w14:paraId="7B15B3B9" w14:textId="77777777" w:rsidR="004F1488" w:rsidRPr="00031ADA" w:rsidRDefault="004F1488" w:rsidP="00F42849">
            <w:pPr>
              <w:rPr>
                <w:color w:val="000000"/>
                <w:sz w:val="16"/>
                <w:szCs w:val="16"/>
              </w:rPr>
            </w:pPr>
            <w:r w:rsidRPr="00031ADA">
              <w:rPr>
                <w:color w:val="000000"/>
                <w:sz w:val="16"/>
                <w:szCs w:val="16"/>
              </w:rPr>
              <w:t>BADGE_NBR</w:t>
            </w:r>
          </w:p>
        </w:tc>
        <w:tc>
          <w:tcPr>
            <w:tcW w:w="3118" w:type="dxa"/>
            <w:vAlign w:val="bottom"/>
          </w:tcPr>
          <w:p w14:paraId="0A9CBCD1" w14:textId="77777777" w:rsidR="004F1488" w:rsidRPr="00031ADA" w:rsidRDefault="004F1488" w:rsidP="00F42849">
            <w:pPr>
              <w:rPr>
                <w:color w:val="000000"/>
                <w:sz w:val="16"/>
                <w:szCs w:val="16"/>
              </w:rPr>
            </w:pPr>
            <w:r w:rsidRPr="00031ADA">
              <w:rPr>
                <w:color w:val="000000"/>
                <w:sz w:val="16"/>
                <w:szCs w:val="16"/>
              </w:rPr>
              <w:t>Número do Crachá</w:t>
            </w:r>
          </w:p>
        </w:tc>
        <w:tc>
          <w:tcPr>
            <w:tcW w:w="1134" w:type="dxa"/>
            <w:vAlign w:val="bottom"/>
          </w:tcPr>
          <w:p w14:paraId="3A04541A" w14:textId="77777777" w:rsidR="004F1488" w:rsidRPr="00031ADA" w:rsidRDefault="004F1488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031ADA"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993" w:type="dxa"/>
            <w:vAlign w:val="bottom"/>
          </w:tcPr>
          <w:p w14:paraId="531B296F" w14:textId="77777777" w:rsidR="004F1488" w:rsidRPr="00031ADA" w:rsidRDefault="004F1488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031ADA">
              <w:rPr>
                <w:color w:val="000000"/>
                <w:sz w:val="16"/>
                <w:szCs w:val="16"/>
              </w:rPr>
              <w:t>20</w:t>
            </w:r>
          </w:p>
        </w:tc>
      </w:tr>
      <w:tr w:rsidR="004F1488" w:rsidRPr="008C6481" w14:paraId="1924FD16" w14:textId="77777777" w:rsidTr="004F1488">
        <w:trPr>
          <w:trHeight w:val="98"/>
        </w:trPr>
        <w:tc>
          <w:tcPr>
            <w:tcW w:w="2552" w:type="dxa"/>
            <w:vAlign w:val="center"/>
          </w:tcPr>
          <w:p w14:paraId="68865DFD" w14:textId="77777777" w:rsidR="004F1488" w:rsidRPr="008C6481" w:rsidRDefault="004F1488" w:rsidP="00F42849">
            <w:pPr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PROG_STATUS</w:t>
            </w:r>
          </w:p>
        </w:tc>
        <w:tc>
          <w:tcPr>
            <w:tcW w:w="3118" w:type="dxa"/>
            <w:vAlign w:val="center"/>
          </w:tcPr>
          <w:p w14:paraId="05D0B0DE" w14:textId="77777777" w:rsidR="004F1488" w:rsidRPr="008C6481" w:rsidRDefault="004F1488" w:rsidP="00F42849">
            <w:pPr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Status do Aluno no Programa</w:t>
            </w:r>
          </w:p>
        </w:tc>
        <w:tc>
          <w:tcPr>
            <w:tcW w:w="1134" w:type="dxa"/>
            <w:vAlign w:val="center"/>
          </w:tcPr>
          <w:p w14:paraId="321DF517" w14:textId="77777777" w:rsidR="004F1488" w:rsidRPr="008C6481" w:rsidRDefault="004F1488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993" w:type="dxa"/>
            <w:vAlign w:val="center"/>
          </w:tcPr>
          <w:p w14:paraId="42502EEC" w14:textId="77777777" w:rsidR="004F1488" w:rsidRPr="008C6481" w:rsidRDefault="004F1488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4</w:t>
            </w:r>
          </w:p>
        </w:tc>
      </w:tr>
      <w:tr w:rsidR="004F1488" w:rsidRPr="008C6481" w14:paraId="5574DA8C" w14:textId="77777777" w:rsidTr="004F1488">
        <w:trPr>
          <w:trHeight w:val="98"/>
        </w:trPr>
        <w:tc>
          <w:tcPr>
            <w:tcW w:w="2552" w:type="dxa"/>
            <w:vAlign w:val="bottom"/>
          </w:tcPr>
          <w:p w14:paraId="0C5E9173" w14:textId="77777777" w:rsidR="004F1488" w:rsidRPr="00CC1130" w:rsidRDefault="004F1488" w:rsidP="00F42849">
            <w:pPr>
              <w:rPr>
                <w:color w:val="000000"/>
                <w:sz w:val="16"/>
                <w:szCs w:val="16"/>
              </w:rPr>
            </w:pPr>
            <w:r w:rsidRPr="00CC1130">
              <w:rPr>
                <w:color w:val="000000"/>
                <w:sz w:val="16"/>
                <w:szCs w:val="16"/>
              </w:rPr>
              <w:t>NATIONAL_ID_TYPE</w:t>
            </w:r>
          </w:p>
        </w:tc>
        <w:tc>
          <w:tcPr>
            <w:tcW w:w="3118" w:type="dxa"/>
            <w:vAlign w:val="bottom"/>
          </w:tcPr>
          <w:p w14:paraId="22FE8E18" w14:textId="77777777" w:rsidR="004F1488" w:rsidRPr="00CC1130" w:rsidRDefault="004F1488" w:rsidP="00F42849">
            <w:pPr>
              <w:rPr>
                <w:color w:val="000000"/>
                <w:sz w:val="16"/>
                <w:szCs w:val="16"/>
              </w:rPr>
            </w:pPr>
            <w:r w:rsidRPr="00CC1130">
              <w:rPr>
                <w:color w:val="000000"/>
                <w:sz w:val="16"/>
                <w:szCs w:val="16"/>
              </w:rPr>
              <w:t>Tipo de ID Nacional</w:t>
            </w:r>
          </w:p>
        </w:tc>
        <w:tc>
          <w:tcPr>
            <w:tcW w:w="1134" w:type="dxa"/>
            <w:vAlign w:val="bottom"/>
          </w:tcPr>
          <w:p w14:paraId="1A9DF3BB" w14:textId="77777777" w:rsidR="004F1488" w:rsidRPr="00CC1130" w:rsidRDefault="004F1488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CC1130"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993" w:type="dxa"/>
            <w:vAlign w:val="bottom"/>
          </w:tcPr>
          <w:p w14:paraId="389C0B93" w14:textId="77777777" w:rsidR="004F1488" w:rsidRPr="00CC1130" w:rsidRDefault="004F1488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CC1130">
              <w:rPr>
                <w:color w:val="000000"/>
                <w:sz w:val="16"/>
                <w:szCs w:val="16"/>
              </w:rPr>
              <w:t>6</w:t>
            </w:r>
          </w:p>
        </w:tc>
      </w:tr>
      <w:tr w:rsidR="004F1488" w:rsidRPr="008C6481" w14:paraId="3BFF85E9" w14:textId="77777777" w:rsidTr="004F1488">
        <w:trPr>
          <w:trHeight w:val="98"/>
        </w:trPr>
        <w:tc>
          <w:tcPr>
            <w:tcW w:w="2552" w:type="dxa"/>
            <w:vAlign w:val="bottom"/>
          </w:tcPr>
          <w:p w14:paraId="11183D7B" w14:textId="77777777" w:rsidR="004F1488" w:rsidRPr="00CC1130" w:rsidRDefault="004F1488" w:rsidP="00F42849">
            <w:pPr>
              <w:rPr>
                <w:color w:val="000000"/>
                <w:sz w:val="16"/>
                <w:szCs w:val="16"/>
              </w:rPr>
            </w:pPr>
            <w:r w:rsidRPr="00CC1130">
              <w:rPr>
                <w:color w:val="000000"/>
                <w:sz w:val="16"/>
                <w:szCs w:val="16"/>
              </w:rPr>
              <w:t>NATIONAL_ID</w:t>
            </w:r>
          </w:p>
        </w:tc>
        <w:tc>
          <w:tcPr>
            <w:tcW w:w="3118" w:type="dxa"/>
            <w:vAlign w:val="bottom"/>
          </w:tcPr>
          <w:p w14:paraId="69FB4337" w14:textId="77777777" w:rsidR="004F1488" w:rsidRPr="00CC1130" w:rsidRDefault="004F1488" w:rsidP="00F42849">
            <w:pPr>
              <w:rPr>
                <w:color w:val="000000"/>
                <w:sz w:val="16"/>
                <w:szCs w:val="16"/>
              </w:rPr>
            </w:pPr>
            <w:r w:rsidRPr="00CC1130">
              <w:rPr>
                <w:color w:val="000000"/>
                <w:sz w:val="16"/>
                <w:szCs w:val="16"/>
              </w:rPr>
              <w:t>ID Nacional</w:t>
            </w:r>
          </w:p>
        </w:tc>
        <w:tc>
          <w:tcPr>
            <w:tcW w:w="1134" w:type="dxa"/>
            <w:vAlign w:val="bottom"/>
          </w:tcPr>
          <w:p w14:paraId="674E8346" w14:textId="77777777" w:rsidR="004F1488" w:rsidRPr="00CC1130" w:rsidRDefault="004F1488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CC1130"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993" w:type="dxa"/>
            <w:vAlign w:val="bottom"/>
          </w:tcPr>
          <w:p w14:paraId="4A0EFCA8" w14:textId="77777777" w:rsidR="004F1488" w:rsidRPr="00CC1130" w:rsidRDefault="004F1488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CC1130">
              <w:rPr>
                <w:color w:val="000000"/>
                <w:sz w:val="16"/>
                <w:szCs w:val="16"/>
              </w:rPr>
              <w:t>20</w:t>
            </w:r>
          </w:p>
        </w:tc>
      </w:tr>
      <w:tr w:rsidR="004F1488" w:rsidRPr="008C6481" w14:paraId="6DAF02C8" w14:textId="77777777" w:rsidTr="004F1488">
        <w:trPr>
          <w:trHeight w:val="98"/>
        </w:trPr>
        <w:tc>
          <w:tcPr>
            <w:tcW w:w="2552" w:type="dxa"/>
            <w:vAlign w:val="bottom"/>
          </w:tcPr>
          <w:p w14:paraId="74241EE0" w14:textId="77777777" w:rsidR="004F1488" w:rsidRPr="00CC1130" w:rsidRDefault="004F1488" w:rsidP="00F42849">
            <w:pPr>
              <w:rPr>
                <w:color w:val="000000"/>
                <w:sz w:val="16"/>
                <w:szCs w:val="16"/>
              </w:rPr>
            </w:pPr>
            <w:r w:rsidRPr="00CC1130">
              <w:rPr>
                <w:color w:val="000000"/>
                <w:sz w:val="16"/>
                <w:szCs w:val="16"/>
              </w:rPr>
              <w:t>ACAD_PROG</w:t>
            </w:r>
          </w:p>
        </w:tc>
        <w:tc>
          <w:tcPr>
            <w:tcW w:w="3118" w:type="dxa"/>
            <w:vAlign w:val="bottom"/>
          </w:tcPr>
          <w:p w14:paraId="28C164EC" w14:textId="77777777" w:rsidR="004F1488" w:rsidRPr="00CC1130" w:rsidRDefault="004F1488" w:rsidP="00F42849">
            <w:pPr>
              <w:rPr>
                <w:color w:val="000000"/>
                <w:sz w:val="16"/>
                <w:szCs w:val="16"/>
              </w:rPr>
            </w:pPr>
            <w:r w:rsidRPr="00CC1130">
              <w:rPr>
                <w:color w:val="000000"/>
                <w:sz w:val="16"/>
                <w:szCs w:val="16"/>
              </w:rPr>
              <w:t>Programa (Curso)</w:t>
            </w:r>
          </w:p>
        </w:tc>
        <w:tc>
          <w:tcPr>
            <w:tcW w:w="1134" w:type="dxa"/>
            <w:vAlign w:val="bottom"/>
          </w:tcPr>
          <w:p w14:paraId="1E497ACB" w14:textId="77777777" w:rsidR="004F1488" w:rsidRPr="00CC1130" w:rsidRDefault="004F1488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CC1130"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993" w:type="dxa"/>
            <w:vAlign w:val="bottom"/>
          </w:tcPr>
          <w:p w14:paraId="03F8750C" w14:textId="77777777" w:rsidR="004F1488" w:rsidRPr="00CC1130" w:rsidRDefault="004F1488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CC1130">
              <w:rPr>
                <w:color w:val="000000"/>
                <w:sz w:val="16"/>
                <w:szCs w:val="16"/>
              </w:rPr>
              <w:t>5</w:t>
            </w:r>
          </w:p>
        </w:tc>
      </w:tr>
      <w:tr w:rsidR="004F1488" w:rsidRPr="008C6481" w14:paraId="31C5B055" w14:textId="77777777" w:rsidTr="004F1488">
        <w:trPr>
          <w:trHeight w:val="98"/>
        </w:trPr>
        <w:tc>
          <w:tcPr>
            <w:tcW w:w="2552" w:type="dxa"/>
            <w:vAlign w:val="bottom"/>
          </w:tcPr>
          <w:p w14:paraId="41619520" w14:textId="77777777" w:rsidR="004F1488" w:rsidRPr="00CC1130" w:rsidRDefault="004F1488" w:rsidP="00F42849">
            <w:pPr>
              <w:rPr>
                <w:color w:val="000000"/>
                <w:sz w:val="16"/>
                <w:szCs w:val="16"/>
              </w:rPr>
            </w:pPr>
            <w:r w:rsidRPr="00CC1130">
              <w:rPr>
                <w:color w:val="000000"/>
                <w:sz w:val="16"/>
                <w:szCs w:val="16"/>
              </w:rPr>
              <w:t>ACAD_PLAN</w:t>
            </w:r>
          </w:p>
        </w:tc>
        <w:tc>
          <w:tcPr>
            <w:tcW w:w="3118" w:type="dxa"/>
            <w:vAlign w:val="bottom"/>
          </w:tcPr>
          <w:p w14:paraId="57A2D6DF" w14:textId="77777777" w:rsidR="004F1488" w:rsidRPr="00CC1130" w:rsidRDefault="004F1488" w:rsidP="00F42849">
            <w:pPr>
              <w:rPr>
                <w:color w:val="000000"/>
                <w:sz w:val="16"/>
                <w:szCs w:val="16"/>
              </w:rPr>
            </w:pPr>
            <w:r w:rsidRPr="00CC1130">
              <w:rPr>
                <w:color w:val="000000"/>
                <w:sz w:val="16"/>
                <w:szCs w:val="16"/>
              </w:rPr>
              <w:t>Plano (Curso)</w:t>
            </w:r>
          </w:p>
        </w:tc>
        <w:tc>
          <w:tcPr>
            <w:tcW w:w="1134" w:type="dxa"/>
            <w:vAlign w:val="bottom"/>
          </w:tcPr>
          <w:p w14:paraId="1D1A1895" w14:textId="77777777" w:rsidR="004F1488" w:rsidRPr="00CC1130" w:rsidRDefault="004F1488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CC1130"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993" w:type="dxa"/>
            <w:vAlign w:val="bottom"/>
          </w:tcPr>
          <w:p w14:paraId="0D2DD15E" w14:textId="77777777" w:rsidR="004F1488" w:rsidRPr="00CC1130" w:rsidRDefault="004F1488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CC1130">
              <w:rPr>
                <w:color w:val="000000"/>
                <w:sz w:val="16"/>
                <w:szCs w:val="16"/>
              </w:rPr>
              <w:t>10</w:t>
            </w:r>
          </w:p>
        </w:tc>
      </w:tr>
      <w:tr w:rsidR="004F1488" w:rsidRPr="008C6481" w14:paraId="415ECAFE" w14:textId="77777777" w:rsidTr="004F1488">
        <w:trPr>
          <w:trHeight w:val="98"/>
        </w:trPr>
        <w:tc>
          <w:tcPr>
            <w:tcW w:w="2552" w:type="dxa"/>
            <w:vAlign w:val="bottom"/>
          </w:tcPr>
          <w:p w14:paraId="368C7BB2" w14:textId="77777777" w:rsidR="004F1488" w:rsidRPr="00CC1130" w:rsidRDefault="004F1488" w:rsidP="00F42849">
            <w:pPr>
              <w:rPr>
                <w:color w:val="000000"/>
                <w:sz w:val="16"/>
                <w:szCs w:val="16"/>
              </w:rPr>
            </w:pPr>
            <w:r w:rsidRPr="00CC1130">
              <w:rPr>
                <w:color w:val="000000"/>
                <w:sz w:val="16"/>
                <w:szCs w:val="16"/>
              </w:rPr>
              <w:t>ACAD_SUB_PLAN</w:t>
            </w:r>
          </w:p>
        </w:tc>
        <w:tc>
          <w:tcPr>
            <w:tcW w:w="3118" w:type="dxa"/>
            <w:vAlign w:val="bottom"/>
          </w:tcPr>
          <w:p w14:paraId="46721C54" w14:textId="77777777" w:rsidR="004F1488" w:rsidRPr="00CC1130" w:rsidRDefault="004F1488" w:rsidP="00F42849">
            <w:pPr>
              <w:rPr>
                <w:color w:val="000000"/>
                <w:sz w:val="16"/>
                <w:szCs w:val="16"/>
              </w:rPr>
            </w:pPr>
            <w:r w:rsidRPr="00CC1130">
              <w:rPr>
                <w:color w:val="000000"/>
                <w:sz w:val="16"/>
                <w:szCs w:val="16"/>
              </w:rPr>
              <w:t>Sub-Plano (Curso)</w:t>
            </w:r>
          </w:p>
        </w:tc>
        <w:tc>
          <w:tcPr>
            <w:tcW w:w="1134" w:type="dxa"/>
            <w:vAlign w:val="bottom"/>
          </w:tcPr>
          <w:p w14:paraId="22B592FE" w14:textId="77777777" w:rsidR="004F1488" w:rsidRPr="00CC1130" w:rsidRDefault="004F1488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CC1130"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993" w:type="dxa"/>
            <w:vAlign w:val="bottom"/>
          </w:tcPr>
          <w:p w14:paraId="2AD4D0E6" w14:textId="77777777" w:rsidR="004F1488" w:rsidRPr="00CC1130" w:rsidRDefault="004F1488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CC1130">
              <w:rPr>
                <w:color w:val="000000"/>
                <w:sz w:val="16"/>
                <w:szCs w:val="16"/>
              </w:rPr>
              <w:t>10</w:t>
            </w:r>
          </w:p>
        </w:tc>
      </w:tr>
      <w:tr w:rsidR="004F1488" w:rsidRPr="008C6481" w14:paraId="3FB98C6C" w14:textId="77777777" w:rsidTr="004F1488">
        <w:trPr>
          <w:trHeight w:val="98"/>
        </w:trPr>
        <w:tc>
          <w:tcPr>
            <w:tcW w:w="2552" w:type="dxa"/>
            <w:vAlign w:val="center"/>
          </w:tcPr>
          <w:p w14:paraId="653BDE18" w14:textId="77777777" w:rsidR="004F1488" w:rsidRPr="00CC1130" w:rsidRDefault="004F1488" w:rsidP="00F42849">
            <w:pPr>
              <w:rPr>
                <w:color w:val="000000"/>
                <w:sz w:val="16"/>
                <w:szCs w:val="16"/>
              </w:rPr>
            </w:pPr>
            <w:r w:rsidRPr="00CC1130">
              <w:rPr>
                <w:color w:val="000000"/>
                <w:sz w:val="16"/>
                <w:szCs w:val="16"/>
              </w:rPr>
              <w:t>QTD_HOURS</w:t>
            </w:r>
          </w:p>
        </w:tc>
        <w:tc>
          <w:tcPr>
            <w:tcW w:w="3118" w:type="dxa"/>
            <w:vAlign w:val="center"/>
          </w:tcPr>
          <w:p w14:paraId="44C42991" w14:textId="77777777" w:rsidR="004F1488" w:rsidRPr="00CC1130" w:rsidRDefault="004F1488" w:rsidP="00F42849">
            <w:pPr>
              <w:rPr>
                <w:color w:val="000000"/>
                <w:sz w:val="16"/>
                <w:szCs w:val="16"/>
              </w:rPr>
            </w:pPr>
            <w:r w:rsidRPr="00CC1130">
              <w:rPr>
                <w:color w:val="000000"/>
                <w:sz w:val="16"/>
                <w:szCs w:val="16"/>
              </w:rPr>
              <w:t>Quantidade de horas já cumpridas pelo aluno (Horas relógio)</w:t>
            </w:r>
          </w:p>
        </w:tc>
        <w:tc>
          <w:tcPr>
            <w:tcW w:w="1134" w:type="dxa"/>
            <w:vAlign w:val="center"/>
          </w:tcPr>
          <w:p w14:paraId="347B7A44" w14:textId="77777777" w:rsidR="004F1488" w:rsidRPr="00CC1130" w:rsidRDefault="004F1488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CC1130">
              <w:rPr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93" w:type="dxa"/>
            <w:vAlign w:val="center"/>
          </w:tcPr>
          <w:p w14:paraId="000E4D56" w14:textId="77777777" w:rsidR="004F1488" w:rsidRPr="00CC1130" w:rsidRDefault="004F1488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CC1130">
              <w:rPr>
                <w:color w:val="000000"/>
                <w:sz w:val="16"/>
                <w:szCs w:val="16"/>
              </w:rPr>
              <w:t>5</w:t>
            </w:r>
          </w:p>
        </w:tc>
      </w:tr>
    </w:tbl>
    <w:p w14:paraId="5390E5F0" w14:textId="77777777" w:rsidR="004F1488" w:rsidRDefault="004F1488" w:rsidP="00EA1658"/>
    <w:p w14:paraId="4A733634" w14:textId="04584880" w:rsidR="004F1488" w:rsidRDefault="004F1488" w:rsidP="00EA1658">
      <w:pPr>
        <w:rPr>
          <w:u w:val="single"/>
        </w:rPr>
      </w:pPr>
      <w:r w:rsidRPr="004F1488">
        <w:rPr>
          <w:u w:val="single"/>
        </w:rPr>
        <w:t>Atributos de saída</w:t>
      </w:r>
    </w:p>
    <w:tbl>
      <w:tblPr>
        <w:tblStyle w:val="Tabelacomgrade"/>
        <w:tblW w:w="10173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534"/>
        <w:gridCol w:w="1842"/>
        <w:gridCol w:w="2552"/>
        <w:gridCol w:w="3118"/>
        <w:gridCol w:w="1134"/>
        <w:gridCol w:w="993"/>
      </w:tblGrid>
      <w:tr w:rsidR="004F1488" w:rsidRPr="008C6481" w14:paraId="6DC4ECB7" w14:textId="77777777" w:rsidTr="004F1488">
        <w:tc>
          <w:tcPr>
            <w:tcW w:w="534" w:type="dxa"/>
            <w:shd w:val="solid" w:color="auto" w:fill="auto"/>
          </w:tcPr>
          <w:p w14:paraId="69C07560" w14:textId="77777777" w:rsidR="004F1488" w:rsidRPr="008C6481" w:rsidRDefault="004F1488" w:rsidP="00F42849">
            <w:pPr>
              <w:jc w:val="center"/>
              <w:rPr>
                <w:rFonts w:cs="Arial"/>
                <w:bCs/>
                <w:color w:val="FFFFFF" w:themeColor="background1"/>
                <w:sz w:val="16"/>
                <w:szCs w:val="16"/>
              </w:rPr>
            </w:pPr>
            <w:r w:rsidRPr="008C6481">
              <w:rPr>
                <w:rFonts w:cs="Arial"/>
                <w:bCs/>
                <w:color w:val="FFFFFF" w:themeColor="background1"/>
                <w:sz w:val="16"/>
                <w:szCs w:val="16"/>
              </w:rPr>
              <w:t>Nvl</w:t>
            </w:r>
          </w:p>
        </w:tc>
        <w:tc>
          <w:tcPr>
            <w:tcW w:w="1842" w:type="dxa"/>
            <w:shd w:val="solid" w:color="auto" w:fill="auto"/>
          </w:tcPr>
          <w:p w14:paraId="1763C24A" w14:textId="77777777" w:rsidR="004F1488" w:rsidRPr="008C6481" w:rsidRDefault="004F1488" w:rsidP="00F42849">
            <w:pPr>
              <w:jc w:val="center"/>
              <w:rPr>
                <w:rFonts w:cs="Arial"/>
                <w:bCs/>
                <w:color w:val="FFFFFF" w:themeColor="background1"/>
                <w:sz w:val="16"/>
                <w:szCs w:val="16"/>
              </w:rPr>
            </w:pPr>
            <w:r w:rsidRPr="008C6481">
              <w:rPr>
                <w:rFonts w:cs="Arial"/>
                <w:bCs/>
                <w:color w:val="FFFFFF" w:themeColor="background1"/>
                <w:sz w:val="16"/>
                <w:szCs w:val="16"/>
              </w:rPr>
              <w:t>Sequence</w:t>
            </w:r>
          </w:p>
        </w:tc>
        <w:tc>
          <w:tcPr>
            <w:tcW w:w="2552" w:type="dxa"/>
            <w:shd w:val="solid" w:color="auto" w:fill="auto"/>
          </w:tcPr>
          <w:p w14:paraId="69213F43" w14:textId="77777777" w:rsidR="004F1488" w:rsidRPr="008C6481" w:rsidRDefault="004F1488" w:rsidP="00F42849">
            <w:pPr>
              <w:jc w:val="center"/>
              <w:rPr>
                <w:rFonts w:cs="Arial"/>
                <w:bCs/>
                <w:color w:val="FFFFFF" w:themeColor="background1"/>
                <w:sz w:val="16"/>
                <w:szCs w:val="16"/>
              </w:rPr>
            </w:pPr>
            <w:r w:rsidRPr="008C6481">
              <w:rPr>
                <w:rFonts w:cs="Arial"/>
                <w:bCs/>
                <w:color w:val="FFFFFF" w:themeColor="background1"/>
                <w:sz w:val="16"/>
                <w:szCs w:val="16"/>
              </w:rPr>
              <w:t>Tag</w:t>
            </w:r>
          </w:p>
        </w:tc>
        <w:tc>
          <w:tcPr>
            <w:tcW w:w="3118" w:type="dxa"/>
            <w:shd w:val="solid" w:color="auto" w:fill="auto"/>
          </w:tcPr>
          <w:p w14:paraId="3B84D7E3" w14:textId="77777777" w:rsidR="004F1488" w:rsidRPr="008C6481" w:rsidRDefault="004F1488" w:rsidP="00F42849">
            <w:pPr>
              <w:jc w:val="center"/>
              <w:rPr>
                <w:rFonts w:cs="Arial"/>
                <w:bCs/>
                <w:color w:val="FFFFFF" w:themeColor="background1"/>
                <w:sz w:val="16"/>
                <w:szCs w:val="16"/>
              </w:rPr>
            </w:pPr>
            <w:r w:rsidRPr="008C6481">
              <w:rPr>
                <w:rFonts w:cs="Arial"/>
                <w:bCs/>
                <w:color w:val="FFFFFF" w:themeColor="background1"/>
                <w:sz w:val="16"/>
                <w:szCs w:val="16"/>
              </w:rPr>
              <w:t>Descrição</w:t>
            </w:r>
          </w:p>
        </w:tc>
        <w:tc>
          <w:tcPr>
            <w:tcW w:w="1134" w:type="dxa"/>
            <w:shd w:val="solid" w:color="auto" w:fill="auto"/>
          </w:tcPr>
          <w:p w14:paraId="725B048A" w14:textId="77777777" w:rsidR="004F1488" w:rsidRPr="008C6481" w:rsidRDefault="004F1488" w:rsidP="00F42849">
            <w:pPr>
              <w:jc w:val="center"/>
              <w:rPr>
                <w:rFonts w:cs="Arial"/>
                <w:bCs/>
                <w:color w:val="FFFFFF" w:themeColor="background1"/>
                <w:sz w:val="16"/>
                <w:szCs w:val="16"/>
              </w:rPr>
            </w:pPr>
            <w:r w:rsidRPr="008C6481">
              <w:rPr>
                <w:rFonts w:cs="Arial"/>
                <w:bCs/>
                <w:color w:val="FFFFFF" w:themeColor="background1"/>
                <w:sz w:val="16"/>
                <w:szCs w:val="16"/>
              </w:rPr>
              <w:t>Tipo</w:t>
            </w:r>
          </w:p>
        </w:tc>
        <w:tc>
          <w:tcPr>
            <w:tcW w:w="993" w:type="dxa"/>
            <w:shd w:val="solid" w:color="auto" w:fill="auto"/>
          </w:tcPr>
          <w:p w14:paraId="28CA239C" w14:textId="77777777" w:rsidR="004F1488" w:rsidRPr="008C6481" w:rsidRDefault="004F1488" w:rsidP="00F42849">
            <w:pPr>
              <w:jc w:val="center"/>
              <w:rPr>
                <w:rFonts w:cs="Arial"/>
                <w:bCs/>
                <w:color w:val="FFFFFF" w:themeColor="background1"/>
                <w:sz w:val="16"/>
                <w:szCs w:val="16"/>
              </w:rPr>
            </w:pPr>
            <w:r w:rsidRPr="008C6481">
              <w:rPr>
                <w:rFonts w:cs="Arial"/>
                <w:bCs/>
                <w:color w:val="FFFFFF" w:themeColor="background1"/>
                <w:sz w:val="16"/>
                <w:szCs w:val="16"/>
              </w:rPr>
              <w:t>Tamanho</w:t>
            </w:r>
          </w:p>
        </w:tc>
      </w:tr>
      <w:tr w:rsidR="004F1488" w:rsidRPr="008C6481" w14:paraId="2B00B4F6" w14:textId="77777777" w:rsidTr="004F1488">
        <w:tc>
          <w:tcPr>
            <w:tcW w:w="534" w:type="dxa"/>
          </w:tcPr>
          <w:p w14:paraId="36BA088A" w14:textId="77777777" w:rsidR="004F1488" w:rsidRPr="008C6481" w:rsidRDefault="004F1488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1842" w:type="dxa"/>
          </w:tcPr>
          <w:p w14:paraId="19E66AE1" w14:textId="77777777" w:rsidR="004F1488" w:rsidRPr="008C6481" w:rsidRDefault="004F1488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Raiz</w:t>
            </w:r>
          </w:p>
        </w:tc>
        <w:tc>
          <w:tcPr>
            <w:tcW w:w="2552" w:type="dxa"/>
            <w:vAlign w:val="bottom"/>
          </w:tcPr>
          <w:p w14:paraId="379EFDED" w14:textId="77777777" w:rsidR="004F1488" w:rsidRPr="008C6481" w:rsidRDefault="004F1488" w:rsidP="00F42849">
            <w:pPr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COD_RETORNO</w:t>
            </w:r>
          </w:p>
        </w:tc>
        <w:tc>
          <w:tcPr>
            <w:tcW w:w="3118" w:type="dxa"/>
            <w:vAlign w:val="bottom"/>
          </w:tcPr>
          <w:p w14:paraId="69802BCF" w14:textId="77777777" w:rsidR="004F1488" w:rsidRPr="008C6481" w:rsidRDefault="004F1488" w:rsidP="00F42849">
            <w:pPr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Código Retorno Pesquisa</w:t>
            </w:r>
          </w:p>
        </w:tc>
        <w:tc>
          <w:tcPr>
            <w:tcW w:w="1134" w:type="dxa"/>
            <w:vAlign w:val="bottom"/>
          </w:tcPr>
          <w:p w14:paraId="751DA5AC" w14:textId="77777777" w:rsidR="004F1488" w:rsidRPr="008C6481" w:rsidRDefault="004F1488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93" w:type="dxa"/>
            <w:vAlign w:val="bottom"/>
          </w:tcPr>
          <w:p w14:paraId="0D69B2E5" w14:textId="77777777" w:rsidR="004F1488" w:rsidRPr="008C6481" w:rsidRDefault="004F1488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2</w:t>
            </w:r>
          </w:p>
        </w:tc>
      </w:tr>
      <w:tr w:rsidR="004F1488" w:rsidRPr="008C6481" w14:paraId="708A03F9" w14:textId="77777777" w:rsidTr="004F1488">
        <w:tc>
          <w:tcPr>
            <w:tcW w:w="534" w:type="dxa"/>
            <w:tcBorders>
              <w:bottom w:val="single" w:sz="4" w:space="0" w:color="auto"/>
            </w:tcBorders>
          </w:tcPr>
          <w:p w14:paraId="552B1CEE" w14:textId="77777777" w:rsidR="004F1488" w:rsidRPr="008C6481" w:rsidRDefault="004F1488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7201AEF3" w14:textId="77777777" w:rsidR="004F1488" w:rsidRPr="008C6481" w:rsidRDefault="004F1488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Raiz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bottom"/>
          </w:tcPr>
          <w:p w14:paraId="45A18DF9" w14:textId="77777777" w:rsidR="004F1488" w:rsidRPr="008C6481" w:rsidRDefault="004F1488" w:rsidP="00F42849">
            <w:pPr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MSG_RETORNO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bottom"/>
          </w:tcPr>
          <w:p w14:paraId="61D0604C" w14:textId="77777777" w:rsidR="004F1488" w:rsidRPr="008C6481" w:rsidRDefault="004F1488" w:rsidP="00F42849">
            <w:pPr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Mensagem Retorno da Pesquisa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14:paraId="120B3175" w14:textId="77777777" w:rsidR="004F1488" w:rsidRPr="008C6481" w:rsidRDefault="004F1488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bottom"/>
          </w:tcPr>
          <w:p w14:paraId="527513EB" w14:textId="77777777" w:rsidR="004F1488" w:rsidRPr="008C6481" w:rsidRDefault="004F1488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254</w:t>
            </w:r>
          </w:p>
        </w:tc>
      </w:tr>
      <w:tr w:rsidR="004F1488" w:rsidRPr="008C6481" w14:paraId="33111522" w14:textId="77777777" w:rsidTr="004F1488">
        <w:tc>
          <w:tcPr>
            <w:tcW w:w="534" w:type="dxa"/>
            <w:tcBorders>
              <w:bottom w:val="single" w:sz="4" w:space="0" w:color="auto"/>
            </w:tcBorders>
          </w:tcPr>
          <w:p w14:paraId="79C74CFB" w14:textId="77777777" w:rsidR="004F1488" w:rsidRPr="008C6481" w:rsidRDefault="004F1488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6DE13E2E" w14:textId="77777777" w:rsidR="004F1488" w:rsidRPr="008C6481" w:rsidRDefault="004F1488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Raiz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bottom"/>
          </w:tcPr>
          <w:p w14:paraId="751B546F" w14:textId="77777777" w:rsidR="004F1488" w:rsidRPr="008C6481" w:rsidRDefault="004F1488" w:rsidP="00F42849">
            <w:pPr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QTD_REGISTROS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bottom"/>
          </w:tcPr>
          <w:p w14:paraId="34830B8E" w14:textId="77777777" w:rsidR="004F1488" w:rsidRPr="008C6481" w:rsidRDefault="004F1488" w:rsidP="00F42849">
            <w:pPr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Quantidade de Registros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14:paraId="225F0959" w14:textId="77777777" w:rsidR="004F1488" w:rsidRPr="008C6481" w:rsidRDefault="004F1488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bottom"/>
          </w:tcPr>
          <w:p w14:paraId="32F66F1A" w14:textId="77777777" w:rsidR="004F1488" w:rsidRPr="008C6481" w:rsidRDefault="004F1488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5</w:t>
            </w:r>
          </w:p>
        </w:tc>
      </w:tr>
      <w:tr w:rsidR="004F1488" w:rsidRPr="008C6481" w14:paraId="78A68508" w14:textId="77777777" w:rsidTr="004F1488">
        <w:tc>
          <w:tcPr>
            <w:tcW w:w="10173" w:type="dxa"/>
            <w:gridSpan w:val="6"/>
            <w:shd w:val="pct5" w:color="auto" w:fill="auto"/>
          </w:tcPr>
          <w:p w14:paraId="31648747" w14:textId="77777777" w:rsidR="004F1488" w:rsidRPr="008C6481" w:rsidRDefault="004F1488" w:rsidP="00F42849">
            <w:pPr>
              <w:jc w:val="center"/>
              <w:rPr>
                <w:b/>
                <w:color w:val="000000"/>
                <w:sz w:val="16"/>
                <w:szCs w:val="16"/>
              </w:rPr>
            </w:pPr>
            <w:r w:rsidRPr="008C6481">
              <w:rPr>
                <w:b/>
                <w:color w:val="000000"/>
                <w:sz w:val="16"/>
                <w:szCs w:val="16"/>
              </w:rPr>
              <w:t>MATRÍCULA_CURSO</w:t>
            </w:r>
          </w:p>
        </w:tc>
      </w:tr>
      <w:tr w:rsidR="004F1488" w:rsidRPr="008C6481" w14:paraId="6B381A9A" w14:textId="77777777" w:rsidTr="004F1488">
        <w:tc>
          <w:tcPr>
            <w:tcW w:w="534" w:type="dxa"/>
          </w:tcPr>
          <w:p w14:paraId="274A86BC" w14:textId="77777777" w:rsidR="004F1488" w:rsidRPr="008C6481" w:rsidRDefault="004F1488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842" w:type="dxa"/>
          </w:tcPr>
          <w:p w14:paraId="711F9377" w14:textId="77777777" w:rsidR="004F1488" w:rsidRPr="008C6481" w:rsidRDefault="004F1488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MATRICULA</w:t>
            </w:r>
            <w:r>
              <w:rPr>
                <w:color w:val="000000"/>
                <w:sz w:val="16"/>
                <w:szCs w:val="16"/>
              </w:rPr>
              <w:t>S</w:t>
            </w:r>
            <w:r w:rsidRPr="008C6481">
              <w:rPr>
                <w:color w:val="000000"/>
                <w:sz w:val="16"/>
                <w:szCs w:val="16"/>
              </w:rPr>
              <w:t>_CURSO</w:t>
            </w:r>
          </w:p>
        </w:tc>
        <w:tc>
          <w:tcPr>
            <w:tcW w:w="2552" w:type="dxa"/>
            <w:vAlign w:val="bottom"/>
          </w:tcPr>
          <w:p w14:paraId="63692CC5" w14:textId="77777777" w:rsidR="004F1488" w:rsidRPr="008C6481" w:rsidRDefault="004F1488" w:rsidP="00F42849">
            <w:pPr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DATAHORA_REFERENCIA</w:t>
            </w:r>
          </w:p>
        </w:tc>
        <w:tc>
          <w:tcPr>
            <w:tcW w:w="3118" w:type="dxa"/>
            <w:vAlign w:val="bottom"/>
          </w:tcPr>
          <w:p w14:paraId="54E77B2D" w14:textId="77777777" w:rsidR="004F1488" w:rsidRPr="008C6481" w:rsidRDefault="004F1488" w:rsidP="00F42849">
            <w:pPr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Data/Hora de Criação/Alteração Registro</w:t>
            </w:r>
          </w:p>
        </w:tc>
        <w:tc>
          <w:tcPr>
            <w:tcW w:w="1134" w:type="dxa"/>
            <w:vAlign w:val="bottom"/>
          </w:tcPr>
          <w:p w14:paraId="4F6D3F9E" w14:textId="77777777" w:rsidR="004F1488" w:rsidRPr="008C6481" w:rsidRDefault="004F1488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DateTime</w:t>
            </w:r>
          </w:p>
        </w:tc>
        <w:tc>
          <w:tcPr>
            <w:tcW w:w="993" w:type="dxa"/>
            <w:vAlign w:val="bottom"/>
          </w:tcPr>
          <w:p w14:paraId="2D2E7B2C" w14:textId="77777777" w:rsidR="004F1488" w:rsidRPr="008C6481" w:rsidRDefault="004F1488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26</w:t>
            </w:r>
          </w:p>
        </w:tc>
      </w:tr>
      <w:tr w:rsidR="004F1488" w:rsidRPr="008C6481" w14:paraId="1E7D2E01" w14:textId="77777777" w:rsidTr="004F1488">
        <w:tc>
          <w:tcPr>
            <w:tcW w:w="534" w:type="dxa"/>
          </w:tcPr>
          <w:p w14:paraId="62617B0E" w14:textId="77777777" w:rsidR="004F1488" w:rsidRPr="008C6481" w:rsidRDefault="004F1488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842" w:type="dxa"/>
          </w:tcPr>
          <w:p w14:paraId="50BAC4B1" w14:textId="77777777" w:rsidR="004F1488" w:rsidRPr="008C6481" w:rsidRDefault="004F1488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MATRICULA</w:t>
            </w:r>
            <w:r>
              <w:rPr>
                <w:color w:val="000000"/>
                <w:sz w:val="16"/>
                <w:szCs w:val="16"/>
              </w:rPr>
              <w:t>S</w:t>
            </w:r>
            <w:r w:rsidRPr="008C6481">
              <w:rPr>
                <w:color w:val="000000"/>
                <w:sz w:val="16"/>
                <w:szCs w:val="16"/>
              </w:rPr>
              <w:t>_CURSO</w:t>
            </w:r>
          </w:p>
        </w:tc>
        <w:tc>
          <w:tcPr>
            <w:tcW w:w="2552" w:type="dxa"/>
            <w:vAlign w:val="bottom"/>
          </w:tcPr>
          <w:p w14:paraId="281896C4" w14:textId="77777777" w:rsidR="004F1488" w:rsidRPr="008C6481" w:rsidRDefault="004F1488" w:rsidP="00F42849">
            <w:pPr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CAMPUS</w:t>
            </w:r>
          </w:p>
        </w:tc>
        <w:tc>
          <w:tcPr>
            <w:tcW w:w="3118" w:type="dxa"/>
            <w:vAlign w:val="bottom"/>
          </w:tcPr>
          <w:p w14:paraId="525C9639" w14:textId="77777777" w:rsidR="004F1488" w:rsidRPr="008C6481" w:rsidRDefault="004F1488" w:rsidP="00F42849">
            <w:pPr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ID do Campus</w:t>
            </w:r>
          </w:p>
        </w:tc>
        <w:tc>
          <w:tcPr>
            <w:tcW w:w="1134" w:type="dxa"/>
            <w:vAlign w:val="bottom"/>
          </w:tcPr>
          <w:p w14:paraId="44FBEB50" w14:textId="77777777" w:rsidR="004F1488" w:rsidRPr="008C6481" w:rsidRDefault="004F1488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993" w:type="dxa"/>
            <w:vAlign w:val="bottom"/>
          </w:tcPr>
          <w:p w14:paraId="0F7F3767" w14:textId="77777777" w:rsidR="004F1488" w:rsidRPr="008C6481" w:rsidRDefault="004F1488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5</w:t>
            </w:r>
          </w:p>
        </w:tc>
      </w:tr>
      <w:tr w:rsidR="004F1488" w:rsidRPr="008C6481" w14:paraId="201786A9" w14:textId="77777777" w:rsidTr="004F1488">
        <w:tc>
          <w:tcPr>
            <w:tcW w:w="534" w:type="dxa"/>
            <w:tcBorders>
              <w:bottom w:val="single" w:sz="4" w:space="0" w:color="auto"/>
            </w:tcBorders>
          </w:tcPr>
          <w:p w14:paraId="435AB00F" w14:textId="77777777" w:rsidR="004F1488" w:rsidRPr="008C6481" w:rsidRDefault="004F1488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0921052C" w14:textId="77777777" w:rsidR="004F1488" w:rsidRPr="008C6481" w:rsidRDefault="004F1488" w:rsidP="00F42849">
            <w:pPr>
              <w:jc w:val="center"/>
            </w:pPr>
            <w:r w:rsidRPr="008C6481">
              <w:rPr>
                <w:color w:val="000000"/>
                <w:sz w:val="16"/>
                <w:szCs w:val="16"/>
              </w:rPr>
              <w:t>MATRICULA</w:t>
            </w:r>
            <w:r>
              <w:rPr>
                <w:color w:val="000000"/>
                <w:sz w:val="16"/>
                <w:szCs w:val="16"/>
              </w:rPr>
              <w:t>S</w:t>
            </w:r>
            <w:r w:rsidRPr="008C6481">
              <w:rPr>
                <w:color w:val="000000"/>
                <w:sz w:val="16"/>
                <w:szCs w:val="16"/>
              </w:rPr>
              <w:t>_CURSO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52D014AB" w14:textId="77777777" w:rsidR="004F1488" w:rsidRPr="008C6481" w:rsidRDefault="004F1488" w:rsidP="00F42849">
            <w:pPr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ACAD_CAREER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14:paraId="13B5B9FE" w14:textId="77777777" w:rsidR="004F1488" w:rsidRPr="008C6481" w:rsidRDefault="004F1488" w:rsidP="00F42849">
            <w:pPr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Carreira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3DACFEE5" w14:textId="77777777" w:rsidR="004F1488" w:rsidRPr="008C6481" w:rsidRDefault="004F1488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30BB64D2" w14:textId="77777777" w:rsidR="004F1488" w:rsidRPr="008C6481" w:rsidRDefault="004F1488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4</w:t>
            </w:r>
          </w:p>
        </w:tc>
      </w:tr>
      <w:tr w:rsidR="004F1488" w:rsidRPr="008C6481" w14:paraId="7DA515C5" w14:textId="77777777" w:rsidTr="004F1488">
        <w:tc>
          <w:tcPr>
            <w:tcW w:w="534" w:type="dxa"/>
            <w:tcBorders>
              <w:bottom w:val="single" w:sz="4" w:space="0" w:color="auto"/>
            </w:tcBorders>
          </w:tcPr>
          <w:p w14:paraId="4195C7FA" w14:textId="77777777" w:rsidR="004F1488" w:rsidRPr="008C6481" w:rsidRDefault="004F1488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2A259FB5" w14:textId="77777777" w:rsidR="004F1488" w:rsidRPr="008C6481" w:rsidRDefault="004F1488" w:rsidP="00F42849">
            <w:pPr>
              <w:jc w:val="center"/>
            </w:pPr>
            <w:r w:rsidRPr="008C6481">
              <w:rPr>
                <w:color w:val="000000"/>
                <w:sz w:val="16"/>
                <w:szCs w:val="16"/>
              </w:rPr>
              <w:t>MATRICULA</w:t>
            </w:r>
            <w:r>
              <w:rPr>
                <w:color w:val="000000"/>
                <w:sz w:val="16"/>
                <w:szCs w:val="16"/>
              </w:rPr>
              <w:t>S</w:t>
            </w:r>
            <w:r w:rsidRPr="008C6481">
              <w:rPr>
                <w:color w:val="000000"/>
                <w:sz w:val="16"/>
                <w:szCs w:val="16"/>
              </w:rPr>
              <w:t>_CURSO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bottom"/>
          </w:tcPr>
          <w:p w14:paraId="006CAD16" w14:textId="77777777" w:rsidR="004F1488" w:rsidRPr="008C6481" w:rsidRDefault="004F1488" w:rsidP="00F42849">
            <w:pPr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ACAD_PROG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bottom"/>
          </w:tcPr>
          <w:p w14:paraId="6438DFA9" w14:textId="77777777" w:rsidR="004F1488" w:rsidRPr="008C6481" w:rsidRDefault="004F1488" w:rsidP="00F42849">
            <w:pPr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Programa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14:paraId="74E938D9" w14:textId="77777777" w:rsidR="004F1488" w:rsidRPr="008C6481" w:rsidRDefault="004F1488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bottom"/>
          </w:tcPr>
          <w:p w14:paraId="3236DC10" w14:textId="77777777" w:rsidR="004F1488" w:rsidRPr="008C6481" w:rsidRDefault="004F1488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5</w:t>
            </w:r>
          </w:p>
        </w:tc>
      </w:tr>
      <w:tr w:rsidR="004F1488" w:rsidRPr="008C6481" w14:paraId="2CF933DB" w14:textId="77777777" w:rsidTr="004F1488">
        <w:tc>
          <w:tcPr>
            <w:tcW w:w="534" w:type="dxa"/>
            <w:tcBorders>
              <w:bottom w:val="single" w:sz="4" w:space="0" w:color="auto"/>
            </w:tcBorders>
          </w:tcPr>
          <w:p w14:paraId="41411D1A" w14:textId="77777777" w:rsidR="004F1488" w:rsidRPr="008C6481" w:rsidRDefault="004F1488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7A065611" w14:textId="77777777" w:rsidR="004F1488" w:rsidRPr="008C6481" w:rsidRDefault="004F1488" w:rsidP="00F42849">
            <w:pPr>
              <w:jc w:val="center"/>
            </w:pPr>
            <w:r w:rsidRPr="008C6481">
              <w:rPr>
                <w:color w:val="000000"/>
                <w:sz w:val="16"/>
                <w:szCs w:val="16"/>
              </w:rPr>
              <w:t>MATRICULA</w:t>
            </w:r>
            <w:r>
              <w:rPr>
                <w:color w:val="000000"/>
                <w:sz w:val="16"/>
                <w:szCs w:val="16"/>
              </w:rPr>
              <w:t>S</w:t>
            </w:r>
            <w:r w:rsidRPr="008C6481">
              <w:rPr>
                <w:color w:val="000000"/>
                <w:sz w:val="16"/>
                <w:szCs w:val="16"/>
              </w:rPr>
              <w:t>_CURSO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bottom"/>
          </w:tcPr>
          <w:p w14:paraId="6020D265" w14:textId="77777777" w:rsidR="004F1488" w:rsidRPr="008C6481" w:rsidRDefault="004F1488" w:rsidP="00F42849">
            <w:pPr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ACAD_PLAN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bottom"/>
          </w:tcPr>
          <w:p w14:paraId="66344F38" w14:textId="77777777" w:rsidR="004F1488" w:rsidRPr="008C6481" w:rsidRDefault="004F1488" w:rsidP="00F42849">
            <w:pPr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Plano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14:paraId="7FD01213" w14:textId="77777777" w:rsidR="004F1488" w:rsidRPr="008C6481" w:rsidRDefault="004F1488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bottom"/>
          </w:tcPr>
          <w:p w14:paraId="6C5250F8" w14:textId="77777777" w:rsidR="004F1488" w:rsidRPr="008C6481" w:rsidRDefault="004F1488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10</w:t>
            </w:r>
          </w:p>
        </w:tc>
      </w:tr>
      <w:tr w:rsidR="004F1488" w:rsidRPr="008C6481" w14:paraId="0932F248" w14:textId="77777777" w:rsidTr="004F1488">
        <w:tc>
          <w:tcPr>
            <w:tcW w:w="534" w:type="dxa"/>
            <w:tcBorders>
              <w:bottom w:val="single" w:sz="4" w:space="0" w:color="auto"/>
            </w:tcBorders>
          </w:tcPr>
          <w:p w14:paraId="6F47127A" w14:textId="77777777" w:rsidR="004F1488" w:rsidRPr="008C6481" w:rsidRDefault="004F1488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149CBBD3" w14:textId="77777777" w:rsidR="004F1488" w:rsidRPr="008C6481" w:rsidRDefault="004F1488" w:rsidP="00F42849">
            <w:pPr>
              <w:jc w:val="center"/>
            </w:pPr>
            <w:r w:rsidRPr="008C6481">
              <w:rPr>
                <w:color w:val="000000"/>
                <w:sz w:val="16"/>
                <w:szCs w:val="16"/>
              </w:rPr>
              <w:t>MATRICULA</w:t>
            </w:r>
            <w:r>
              <w:rPr>
                <w:color w:val="000000"/>
                <w:sz w:val="16"/>
                <w:szCs w:val="16"/>
              </w:rPr>
              <w:t>S</w:t>
            </w:r>
            <w:r w:rsidRPr="008C6481">
              <w:rPr>
                <w:color w:val="000000"/>
                <w:sz w:val="16"/>
                <w:szCs w:val="16"/>
              </w:rPr>
              <w:t>_CURSO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bottom"/>
          </w:tcPr>
          <w:p w14:paraId="5BDE3789" w14:textId="77777777" w:rsidR="004F1488" w:rsidRPr="008C6481" w:rsidRDefault="004F1488" w:rsidP="00F42849">
            <w:pPr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ACAD_SUB_PLAN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bottom"/>
          </w:tcPr>
          <w:p w14:paraId="77057136" w14:textId="77777777" w:rsidR="004F1488" w:rsidRPr="008C6481" w:rsidRDefault="004F1488" w:rsidP="00F42849">
            <w:pPr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Sub-Plano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14:paraId="26D51AC8" w14:textId="77777777" w:rsidR="004F1488" w:rsidRPr="008C6481" w:rsidRDefault="004F1488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bottom"/>
          </w:tcPr>
          <w:p w14:paraId="58712F5D" w14:textId="77777777" w:rsidR="004F1488" w:rsidRPr="008C6481" w:rsidRDefault="004F1488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10</w:t>
            </w:r>
          </w:p>
        </w:tc>
      </w:tr>
      <w:tr w:rsidR="004F1488" w:rsidRPr="008C6481" w14:paraId="6E6DCB4C" w14:textId="77777777" w:rsidTr="004F1488">
        <w:tc>
          <w:tcPr>
            <w:tcW w:w="534" w:type="dxa"/>
            <w:tcBorders>
              <w:bottom w:val="single" w:sz="4" w:space="0" w:color="auto"/>
            </w:tcBorders>
          </w:tcPr>
          <w:p w14:paraId="0285726D" w14:textId="77777777" w:rsidR="004F1488" w:rsidRPr="00031ADA" w:rsidRDefault="004F1488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031ADA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548370E6" w14:textId="77777777" w:rsidR="004F1488" w:rsidRPr="00031ADA" w:rsidRDefault="004F1488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031ADA">
              <w:rPr>
                <w:color w:val="000000"/>
                <w:sz w:val="16"/>
                <w:szCs w:val="16"/>
              </w:rPr>
              <w:t>MATRICULAS_CURSO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bottom"/>
          </w:tcPr>
          <w:p w14:paraId="518F1554" w14:textId="77777777" w:rsidR="004F1488" w:rsidRPr="00031ADA" w:rsidRDefault="004F1488" w:rsidP="00F42849">
            <w:pPr>
              <w:rPr>
                <w:color w:val="000000"/>
                <w:sz w:val="16"/>
                <w:szCs w:val="16"/>
              </w:rPr>
            </w:pPr>
            <w:r w:rsidRPr="00031ADA">
              <w:rPr>
                <w:color w:val="000000"/>
                <w:sz w:val="16"/>
                <w:szCs w:val="16"/>
              </w:rPr>
              <w:t>ACAD_PLAN_TYPE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bottom"/>
          </w:tcPr>
          <w:p w14:paraId="793205F6" w14:textId="77777777" w:rsidR="004F1488" w:rsidRPr="00031ADA" w:rsidRDefault="004F1488" w:rsidP="00F42849">
            <w:pPr>
              <w:rPr>
                <w:color w:val="000000"/>
                <w:sz w:val="16"/>
                <w:szCs w:val="16"/>
              </w:rPr>
            </w:pPr>
            <w:r w:rsidRPr="00031ADA">
              <w:rPr>
                <w:color w:val="000000"/>
                <w:sz w:val="16"/>
                <w:szCs w:val="16"/>
              </w:rPr>
              <w:t>Tipo de Plano Acadêmico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14:paraId="0F1BB564" w14:textId="77777777" w:rsidR="004F1488" w:rsidRPr="00031ADA" w:rsidRDefault="004F1488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031ADA"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bottom"/>
          </w:tcPr>
          <w:p w14:paraId="350A7D18" w14:textId="77777777" w:rsidR="004F1488" w:rsidRPr="00031ADA" w:rsidRDefault="004F1488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031ADA">
              <w:rPr>
                <w:color w:val="000000"/>
                <w:sz w:val="16"/>
                <w:szCs w:val="16"/>
              </w:rPr>
              <w:t>3</w:t>
            </w:r>
          </w:p>
        </w:tc>
      </w:tr>
      <w:tr w:rsidR="004F1488" w:rsidRPr="008C6481" w14:paraId="2656BF8C" w14:textId="77777777" w:rsidTr="004F1488">
        <w:tc>
          <w:tcPr>
            <w:tcW w:w="534" w:type="dxa"/>
          </w:tcPr>
          <w:p w14:paraId="051D0AB0" w14:textId="77777777" w:rsidR="004F1488" w:rsidRPr="008C6481" w:rsidRDefault="004F1488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842" w:type="dxa"/>
          </w:tcPr>
          <w:p w14:paraId="462FC0F4" w14:textId="77777777" w:rsidR="004F1488" w:rsidRPr="008C6481" w:rsidRDefault="004F1488" w:rsidP="00F42849">
            <w:pPr>
              <w:jc w:val="center"/>
            </w:pPr>
            <w:r w:rsidRPr="008C6481">
              <w:rPr>
                <w:color w:val="000000"/>
                <w:sz w:val="16"/>
                <w:szCs w:val="16"/>
              </w:rPr>
              <w:t>MATRICULA</w:t>
            </w:r>
            <w:r>
              <w:rPr>
                <w:color w:val="000000"/>
                <w:sz w:val="16"/>
                <w:szCs w:val="16"/>
              </w:rPr>
              <w:t>S</w:t>
            </w:r>
            <w:r w:rsidRPr="008C6481">
              <w:rPr>
                <w:color w:val="000000"/>
                <w:sz w:val="16"/>
                <w:szCs w:val="16"/>
              </w:rPr>
              <w:t>_CURSO</w:t>
            </w:r>
          </w:p>
        </w:tc>
        <w:tc>
          <w:tcPr>
            <w:tcW w:w="2552" w:type="dxa"/>
            <w:vAlign w:val="bottom"/>
          </w:tcPr>
          <w:p w14:paraId="310A2144" w14:textId="77777777" w:rsidR="004F1488" w:rsidRPr="008C6481" w:rsidRDefault="004F1488" w:rsidP="00F42849">
            <w:pPr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EMPLID</w:t>
            </w:r>
          </w:p>
        </w:tc>
        <w:tc>
          <w:tcPr>
            <w:tcW w:w="3118" w:type="dxa"/>
            <w:vAlign w:val="bottom"/>
          </w:tcPr>
          <w:p w14:paraId="6CAAF243" w14:textId="77777777" w:rsidR="004F1488" w:rsidRPr="008C6481" w:rsidRDefault="004F1488" w:rsidP="00F42849">
            <w:pPr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Id de Pessoa</w:t>
            </w:r>
          </w:p>
        </w:tc>
        <w:tc>
          <w:tcPr>
            <w:tcW w:w="1134" w:type="dxa"/>
            <w:vAlign w:val="bottom"/>
          </w:tcPr>
          <w:p w14:paraId="751CD5E5" w14:textId="77777777" w:rsidR="004F1488" w:rsidRPr="008C6481" w:rsidRDefault="004F1488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993" w:type="dxa"/>
            <w:vAlign w:val="bottom"/>
          </w:tcPr>
          <w:p w14:paraId="6E469F36" w14:textId="77777777" w:rsidR="004F1488" w:rsidRPr="008C6481" w:rsidRDefault="004F1488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11</w:t>
            </w:r>
          </w:p>
        </w:tc>
      </w:tr>
      <w:tr w:rsidR="004F1488" w:rsidRPr="008C6481" w14:paraId="1861CEC8" w14:textId="77777777" w:rsidTr="004F1488">
        <w:tc>
          <w:tcPr>
            <w:tcW w:w="534" w:type="dxa"/>
          </w:tcPr>
          <w:p w14:paraId="68FF2B1C" w14:textId="77777777" w:rsidR="004F1488" w:rsidRPr="008C6481" w:rsidRDefault="004F1488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842" w:type="dxa"/>
          </w:tcPr>
          <w:p w14:paraId="2025B56E" w14:textId="77777777" w:rsidR="004F1488" w:rsidRPr="008C6481" w:rsidRDefault="004F1488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MATRICULA</w:t>
            </w:r>
            <w:r>
              <w:rPr>
                <w:color w:val="000000"/>
                <w:sz w:val="16"/>
                <w:szCs w:val="16"/>
              </w:rPr>
              <w:t>S</w:t>
            </w:r>
            <w:r w:rsidRPr="008C6481">
              <w:rPr>
                <w:color w:val="000000"/>
                <w:sz w:val="16"/>
                <w:szCs w:val="16"/>
              </w:rPr>
              <w:t>_CURSO</w:t>
            </w:r>
          </w:p>
        </w:tc>
        <w:tc>
          <w:tcPr>
            <w:tcW w:w="2552" w:type="dxa"/>
            <w:vAlign w:val="bottom"/>
          </w:tcPr>
          <w:p w14:paraId="61ADF1C9" w14:textId="77777777" w:rsidR="004F1488" w:rsidRPr="008C6481" w:rsidRDefault="004F1488" w:rsidP="00F42849">
            <w:pPr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BADGE_NBR</w:t>
            </w:r>
          </w:p>
        </w:tc>
        <w:tc>
          <w:tcPr>
            <w:tcW w:w="3118" w:type="dxa"/>
            <w:vAlign w:val="bottom"/>
          </w:tcPr>
          <w:p w14:paraId="69218807" w14:textId="77777777" w:rsidR="004F1488" w:rsidRPr="008C6481" w:rsidRDefault="004F1488" w:rsidP="00F42849">
            <w:pPr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Número do Crachá</w:t>
            </w:r>
          </w:p>
        </w:tc>
        <w:tc>
          <w:tcPr>
            <w:tcW w:w="1134" w:type="dxa"/>
            <w:vAlign w:val="bottom"/>
          </w:tcPr>
          <w:p w14:paraId="466C76D8" w14:textId="77777777" w:rsidR="004F1488" w:rsidRPr="008C6481" w:rsidRDefault="004F1488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993" w:type="dxa"/>
            <w:vAlign w:val="bottom"/>
          </w:tcPr>
          <w:p w14:paraId="4A181170" w14:textId="77777777" w:rsidR="004F1488" w:rsidRPr="008C6481" w:rsidRDefault="004F1488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20</w:t>
            </w:r>
          </w:p>
        </w:tc>
      </w:tr>
      <w:tr w:rsidR="004F1488" w:rsidRPr="008C6481" w14:paraId="6014A645" w14:textId="77777777" w:rsidTr="004F1488">
        <w:tc>
          <w:tcPr>
            <w:tcW w:w="534" w:type="dxa"/>
          </w:tcPr>
          <w:p w14:paraId="7B468101" w14:textId="77777777" w:rsidR="004F1488" w:rsidRPr="008C6481" w:rsidRDefault="004F1488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842" w:type="dxa"/>
          </w:tcPr>
          <w:p w14:paraId="5AD005F6" w14:textId="77777777" w:rsidR="004F1488" w:rsidRPr="008C6481" w:rsidRDefault="004F1488" w:rsidP="00F42849">
            <w:pPr>
              <w:jc w:val="center"/>
            </w:pPr>
            <w:r w:rsidRPr="008C6481">
              <w:rPr>
                <w:color w:val="000000"/>
                <w:sz w:val="16"/>
                <w:szCs w:val="16"/>
              </w:rPr>
              <w:t>MATRICULA</w:t>
            </w:r>
            <w:r>
              <w:rPr>
                <w:color w:val="000000"/>
                <w:sz w:val="16"/>
                <w:szCs w:val="16"/>
              </w:rPr>
              <w:t>S</w:t>
            </w:r>
            <w:r w:rsidRPr="008C6481">
              <w:rPr>
                <w:color w:val="000000"/>
                <w:sz w:val="16"/>
                <w:szCs w:val="16"/>
              </w:rPr>
              <w:t>_CURSO</w:t>
            </w:r>
          </w:p>
        </w:tc>
        <w:tc>
          <w:tcPr>
            <w:tcW w:w="2552" w:type="dxa"/>
            <w:vAlign w:val="bottom"/>
          </w:tcPr>
          <w:p w14:paraId="79819F48" w14:textId="77777777" w:rsidR="004F1488" w:rsidRPr="008C6481" w:rsidRDefault="004F1488" w:rsidP="00F42849">
            <w:pPr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DATA_MATRICULA</w:t>
            </w:r>
          </w:p>
        </w:tc>
        <w:tc>
          <w:tcPr>
            <w:tcW w:w="3118" w:type="dxa"/>
            <w:vAlign w:val="bottom"/>
          </w:tcPr>
          <w:p w14:paraId="7CC88317" w14:textId="77777777" w:rsidR="004F1488" w:rsidRPr="008C6481" w:rsidRDefault="004F1488" w:rsidP="00F42849">
            <w:pPr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Data da Matrícula do Aluno no Curso</w:t>
            </w:r>
          </w:p>
        </w:tc>
        <w:tc>
          <w:tcPr>
            <w:tcW w:w="1134" w:type="dxa"/>
            <w:vAlign w:val="bottom"/>
          </w:tcPr>
          <w:p w14:paraId="335A05F6" w14:textId="77777777" w:rsidR="004F1488" w:rsidRPr="008C6481" w:rsidRDefault="004F1488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Date</w:t>
            </w:r>
          </w:p>
        </w:tc>
        <w:tc>
          <w:tcPr>
            <w:tcW w:w="993" w:type="dxa"/>
            <w:vAlign w:val="bottom"/>
          </w:tcPr>
          <w:p w14:paraId="1FA38AE8" w14:textId="77777777" w:rsidR="004F1488" w:rsidRPr="008C6481" w:rsidRDefault="004F1488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10</w:t>
            </w:r>
          </w:p>
        </w:tc>
      </w:tr>
      <w:tr w:rsidR="004F1488" w:rsidRPr="008C6481" w14:paraId="049F8680" w14:textId="77777777" w:rsidTr="004F1488">
        <w:tc>
          <w:tcPr>
            <w:tcW w:w="534" w:type="dxa"/>
          </w:tcPr>
          <w:p w14:paraId="133B838E" w14:textId="77777777" w:rsidR="004F1488" w:rsidRPr="008C6481" w:rsidRDefault="004F1488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842" w:type="dxa"/>
          </w:tcPr>
          <w:p w14:paraId="6D3293EF" w14:textId="77777777" w:rsidR="004F1488" w:rsidRPr="008C6481" w:rsidRDefault="004F1488" w:rsidP="00F42849">
            <w:pPr>
              <w:jc w:val="center"/>
            </w:pPr>
            <w:r w:rsidRPr="008C6481">
              <w:rPr>
                <w:color w:val="000000"/>
                <w:sz w:val="16"/>
                <w:szCs w:val="16"/>
              </w:rPr>
              <w:t>MATRICULA</w:t>
            </w:r>
            <w:r>
              <w:rPr>
                <w:color w:val="000000"/>
                <w:sz w:val="16"/>
                <w:szCs w:val="16"/>
              </w:rPr>
              <w:t>S</w:t>
            </w:r>
            <w:r w:rsidRPr="008C6481">
              <w:rPr>
                <w:color w:val="000000"/>
                <w:sz w:val="16"/>
                <w:szCs w:val="16"/>
              </w:rPr>
              <w:t>_CURSO</w:t>
            </w:r>
          </w:p>
        </w:tc>
        <w:tc>
          <w:tcPr>
            <w:tcW w:w="2552" w:type="dxa"/>
            <w:vAlign w:val="center"/>
          </w:tcPr>
          <w:p w14:paraId="48621E40" w14:textId="77777777" w:rsidR="004F1488" w:rsidRPr="008C6481" w:rsidRDefault="004F1488" w:rsidP="00F42849">
            <w:pPr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PROG_STATUS</w:t>
            </w:r>
          </w:p>
        </w:tc>
        <w:tc>
          <w:tcPr>
            <w:tcW w:w="3118" w:type="dxa"/>
            <w:vAlign w:val="center"/>
          </w:tcPr>
          <w:p w14:paraId="772F62C6" w14:textId="77777777" w:rsidR="004F1488" w:rsidRPr="008C6481" w:rsidRDefault="004F1488" w:rsidP="00F42849">
            <w:pPr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Status do Aluno no Programa</w:t>
            </w:r>
          </w:p>
        </w:tc>
        <w:tc>
          <w:tcPr>
            <w:tcW w:w="1134" w:type="dxa"/>
            <w:vAlign w:val="center"/>
          </w:tcPr>
          <w:p w14:paraId="6FED4ADA" w14:textId="77777777" w:rsidR="004F1488" w:rsidRPr="008C6481" w:rsidRDefault="004F1488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993" w:type="dxa"/>
            <w:vAlign w:val="center"/>
          </w:tcPr>
          <w:p w14:paraId="7D5D7006" w14:textId="77777777" w:rsidR="004F1488" w:rsidRPr="008C6481" w:rsidRDefault="004F1488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4</w:t>
            </w:r>
          </w:p>
        </w:tc>
      </w:tr>
      <w:tr w:rsidR="004F1488" w:rsidRPr="008C6481" w14:paraId="3CCAFCA4" w14:textId="77777777" w:rsidTr="004F1488">
        <w:tc>
          <w:tcPr>
            <w:tcW w:w="534" w:type="dxa"/>
          </w:tcPr>
          <w:p w14:paraId="76F79AC3" w14:textId="77777777" w:rsidR="004F1488" w:rsidRPr="008C6481" w:rsidRDefault="004F1488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842" w:type="dxa"/>
          </w:tcPr>
          <w:p w14:paraId="13F928DF" w14:textId="77777777" w:rsidR="004F1488" w:rsidRPr="008C6481" w:rsidRDefault="004F1488" w:rsidP="00F42849">
            <w:pPr>
              <w:jc w:val="center"/>
            </w:pPr>
            <w:r w:rsidRPr="008C6481">
              <w:rPr>
                <w:color w:val="000000"/>
                <w:sz w:val="16"/>
                <w:szCs w:val="16"/>
              </w:rPr>
              <w:t>MATRICULA</w:t>
            </w:r>
            <w:r>
              <w:rPr>
                <w:color w:val="000000"/>
                <w:sz w:val="16"/>
                <w:szCs w:val="16"/>
              </w:rPr>
              <w:t>S</w:t>
            </w:r>
            <w:r w:rsidRPr="008C6481">
              <w:rPr>
                <w:color w:val="000000"/>
                <w:sz w:val="16"/>
                <w:szCs w:val="16"/>
              </w:rPr>
              <w:t>_CURSO</w:t>
            </w:r>
          </w:p>
        </w:tc>
        <w:tc>
          <w:tcPr>
            <w:tcW w:w="2552" w:type="dxa"/>
            <w:vAlign w:val="center"/>
          </w:tcPr>
          <w:p w14:paraId="58A1BA91" w14:textId="77777777" w:rsidR="004F1488" w:rsidRPr="008C6481" w:rsidRDefault="004F1488" w:rsidP="00F42849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PROG_ACTION</w:t>
            </w:r>
          </w:p>
        </w:tc>
        <w:tc>
          <w:tcPr>
            <w:tcW w:w="3118" w:type="dxa"/>
            <w:vAlign w:val="center"/>
          </w:tcPr>
          <w:p w14:paraId="4F7F386C" w14:textId="77777777" w:rsidR="004F1488" w:rsidRPr="008C6481" w:rsidRDefault="004F1488" w:rsidP="00F42849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Ação do Aluno no Programa</w:t>
            </w:r>
          </w:p>
        </w:tc>
        <w:tc>
          <w:tcPr>
            <w:tcW w:w="1134" w:type="dxa"/>
            <w:vAlign w:val="center"/>
          </w:tcPr>
          <w:p w14:paraId="5EA468B7" w14:textId="77777777" w:rsidR="004F1488" w:rsidRPr="008C6481" w:rsidRDefault="004F1488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993" w:type="dxa"/>
            <w:vAlign w:val="center"/>
          </w:tcPr>
          <w:p w14:paraId="64521A62" w14:textId="77777777" w:rsidR="004F1488" w:rsidRPr="008C6481" w:rsidRDefault="004F1488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4</w:t>
            </w:r>
          </w:p>
        </w:tc>
      </w:tr>
      <w:tr w:rsidR="004F1488" w:rsidRPr="008C6481" w14:paraId="7CA97B71" w14:textId="77777777" w:rsidTr="004F1488">
        <w:tc>
          <w:tcPr>
            <w:tcW w:w="534" w:type="dxa"/>
          </w:tcPr>
          <w:p w14:paraId="524AEDA7" w14:textId="77777777" w:rsidR="004F1488" w:rsidRPr="008C6481" w:rsidRDefault="004F1488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842" w:type="dxa"/>
          </w:tcPr>
          <w:p w14:paraId="1F8C03D9" w14:textId="77777777" w:rsidR="004F1488" w:rsidRPr="008C6481" w:rsidRDefault="004F1488" w:rsidP="00F42849">
            <w:pPr>
              <w:jc w:val="center"/>
            </w:pPr>
            <w:r w:rsidRPr="008C6481">
              <w:rPr>
                <w:color w:val="000000"/>
                <w:sz w:val="16"/>
                <w:szCs w:val="16"/>
              </w:rPr>
              <w:t>MATRICULA</w:t>
            </w:r>
            <w:r>
              <w:rPr>
                <w:color w:val="000000"/>
                <w:sz w:val="16"/>
                <w:szCs w:val="16"/>
              </w:rPr>
              <w:t>S</w:t>
            </w:r>
            <w:r w:rsidRPr="008C6481">
              <w:rPr>
                <w:color w:val="000000"/>
                <w:sz w:val="16"/>
                <w:szCs w:val="16"/>
              </w:rPr>
              <w:t>_CURSO</w:t>
            </w:r>
          </w:p>
        </w:tc>
        <w:tc>
          <w:tcPr>
            <w:tcW w:w="2552" w:type="dxa"/>
            <w:vAlign w:val="center"/>
          </w:tcPr>
          <w:p w14:paraId="597C700D" w14:textId="77777777" w:rsidR="004F1488" w:rsidRPr="008C6481" w:rsidRDefault="004F1488" w:rsidP="00F42849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PROG_REASON</w:t>
            </w:r>
          </w:p>
        </w:tc>
        <w:tc>
          <w:tcPr>
            <w:tcW w:w="3118" w:type="dxa"/>
            <w:vAlign w:val="center"/>
          </w:tcPr>
          <w:p w14:paraId="15E382DC" w14:textId="77777777" w:rsidR="004F1488" w:rsidRPr="008C6481" w:rsidRDefault="004F1488" w:rsidP="00F42849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Razão da Ação Aluno no Programa</w:t>
            </w:r>
          </w:p>
        </w:tc>
        <w:tc>
          <w:tcPr>
            <w:tcW w:w="1134" w:type="dxa"/>
            <w:vAlign w:val="center"/>
          </w:tcPr>
          <w:p w14:paraId="541FE71F" w14:textId="77777777" w:rsidR="004F1488" w:rsidRPr="008C6481" w:rsidRDefault="004F1488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993" w:type="dxa"/>
            <w:vAlign w:val="center"/>
          </w:tcPr>
          <w:p w14:paraId="66F268C0" w14:textId="77777777" w:rsidR="004F1488" w:rsidRPr="008C6481" w:rsidRDefault="004F1488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4</w:t>
            </w:r>
          </w:p>
        </w:tc>
      </w:tr>
      <w:tr w:rsidR="004F1488" w:rsidRPr="008C6481" w14:paraId="3F33F336" w14:textId="77777777" w:rsidTr="004F1488">
        <w:tc>
          <w:tcPr>
            <w:tcW w:w="534" w:type="dxa"/>
            <w:vAlign w:val="center"/>
          </w:tcPr>
          <w:p w14:paraId="0CF19B42" w14:textId="77777777" w:rsidR="004F1488" w:rsidRPr="00CC1130" w:rsidRDefault="004F1488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CC1130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842" w:type="dxa"/>
            <w:vAlign w:val="center"/>
          </w:tcPr>
          <w:p w14:paraId="2BDDFA89" w14:textId="77777777" w:rsidR="004F1488" w:rsidRPr="00CC1130" w:rsidRDefault="004F1488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CC1130">
              <w:rPr>
                <w:color w:val="000000"/>
                <w:sz w:val="16"/>
                <w:szCs w:val="16"/>
              </w:rPr>
              <w:t>MATRICULAS_CURSO</w:t>
            </w:r>
          </w:p>
        </w:tc>
        <w:tc>
          <w:tcPr>
            <w:tcW w:w="2552" w:type="dxa"/>
            <w:vAlign w:val="center"/>
          </w:tcPr>
          <w:p w14:paraId="7DE11F26" w14:textId="77777777" w:rsidR="004F1488" w:rsidRPr="00CC1130" w:rsidRDefault="004F1488" w:rsidP="00F42849">
            <w:pPr>
              <w:rPr>
                <w:color w:val="000000"/>
                <w:sz w:val="16"/>
                <w:szCs w:val="16"/>
              </w:rPr>
            </w:pPr>
            <w:r w:rsidRPr="00CC1130">
              <w:rPr>
                <w:color w:val="000000"/>
                <w:sz w:val="16"/>
                <w:szCs w:val="16"/>
              </w:rPr>
              <w:t>QTD_HOURS</w:t>
            </w:r>
          </w:p>
        </w:tc>
        <w:tc>
          <w:tcPr>
            <w:tcW w:w="3118" w:type="dxa"/>
            <w:vAlign w:val="center"/>
          </w:tcPr>
          <w:p w14:paraId="4074FCA6" w14:textId="77777777" w:rsidR="004F1488" w:rsidRPr="00CC1130" w:rsidRDefault="004F1488" w:rsidP="00F42849">
            <w:pPr>
              <w:rPr>
                <w:color w:val="000000"/>
                <w:sz w:val="16"/>
                <w:szCs w:val="16"/>
              </w:rPr>
            </w:pPr>
            <w:r w:rsidRPr="00CC1130">
              <w:rPr>
                <w:color w:val="000000"/>
                <w:sz w:val="16"/>
                <w:szCs w:val="16"/>
              </w:rPr>
              <w:t>Quantidade de horas já cumpridas pelo aluno (Horas relógio)</w:t>
            </w:r>
          </w:p>
        </w:tc>
        <w:tc>
          <w:tcPr>
            <w:tcW w:w="1134" w:type="dxa"/>
            <w:vAlign w:val="center"/>
          </w:tcPr>
          <w:p w14:paraId="630D5248" w14:textId="77777777" w:rsidR="004F1488" w:rsidRPr="00CC1130" w:rsidRDefault="004F1488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CC1130">
              <w:rPr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993" w:type="dxa"/>
            <w:vAlign w:val="center"/>
          </w:tcPr>
          <w:p w14:paraId="111A762A" w14:textId="77777777" w:rsidR="004F1488" w:rsidRPr="00CC1130" w:rsidRDefault="004F1488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CC1130">
              <w:rPr>
                <w:color w:val="000000"/>
                <w:sz w:val="16"/>
                <w:szCs w:val="16"/>
              </w:rPr>
              <w:t>4.2</w:t>
            </w:r>
          </w:p>
        </w:tc>
      </w:tr>
    </w:tbl>
    <w:p w14:paraId="2CA656AF" w14:textId="77777777" w:rsidR="004F1488" w:rsidRDefault="004F1488" w:rsidP="00EA1658">
      <w:pPr>
        <w:rPr>
          <w:u w:val="single"/>
        </w:rPr>
      </w:pPr>
    </w:p>
    <w:p w14:paraId="7AB3B17F" w14:textId="1F49DC85" w:rsidR="004F1488" w:rsidRDefault="004D1745" w:rsidP="004D1745">
      <w:pPr>
        <w:pStyle w:val="Ttulo1"/>
      </w:pPr>
      <w:bookmarkStart w:id="7" w:name="_Toc419879244"/>
      <w:r>
        <w:t>Programas</w:t>
      </w:r>
      <w:bookmarkEnd w:id="7"/>
    </w:p>
    <w:p w14:paraId="76225CAA" w14:textId="77777777" w:rsidR="004D1745" w:rsidRDefault="004D1745" w:rsidP="004D1745"/>
    <w:p w14:paraId="31B0FAE8" w14:textId="4395639A" w:rsidR="004D1745" w:rsidRDefault="004D1745" w:rsidP="004D1745">
      <w:pPr>
        <w:spacing w:after="0" w:line="240" w:lineRule="auto"/>
        <w:rPr>
          <w:color w:val="000000"/>
          <w:lang w:eastAsia="pt-BR"/>
        </w:rPr>
      </w:pPr>
      <w:r>
        <w:rPr>
          <w:color w:val="000000"/>
          <w:lang w:eastAsia="pt-BR"/>
        </w:rPr>
        <w:t xml:space="preserve">Link de desenvolvimento: </w:t>
      </w:r>
      <w:hyperlink r:id="rId18" w:history="1">
        <w:r w:rsidRPr="00ED3AC1">
          <w:rPr>
            <w:rStyle w:val="Hyperlink"/>
          </w:rPr>
          <w:t>http://rhea.cwb.pucpr.br:8280/services/cs_program_service?wsdl</w:t>
        </w:r>
      </w:hyperlink>
    </w:p>
    <w:p w14:paraId="6F9DB068" w14:textId="63409953" w:rsidR="004D1745" w:rsidRDefault="004D1745" w:rsidP="004D1745">
      <w:pPr>
        <w:rPr>
          <w:color w:val="000000"/>
          <w:lang w:eastAsia="pt-BR"/>
        </w:rPr>
      </w:pPr>
      <w:r>
        <w:rPr>
          <w:color w:val="000000"/>
          <w:lang w:eastAsia="pt-BR"/>
        </w:rPr>
        <w:t xml:space="preserve">Link de homologação: </w:t>
      </w:r>
      <w:hyperlink r:id="rId19" w:history="1">
        <w:r w:rsidRPr="00ED3AC1">
          <w:rPr>
            <w:rStyle w:val="Hyperlink"/>
            <w:lang w:eastAsia="pt-BR"/>
          </w:rPr>
          <w:t>http://haiti.cwb.pucpr.br:8280/services/cs_program_service?wsdl</w:t>
        </w:r>
      </w:hyperlink>
      <w:r>
        <w:rPr>
          <w:color w:val="000000"/>
          <w:lang w:eastAsia="pt-BR"/>
        </w:rPr>
        <w:t xml:space="preserve"> </w:t>
      </w:r>
    </w:p>
    <w:p w14:paraId="0D67D41A" w14:textId="558F3B2E" w:rsidR="004D1745" w:rsidRDefault="004D1745" w:rsidP="004D1745">
      <w:pPr>
        <w:rPr>
          <w:color w:val="000000"/>
          <w:lang w:eastAsia="pt-BR"/>
        </w:rPr>
      </w:pPr>
      <w:r>
        <w:rPr>
          <w:color w:val="000000"/>
          <w:lang w:eastAsia="pt-BR"/>
        </w:rPr>
        <w:t>Operação:</w:t>
      </w:r>
    </w:p>
    <w:p w14:paraId="3A1F15AC" w14:textId="19F9A9AC" w:rsidR="004D1745" w:rsidRDefault="004D1745" w:rsidP="004D1745">
      <w:pPr>
        <w:spacing w:after="0"/>
        <w:rPr>
          <w:b/>
          <w:color w:val="000000"/>
          <w:lang w:eastAsia="pt-BR"/>
        </w:rPr>
      </w:pPr>
      <w:r w:rsidRPr="004D1745">
        <w:rPr>
          <w:b/>
          <w:color w:val="000000"/>
          <w:lang w:eastAsia="pt-BR"/>
        </w:rPr>
        <w:t>listPrograms</w:t>
      </w:r>
    </w:p>
    <w:p w14:paraId="03F499E5" w14:textId="59C0891B" w:rsidR="004D1745" w:rsidRDefault="004D1745" w:rsidP="004D1745">
      <w:pPr>
        <w:spacing w:after="0"/>
      </w:pPr>
      <w:r>
        <w:t>Lista os programas de acordo com os filtros informados</w:t>
      </w:r>
    </w:p>
    <w:p w14:paraId="4E2B1DD3" w14:textId="77777777" w:rsidR="00260F1E" w:rsidRDefault="00260F1E" w:rsidP="004D1745">
      <w:pPr>
        <w:rPr>
          <w:color w:val="000000"/>
          <w:u w:val="single"/>
          <w:lang w:eastAsia="pt-BR"/>
        </w:rPr>
      </w:pPr>
    </w:p>
    <w:p w14:paraId="291839C4" w14:textId="6723FDF8" w:rsidR="00260F1E" w:rsidRDefault="00260F1E" w:rsidP="003846A6">
      <w:pPr>
        <w:spacing w:after="0"/>
        <w:rPr>
          <w:color w:val="000000"/>
          <w:u w:val="single"/>
          <w:lang w:eastAsia="pt-BR"/>
        </w:rPr>
      </w:pPr>
      <w:r w:rsidRPr="00260F1E">
        <w:rPr>
          <w:color w:val="000000"/>
          <w:u w:val="single"/>
          <w:lang w:eastAsia="pt-BR"/>
        </w:rPr>
        <w:t>Atributos de entrada</w:t>
      </w:r>
    </w:p>
    <w:p w14:paraId="55BEF5F2" w14:textId="77777777" w:rsidR="003846A6" w:rsidRDefault="003846A6" w:rsidP="003846A6">
      <w:pPr>
        <w:spacing w:after="0"/>
        <w:rPr>
          <w:color w:val="000000"/>
          <w:u w:val="single"/>
          <w:lang w:eastAsia="pt-BR"/>
        </w:rPr>
      </w:pPr>
    </w:p>
    <w:p w14:paraId="4766F55A" w14:textId="77777777" w:rsidR="003846A6" w:rsidRDefault="003846A6" w:rsidP="003846A6">
      <w:pPr>
        <w:spacing w:after="0"/>
      </w:pPr>
      <w:r>
        <w:t>Os atributos não são obrigatórios e por ser utilizados em conjunto para obter o resultado esperado</w:t>
      </w:r>
    </w:p>
    <w:p w14:paraId="078F12D2" w14:textId="7F1B4F52" w:rsidR="003846A6" w:rsidRDefault="003846A6" w:rsidP="003846A6">
      <w:pPr>
        <w:spacing w:after="0"/>
      </w:pPr>
      <w:r>
        <w:t>Quando utilizar o filtro de programa (ACAD_PROG) busque utilizar o ACAD_CARRER e ACAD_PLAN para compor a chave composta, desta forma irá trazer apenas o resultado desejado e irá melhorar a performance.</w:t>
      </w:r>
    </w:p>
    <w:p w14:paraId="19540101" w14:textId="614576E4" w:rsidR="00FB583B" w:rsidRDefault="00FB583B" w:rsidP="003846A6">
      <w:pPr>
        <w:spacing w:after="0"/>
      </w:pPr>
      <w:r>
        <w:t>O atributo OFERTADOS é obrigatório, informe N para trazer todos os cursos.</w:t>
      </w:r>
    </w:p>
    <w:p w14:paraId="77CF2C4E" w14:textId="77777777" w:rsidR="003846A6" w:rsidRPr="00260F1E" w:rsidRDefault="003846A6" w:rsidP="004D1745">
      <w:pPr>
        <w:rPr>
          <w:color w:val="000000"/>
          <w:u w:val="single"/>
          <w:lang w:eastAsia="pt-BR"/>
        </w:rPr>
      </w:pPr>
    </w:p>
    <w:tbl>
      <w:tblPr>
        <w:tblStyle w:val="Tabelacomgrade"/>
        <w:tblW w:w="7797" w:type="dxa"/>
        <w:tblLayout w:type="fixed"/>
        <w:tblLook w:val="04A0" w:firstRow="1" w:lastRow="0" w:firstColumn="1" w:lastColumn="0" w:noHBand="0" w:noVBand="1"/>
      </w:tblPr>
      <w:tblGrid>
        <w:gridCol w:w="2552"/>
        <w:gridCol w:w="3118"/>
        <w:gridCol w:w="1134"/>
        <w:gridCol w:w="993"/>
      </w:tblGrid>
      <w:tr w:rsidR="00260F1E" w:rsidRPr="008C6481" w14:paraId="7686C309" w14:textId="77777777" w:rsidTr="00260F1E">
        <w:tc>
          <w:tcPr>
            <w:tcW w:w="2552" w:type="dxa"/>
            <w:shd w:val="solid" w:color="auto" w:fill="auto"/>
          </w:tcPr>
          <w:p w14:paraId="41048827" w14:textId="77777777" w:rsidR="00260F1E" w:rsidRPr="008C6481" w:rsidRDefault="00260F1E" w:rsidP="00F42849">
            <w:pPr>
              <w:jc w:val="center"/>
              <w:rPr>
                <w:rFonts w:cs="Arial"/>
                <w:bCs/>
                <w:color w:val="FFFFFF" w:themeColor="background1"/>
                <w:sz w:val="16"/>
                <w:szCs w:val="16"/>
              </w:rPr>
            </w:pPr>
            <w:r w:rsidRPr="008C6481">
              <w:rPr>
                <w:rFonts w:cs="Arial"/>
                <w:bCs/>
                <w:color w:val="FFFFFF" w:themeColor="background1"/>
                <w:sz w:val="16"/>
                <w:szCs w:val="16"/>
              </w:rPr>
              <w:t>Tag</w:t>
            </w:r>
          </w:p>
        </w:tc>
        <w:tc>
          <w:tcPr>
            <w:tcW w:w="3118" w:type="dxa"/>
            <w:shd w:val="solid" w:color="auto" w:fill="auto"/>
          </w:tcPr>
          <w:p w14:paraId="65E8045A" w14:textId="77777777" w:rsidR="00260F1E" w:rsidRPr="008C6481" w:rsidRDefault="00260F1E" w:rsidP="00F42849">
            <w:pPr>
              <w:jc w:val="center"/>
              <w:rPr>
                <w:rFonts w:cs="Arial"/>
                <w:bCs/>
                <w:color w:val="FFFFFF" w:themeColor="background1"/>
                <w:sz w:val="16"/>
                <w:szCs w:val="16"/>
              </w:rPr>
            </w:pPr>
            <w:r w:rsidRPr="008C6481">
              <w:rPr>
                <w:rFonts w:cs="Arial"/>
                <w:bCs/>
                <w:color w:val="FFFFFF" w:themeColor="background1"/>
                <w:sz w:val="16"/>
                <w:szCs w:val="16"/>
              </w:rPr>
              <w:t>Descrição</w:t>
            </w:r>
          </w:p>
        </w:tc>
        <w:tc>
          <w:tcPr>
            <w:tcW w:w="1134" w:type="dxa"/>
            <w:shd w:val="solid" w:color="auto" w:fill="auto"/>
          </w:tcPr>
          <w:p w14:paraId="10FBD5C7" w14:textId="77777777" w:rsidR="00260F1E" w:rsidRPr="008C6481" w:rsidRDefault="00260F1E" w:rsidP="00F42849">
            <w:pPr>
              <w:jc w:val="center"/>
              <w:rPr>
                <w:rFonts w:cs="Arial"/>
                <w:bCs/>
                <w:color w:val="FFFFFF" w:themeColor="background1"/>
                <w:sz w:val="16"/>
                <w:szCs w:val="16"/>
              </w:rPr>
            </w:pPr>
            <w:r w:rsidRPr="008C6481">
              <w:rPr>
                <w:rFonts w:cs="Arial"/>
                <w:bCs/>
                <w:color w:val="FFFFFF" w:themeColor="background1"/>
                <w:sz w:val="16"/>
                <w:szCs w:val="16"/>
              </w:rPr>
              <w:t>Tipo</w:t>
            </w:r>
          </w:p>
        </w:tc>
        <w:tc>
          <w:tcPr>
            <w:tcW w:w="993" w:type="dxa"/>
            <w:shd w:val="solid" w:color="auto" w:fill="auto"/>
          </w:tcPr>
          <w:p w14:paraId="2844E80B" w14:textId="77777777" w:rsidR="00260F1E" w:rsidRPr="008C6481" w:rsidRDefault="00260F1E" w:rsidP="00F42849">
            <w:pPr>
              <w:jc w:val="center"/>
              <w:rPr>
                <w:rFonts w:cs="Arial"/>
                <w:bCs/>
                <w:color w:val="FFFFFF" w:themeColor="background1"/>
                <w:sz w:val="16"/>
                <w:szCs w:val="16"/>
              </w:rPr>
            </w:pPr>
            <w:r w:rsidRPr="008C6481">
              <w:rPr>
                <w:rFonts w:cs="Arial"/>
                <w:bCs/>
                <w:color w:val="FFFFFF" w:themeColor="background1"/>
                <w:sz w:val="16"/>
                <w:szCs w:val="16"/>
              </w:rPr>
              <w:t>Tamanho</w:t>
            </w:r>
          </w:p>
        </w:tc>
      </w:tr>
      <w:tr w:rsidR="00260F1E" w:rsidRPr="008C6481" w14:paraId="288AE6B2" w14:textId="77777777" w:rsidTr="00260F1E">
        <w:tc>
          <w:tcPr>
            <w:tcW w:w="2552" w:type="dxa"/>
            <w:vAlign w:val="bottom"/>
          </w:tcPr>
          <w:p w14:paraId="5D42058B" w14:textId="77777777" w:rsidR="00260F1E" w:rsidRPr="00031ADA" w:rsidRDefault="00260F1E" w:rsidP="00F42849">
            <w:pPr>
              <w:rPr>
                <w:color w:val="000000"/>
                <w:sz w:val="16"/>
                <w:szCs w:val="16"/>
              </w:rPr>
            </w:pPr>
            <w:r w:rsidRPr="00031ADA">
              <w:rPr>
                <w:color w:val="000000"/>
                <w:sz w:val="16"/>
                <w:szCs w:val="16"/>
              </w:rPr>
              <w:t>INSTITUTION</w:t>
            </w:r>
          </w:p>
        </w:tc>
        <w:tc>
          <w:tcPr>
            <w:tcW w:w="3118" w:type="dxa"/>
            <w:vAlign w:val="bottom"/>
          </w:tcPr>
          <w:p w14:paraId="48DB8A93" w14:textId="77777777" w:rsidR="00260F1E" w:rsidRPr="00031ADA" w:rsidRDefault="00260F1E" w:rsidP="00F42849">
            <w:pPr>
              <w:rPr>
                <w:color w:val="000000"/>
                <w:sz w:val="16"/>
                <w:szCs w:val="16"/>
              </w:rPr>
            </w:pPr>
            <w:r w:rsidRPr="00031ADA">
              <w:rPr>
                <w:color w:val="000000"/>
                <w:sz w:val="16"/>
                <w:szCs w:val="16"/>
              </w:rPr>
              <w:t>Instituição</w:t>
            </w:r>
          </w:p>
        </w:tc>
        <w:tc>
          <w:tcPr>
            <w:tcW w:w="1134" w:type="dxa"/>
            <w:vAlign w:val="bottom"/>
          </w:tcPr>
          <w:p w14:paraId="29600484" w14:textId="77777777" w:rsidR="00260F1E" w:rsidRPr="00031ADA" w:rsidRDefault="00260F1E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031ADA"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993" w:type="dxa"/>
            <w:vAlign w:val="bottom"/>
          </w:tcPr>
          <w:p w14:paraId="639A10FF" w14:textId="77777777" w:rsidR="00260F1E" w:rsidRPr="00031ADA" w:rsidRDefault="00260F1E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031ADA">
              <w:rPr>
                <w:color w:val="000000"/>
                <w:sz w:val="16"/>
                <w:szCs w:val="16"/>
              </w:rPr>
              <w:t>5</w:t>
            </w:r>
          </w:p>
        </w:tc>
      </w:tr>
      <w:tr w:rsidR="00260F1E" w:rsidRPr="008C6481" w14:paraId="023F01B0" w14:textId="77777777" w:rsidTr="00260F1E">
        <w:tc>
          <w:tcPr>
            <w:tcW w:w="2552" w:type="dxa"/>
            <w:vAlign w:val="bottom"/>
          </w:tcPr>
          <w:p w14:paraId="6E8EEECF" w14:textId="77777777" w:rsidR="00260F1E" w:rsidRPr="00AC2A4D" w:rsidRDefault="00260F1E" w:rsidP="00F42849">
            <w:pPr>
              <w:rPr>
                <w:color w:val="000000"/>
                <w:sz w:val="16"/>
                <w:szCs w:val="16"/>
              </w:rPr>
            </w:pPr>
            <w:r w:rsidRPr="00AC2A4D">
              <w:rPr>
                <w:color w:val="000000"/>
                <w:sz w:val="16"/>
                <w:szCs w:val="16"/>
              </w:rPr>
              <w:t>CAMPUS</w:t>
            </w:r>
          </w:p>
        </w:tc>
        <w:tc>
          <w:tcPr>
            <w:tcW w:w="3118" w:type="dxa"/>
            <w:vAlign w:val="bottom"/>
          </w:tcPr>
          <w:p w14:paraId="7C6C7BEC" w14:textId="77777777" w:rsidR="00260F1E" w:rsidRPr="00AC2A4D" w:rsidRDefault="00260F1E" w:rsidP="00F42849">
            <w:pPr>
              <w:rPr>
                <w:color w:val="000000"/>
                <w:sz w:val="16"/>
                <w:szCs w:val="16"/>
              </w:rPr>
            </w:pPr>
            <w:r w:rsidRPr="00AC2A4D">
              <w:rPr>
                <w:color w:val="000000"/>
                <w:sz w:val="16"/>
                <w:szCs w:val="16"/>
              </w:rPr>
              <w:t>Campus</w:t>
            </w:r>
          </w:p>
        </w:tc>
        <w:tc>
          <w:tcPr>
            <w:tcW w:w="1134" w:type="dxa"/>
            <w:vAlign w:val="bottom"/>
          </w:tcPr>
          <w:p w14:paraId="68DB0F55" w14:textId="77777777" w:rsidR="00260F1E" w:rsidRPr="00AC2A4D" w:rsidRDefault="00260F1E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AC2A4D"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993" w:type="dxa"/>
            <w:vAlign w:val="bottom"/>
          </w:tcPr>
          <w:p w14:paraId="36E820CC" w14:textId="77777777" w:rsidR="00260F1E" w:rsidRPr="00AC2A4D" w:rsidRDefault="00260F1E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AC2A4D">
              <w:rPr>
                <w:color w:val="000000"/>
                <w:sz w:val="16"/>
                <w:szCs w:val="16"/>
              </w:rPr>
              <w:t>5</w:t>
            </w:r>
          </w:p>
        </w:tc>
      </w:tr>
      <w:tr w:rsidR="00260F1E" w:rsidRPr="008C6481" w14:paraId="29CAE128" w14:textId="77777777" w:rsidTr="00260F1E">
        <w:tc>
          <w:tcPr>
            <w:tcW w:w="2552" w:type="dxa"/>
            <w:vAlign w:val="bottom"/>
          </w:tcPr>
          <w:p w14:paraId="1C307A93" w14:textId="77777777" w:rsidR="00260F1E" w:rsidRPr="00AC2A4D" w:rsidRDefault="00260F1E" w:rsidP="00F42849">
            <w:pPr>
              <w:rPr>
                <w:color w:val="000000"/>
                <w:sz w:val="16"/>
                <w:szCs w:val="16"/>
              </w:rPr>
            </w:pPr>
            <w:r w:rsidRPr="00AC2A4D">
              <w:rPr>
                <w:color w:val="000000"/>
                <w:sz w:val="16"/>
                <w:szCs w:val="16"/>
              </w:rPr>
              <w:t>ACAD_GROUP</w:t>
            </w:r>
          </w:p>
        </w:tc>
        <w:tc>
          <w:tcPr>
            <w:tcW w:w="3118" w:type="dxa"/>
            <w:vAlign w:val="bottom"/>
          </w:tcPr>
          <w:p w14:paraId="0ADB0BD5" w14:textId="77777777" w:rsidR="00260F1E" w:rsidRPr="00AC2A4D" w:rsidRDefault="00260F1E" w:rsidP="00F42849">
            <w:pPr>
              <w:rPr>
                <w:color w:val="000000"/>
                <w:sz w:val="16"/>
                <w:szCs w:val="16"/>
              </w:rPr>
            </w:pPr>
            <w:r w:rsidRPr="00AC2A4D">
              <w:rPr>
                <w:color w:val="000000"/>
                <w:sz w:val="16"/>
                <w:szCs w:val="16"/>
              </w:rPr>
              <w:t>Grupo Acadêmico (Escola)</w:t>
            </w:r>
          </w:p>
        </w:tc>
        <w:tc>
          <w:tcPr>
            <w:tcW w:w="1134" w:type="dxa"/>
            <w:vAlign w:val="bottom"/>
          </w:tcPr>
          <w:p w14:paraId="1061A739" w14:textId="77777777" w:rsidR="00260F1E" w:rsidRPr="00AC2A4D" w:rsidRDefault="00260F1E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AC2A4D"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993" w:type="dxa"/>
            <w:vAlign w:val="bottom"/>
          </w:tcPr>
          <w:p w14:paraId="0D58FC11" w14:textId="77777777" w:rsidR="00260F1E" w:rsidRPr="00AC2A4D" w:rsidRDefault="00260F1E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AC2A4D">
              <w:rPr>
                <w:color w:val="000000"/>
                <w:sz w:val="16"/>
                <w:szCs w:val="16"/>
              </w:rPr>
              <w:t>5</w:t>
            </w:r>
          </w:p>
        </w:tc>
      </w:tr>
      <w:tr w:rsidR="00260F1E" w:rsidRPr="008C6481" w14:paraId="720B1BF7" w14:textId="77777777" w:rsidTr="00260F1E">
        <w:tc>
          <w:tcPr>
            <w:tcW w:w="2552" w:type="dxa"/>
            <w:vAlign w:val="center"/>
          </w:tcPr>
          <w:p w14:paraId="7770980E" w14:textId="77777777" w:rsidR="00260F1E" w:rsidRPr="00AC2A4D" w:rsidRDefault="00260F1E" w:rsidP="00F42849">
            <w:pPr>
              <w:rPr>
                <w:color w:val="000000"/>
                <w:sz w:val="16"/>
                <w:szCs w:val="16"/>
              </w:rPr>
            </w:pPr>
            <w:r w:rsidRPr="00AC2A4D">
              <w:rPr>
                <w:color w:val="000000"/>
                <w:sz w:val="16"/>
                <w:szCs w:val="16"/>
              </w:rPr>
              <w:t>ACAD_CAREER</w:t>
            </w:r>
          </w:p>
        </w:tc>
        <w:tc>
          <w:tcPr>
            <w:tcW w:w="3118" w:type="dxa"/>
            <w:vAlign w:val="center"/>
          </w:tcPr>
          <w:p w14:paraId="358635F1" w14:textId="77777777" w:rsidR="00260F1E" w:rsidRPr="00AC2A4D" w:rsidRDefault="00260F1E" w:rsidP="00F42849">
            <w:pPr>
              <w:rPr>
                <w:color w:val="000000"/>
                <w:sz w:val="16"/>
                <w:szCs w:val="16"/>
              </w:rPr>
            </w:pPr>
            <w:r w:rsidRPr="00AC2A4D">
              <w:rPr>
                <w:color w:val="000000"/>
                <w:sz w:val="16"/>
                <w:szCs w:val="16"/>
              </w:rPr>
              <w:t>Carreira</w:t>
            </w:r>
          </w:p>
        </w:tc>
        <w:tc>
          <w:tcPr>
            <w:tcW w:w="1134" w:type="dxa"/>
            <w:vAlign w:val="center"/>
          </w:tcPr>
          <w:p w14:paraId="78D024E8" w14:textId="77777777" w:rsidR="00260F1E" w:rsidRPr="00AC2A4D" w:rsidRDefault="00260F1E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AC2A4D"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993" w:type="dxa"/>
            <w:vAlign w:val="center"/>
          </w:tcPr>
          <w:p w14:paraId="6424C79F" w14:textId="77777777" w:rsidR="00260F1E" w:rsidRPr="00AC2A4D" w:rsidRDefault="00260F1E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AC2A4D">
              <w:rPr>
                <w:color w:val="000000"/>
                <w:sz w:val="16"/>
                <w:szCs w:val="16"/>
              </w:rPr>
              <w:t>4</w:t>
            </w:r>
          </w:p>
        </w:tc>
      </w:tr>
      <w:tr w:rsidR="00260F1E" w:rsidRPr="008C6481" w14:paraId="0441718F" w14:textId="77777777" w:rsidTr="00260F1E">
        <w:tc>
          <w:tcPr>
            <w:tcW w:w="2552" w:type="dxa"/>
            <w:vAlign w:val="bottom"/>
          </w:tcPr>
          <w:p w14:paraId="5644060E" w14:textId="77777777" w:rsidR="00260F1E" w:rsidRPr="00AC2A4D" w:rsidRDefault="00260F1E" w:rsidP="00F42849">
            <w:pPr>
              <w:rPr>
                <w:color w:val="000000"/>
                <w:sz w:val="16"/>
                <w:szCs w:val="16"/>
              </w:rPr>
            </w:pPr>
            <w:r w:rsidRPr="00AC2A4D">
              <w:rPr>
                <w:color w:val="000000"/>
                <w:sz w:val="16"/>
                <w:szCs w:val="16"/>
              </w:rPr>
              <w:t>ACAD_PROG</w:t>
            </w:r>
          </w:p>
        </w:tc>
        <w:tc>
          <w:tcPr>
            <w:tcW w:w="3118" w:type="dxa"/>
            <w:vAlign w:val="bottom"/>
          </w:tcPr>
          <w:p w14:paraId="0AA92460" w14:textId="77777777" w:rsidR="00260F1E" w:rsidRPr="00AC2A4D" w:rsidRDefault="00260F1E" w:rsidP="00F42849">
            <w:pPr>
              <w:rPr>
                <w:color w:val="000000"/>
                <w:sz w:val="16"/>
                <w:szCs w:val="16"/>
              </w:rPr>
            </w:pPr>
            <w:r w:rsidRPr="00AC2A4D">
              <w:rPr>
                <w:color w:val="000000"/>
                <w:sz w:val="16"/>
                <w:szCs w:val="16"/>
              </w:rPr>
              <w:t>Programa (Curso)</w:t>
            </w:r>
          </w:p>
        </w:tc>
        <w:tc>
          <w:tcPr>
            <w:tcW w:w="1134" w:type="dxa"/>
            <w:vAlign w:val="bottom"/>
          </w:tcPr>
          <w:p w14:paraId="15E52FD3" w14:textId="77777777" w:rsidR="00260F1E" w:rsidRPr="00AC2A4D" w:rsidRDefault="00260F1E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AC2A4D"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993" w:type="dxa"/>
            <w:vAlign w:val="bottom"/>
          </w:tcPr>
          <w:p w14:paraId="146866EE" w14:textId="77777777" w:rsidR="00260F1E" w:rsidRPr="00AC2A4D" w:rsidRDefault="00260F1E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AC2A4D">
              <w:rPr>
                <w:color w:val="000000"/>
                <w:sz w:val="16"/>
                <w:szCs w:val="16"/>
              </w:rPr>
              <w:t>5</w:t>
            </w:r>
          </w:p>
        </w:tc>
      </w:tr>
      <w:tr w:rsidR="00260F1E" w:rsidRPr="008C6481" w14:paraId="314A0A99" w14:textId="77777777" w:rsidTr="00260F1E">
        <w:tc>
          <w:tcPr>
            <w:tcW w:w="2552" w:type="dxa"/>
            <w:vAlign w:val="bottom"/>
          </w:tcPr>
          <w:p w14:paraId="35F3567F" w14:textId="77777777" w:rsidR="00260F1E" w:rsidRPr="00AC2A4D" w:rsidRDefault="00260F1E" w:rsidP="00F42849">
            <w:pPr>
              <w:rPr>
                <w:color w:val="000000"/>
                <w:sz w:val="16"/>
                <w:szCs w:val="16"/>
              </w:rPr>
            </w:pPr>
            <w:r w:rsidRPr="00AC2A4D">
              <w:rPr>
                <w:color w:val="000000"/>
                <w:sz w:val="16"/>
                <w:szCs w:val="16"/>
              </w:rPr>
              <w:t>ACAD_PLAN</w:t>
            </w:r>
          </w:p>
        </w:tc>
        <w:tc>
          <w:tcPr>
            <w:tcW w:w="3118" w:type="dxa"/>
            <w:vAlign w:val="bottom"/>
          </w:tcPr>
          <w:p w14:paraId="534A164F" w14:textId="77777777" w:rsidR="00260F1E" w:rsidRPr="00AC2A4D" w:rsidRDefault="00260F1E" w:rsidP="00F42849">
            <w:pPr>
              <w:rPr>
                <w:color w:val="000000"/>
                <w:sz w:val="16"/>
                <w:szCs w:val="16"/>
              </w:rPr>
            </w:pPr>
            <w:r w:rsidRPr="00AC2A4D">
              <w:rPr>
                <w:color w:val="000000"/>
                <w:sz w:val="16"/>
                <w:szCs w:val="16"/>
              </w:rPr>
              <w:t>Plano (Curso)</w:t>
            </w:r>
          </w:p>
        </w:tc>
        <w:tc>
          <w:tcPr>
            <w:tcW w:w="1134" w:type="dxa"/>
            <w:vAlign w:val="bottom"/>
          </w:tcPr>
          <w:p w14:paraId="5C46C7A3" w14:textId="77777777" w:rsidR="00260F1E" w:rsidRPr="00AC2A4D" w:rsidRDefault="00260F1E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AC2A4D"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993" w:type="dxa"/>
            <w:vAlign w:val="bottom"/>
          </w:tcPr>
          <w:p w14:paraId="2265AA7C" w14:textId="77777777" w:rsidR="00260F1E" w:rsidRPr="00AC2A4D" w:rsidRDefault="00260F1E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AC2A4D">
              <w:rPr>
                <w:color w:val="000000"/>
                <w:sz w:val="16"/>
                <w:szCs w:val="16"/>
              </w:rPr>
              <w:t>10</w:t>
            </w:r>
          </w:p>
        </w:tc>
      </w:tr>
      <w:tr w:rsidR="00260F1E" w:rsidRPr="008C6481" w14:paraId="7C959861" w14:textId="77777777" w:rsidTr="00260F1E">
        <w:tc>
          <w:tcPr>
            <w:tcW w:w="2552" w:type="dxa"/>
            <w:vAlign w:val="bottom"/>
          </w:tcPr>
          <w:p w14:paraId="1C96706C" w14:textId="77777777" w:rsidR="00260F1E" w:rsidRPr="00AC2A4D" w:rsidRDefault="00260F1E" w:rsidP="00F42849">
            <w:pPr>
              <w:rPr>
                <w:color w:val="000000"/>
                <w:sz w:val="16"/>
                <w:szCs w:val="16"/>
              </w:rPr>
            </w:pPr>
            <w:r w:rsidRPr="00AC2A4D">
              <w:rPr>
                <w:color w:val="000000"/>
                <w:sz w:val="16"/>
                <w:szCs w:val="16"/>
              </w:rPr>
              <w:t>ACAD_SUB_PLAN</w:t>
            </w:r>
          </w:p>
        </w:tc>
        <w:tc>
          <w:tcPr>
            <w:tcW w:w="3118" w:type="dxa"/>
            <w:vAlign w:val="bottom"/>
          </w:tcPr>
          <w:p w14:paraId="5263B2F7" w14:textId="77777777" w:rsidR="00260F1E" w:rsidRPr="00AC2A4D" w:rsidRDefault="00260F1E" w:rsidP="00F42849">
            <w:pPr>
              <w:rPr>
                <w:color w:val="000000"/>
                <w:sz w:val="16"/>
                <w:szCs w:val="16"/>
              </w:rPr>
            </w:pPr>
            <w:r w:rsidRPr="00AC2A4D">
              <w:rPr>
                <w:color w:val="000000"/>
                <w:sz w:val="16"/>
                <w:szCs w:val="16"/>
              </w:rPr>
              <w:t>Sub-Plano (Curso)</w:t>
            </w:r>
          </w:p>
        </w:tc>
        <w:tc>
          <w:tcPr>
            <w:tcW w:w="1134" w:type="dxa"/>
            <w:vAlign w:val="bottom"/>
          </w:tcPr>
          <w:p w14:paraId="55D59A1D" w14:textId="77777777" w:rsidR="00260F1E" w:rsidRPr="00AC2A4D" w:rsidRDefault="00260F1E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AC2A4D"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993" w:type="dxa"/>
            <w:vAlign w:val="bottom"/>
          </w:tcPr>
          <w:p w14:paraId="7E862DBD" w14:textId="77777777" w:rsidR="00260F1E" w:rsidRPr="00AC2A4D" w:rsidRDefault="00260F1E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AC2A4D">
              <w:rPr>
                <w:color w:val="000000"/>
                <w:sz w:val="16"/>
                <w:szCs w:val="16"/>
              </w:rPr>
              <w:t>10</w:t>
            </w:r>
          </w:p>
        </w:tc>
      </w:tr>
      <w:tr w:rsidR="00260F1E" w:rsidRPr="008C6481" w14:paraId="1D4FDC97" w14:textId="77777777" w:rsidTr="00260F1E">
        <w:tc>
          <w:tcPr>
            <w:tcW w:w="2552" w:type="dxa"/>
            <w:vAlign w:val="bottom"/>
          </w:tcPr>
          <w:p w14:paraId="4B4D13F5" w14:textId="77777777" w:rsidR="00260F1E" w:rsidRPr="00AC2A4D" w:rsidRDefault="00260F1E" w:rsidP="00F42849">
            <w:pPr>
              <w:rPr>
                <w:color w:val="000000"/>
                <w:sz w:val="16"/>
                <w:szCs w:val="16"/>
              </w:rPr>
            </w:pPr>
            <w:r w:rsidRPr="00AC2A4D">
              <w:rPr>
                <w:color w:val="000000"/>
                <w:sz w:val="16"/>
                <w:szCs w:val="16"/>
              </w:rPr>
              <w:t>EFF_STATUS</w:t>
            </w:r>
          </w:p>
        </w:tc>
        <w:tc>
          <w:tcPr>
            <w:tcW w:w="3118" w:type="dxa"/>
            <w:vAlign w:val="bottom"/>
          </w:tcPr>
          <w:p w14:paraId="67038747" w14:textId="77777777" w:rsidR="00260F1E" w:rsidRPr="00AC2A4D" w:rsidRDefault="00260F1E" w:rsidP="00F42849">
            <w:pPr>
              <w:rPr>
                <w:color w:val="000000"/>
                <w:sz w:val="16"/>
                <w:szCs w:val="16"/>
              </w:rPr>
            </w:pPr>
            <w:r w:rsidRPr="00AC2A4D">
              <w:rPr>
                <w:color w:val="000000"/>
                <w:sz w:val="16"/>
                <w:szCs w:val="16"/>
              </w:rPr>
              <w:t>Status do Programa</w:t>
            </w:r>
          </w:p>
        </w:tc>
        <w:tc>
          <w:tcPr>
            <w:tcW w:w="1134" w:type="dxa"/>
            <w:vAlign w:val="bottom"/>
          </w:tcPr>
          <w:p w14:paraId="0D699081" w14:textId="77777777" w:rsidR="00260F1E" w:rsidRPr="00AC2A4D" w:rsidRDefault="00260F1E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AC2A4D"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993" w:type="dxa"/>
            <w:vAlign w:val="bottom"/>
          </w:tcPr>
          <w:p w14:paraId="25D952F2" w14:textId="77777777" w:rsidR="00260F1E" w:rsidRPr="00AC2A4D" w:rsidRDefault="00260F1E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AC2A4D">
              <w:rPr>
                <w:color w:val="000000"/>
                <w:sz w:val="16"/>
                <w:szCs w:val="16"/>
              </w:rPr>
              <w:t>1</w:t>
            </w:r>
          </w:p>
        </w:tc>
      </w:tr>
      <w:tr w:rsidR="00260F1E" w:rsidRPr="008C6481" w14:paraId="5FEFED7A" w14:textId="77777777" w:rsidTr="00260F1E">
        <w:tc>
          <w:tcPr>
            <w:tcW w:w="2552" w:type="dxa"/>
            <w:vAlign w:val="center"/>
          </w:tcPr>
          <w:p w14:paraId="7A73DC27" w14:textId="77777777" w:rsidR="00260F1E" w:rsidRPr="00AC2A4D" w:rsidRDefault="00260F1E" w:rsidP="00F42849">
            <w:pPr>
              <w:rPr>
                <w:color w:val="000000"/>
                <w:sz w:val="16"/>
                <w:szCs w:val="16"/>
              </w:rPr>
            </w:pPr>
            <w:r w:rsidRPr="00AC2A4D">
              <w:rPr>
                <w:color w:val="000000"/>
                <w:sz w:val="16"/>
                <w:szCs w:val="16"/>
              </w:rPr>
              <w:t>OFERTADOS</w:t>
            </w:r>
          </w:p>
        </w:tc>
        <w:tc>
          <w:tcPr>
            <w:tcW w:w="3118" w:type="dxa"/>
            <w:vAlign w:val="center"/>
          </w:tcPr>
          <w:p w14:paraId="49D1D049" w14:textId="77777777" w:rsidR="00260F1E" w:rsidRPr="00AC2A4D" w:rsidRDefault="00260F1E" w:rsidP="00F42849">
            <w:pPr>
              <w:rPr>
                <w:color w:val="000000"/>
                <w:sz w:val="16"/>
                <w:szCs w:val="16"/>
              </w:rPr>
            </w:pPr>
            <w:r w:rsidRPr="00AC2A4D">
              <w:rPr>
                <w:color w:val="000000"/>
                <w:sz w:val="16"/>
                <w:szCs w:val="16"/>
              </w:rPr>
              <w:t>Somente Cursos Ofertados?</w:t>
            </w:r>
          </w:p>
        </w:tc>
        <w:tc>
          <w:tcPr>
            <w:tcW w:w="1134" w:type="dxa"/>
            <w:vAlign w:val="center"/>
          </w:tcPr>
          <w:p w14:paraId="11304DC6" w14:textId="77777777" w:rsidR="00260F1E" w:rsidRPr="00AC2A4D" w:rsidRDefault="00260F1E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AC2A4D"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993" w:type="dxa"/>
            <w:vAlign w:val="center"/>
          </w:tcPr>
          <w:p w14:paraId="052462D3" w14:textId="77777777" w:rsidR="00260F1E" w:rsidRPr="00AC2A4D" w:rsidRDefault="00260F1E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AC2A4D">
              <w:rPr>
                <w:color w:val="000000"/>
                <w:sz w:val="16"/>
                <w:szCs w:val="16"/>
              </w:rPr>
              <w:t>1</w:t>
            </w:r>
          </w:p>
        </w:tc>
      </w:tr>
      <w:tr w:rsidR="00260F1E" w:rsidRPr="008C6481" w14:paraId="6316E3BA" w14:textId="77777777" w:rsidTr="00260F1E">
        <w:tc>
          <w:tcPr>
            <w:tcW w:w="2552" w:type="dxa"/>
            <w:vAlign w:val="center"/>
          </w:tcPr>
          <w:p w14:paraId="0CE743E6" w14:textId="77777777" w:rsidR="00260F1E" w:rsidRPr="00AC2A4D" w:rsidRDefault="00260F1E" w:rsidP="00F42849">
            <w:pPr>
              <w:rPr>
                <w:color w:val="000000"/>
                <w:sz w:val="16"/>
                <w:szCs w:val="16"/>
              </w:rPr>
            </w:pPr>
            <w:r w:rsidRPr="00AC2A4D">
              <w:rPr>
                <w:color w:val="000000"/>
                <w:sz w:val="16"/>
                <w:szCs w:val="16"/>
              </w:rPr>
              <w:t>STATE</w:t>
            </w:r>
          </w:p>
        </w:tc>
        <w:tc>
          <w:tcPr>
            <w:tcW w:w="3118" w:type="dxa"/>
            <w:vAlign w:val="center"/>
          </w:tcPr>
          <w:p w14:paraId="1F248149" w14:textId="77777777" w:rsidR="00260F1E" w:rsidRPr="00AC2A4D" w:rsidRDefault="00260F1E" w:rsidP="00F42849">
            <w:pPr>
              <w:rPr>
                <w:color w:val="000000"/>
                <w:sz w:val="16"/>
                <w:szCs w:val="16"/>
              </w:rPr>
            </w:pPr>
            <w:r w:rsidRPr="00AC2A4D">
              <w:rPr>
                <w:color w:val="000000"/>
                <w:sz w:val="16"/>
                <w:szCs w:val="16"/>
              </w:rPr>
              <w:t>Estado</w:t>
            </w:r>
          </w:p>
        </w:tc>
        <w:tc>
          <w:tcPr>
            <w:tcW w:w="1134" w:type="dxa"/>
            <w:vAlign w:val="center"/>
          </w:tcPr>
          <w:p w14:paraId="56807FDF" w14:textId="77777777" w:rsidR="00260F1E" w:rsidRPr="00AC2A4D" w:rsidRDefault="00260F1E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AC2A4D"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993" w:type="dxa"/>
            <w:vAlign w:val="center"/>
          </w:tcPr>
          <w:p w14:paraId="1AB66A40" w14:textId="77777777" w:rsidR="00260F1E" w:rsidRPr="00AC2A4D" w:rsidRDefault="00260F1E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AC2A4D">
              <w:rPr>
                <w:color w:val="000000"/>
                <w:sz w:val="16"/>
                <w:szCs w:val="16"/>
              </w:rPr>
              <w:t>2</w:t>
            </w:r>
          </w:p>
        </w:tc>
      </w:tr>
      <w:tr w:rsidR="00260F1E" w:rsidRPr="008C6481" w14:paraId="1109D54E" w14:textId="77777777" w:rsidTr="00260F1E">
        <w:tc>
          <w:tcPr>
            <w:tcW w:w="2552" w:type="dxa"/>
            <w:vAlign w:val="center"/>
          </w:tcPr>
          <w:p w14:paraId="7F62B97B" w14:textId="77777777" w:rsidR="00260F1E" w:rsidRPr="00AC2A4D" w:rsidRDefault="00260F1E" w:rsidP="00F42849">
            <w:pPr>
              <w:rPr>
                <w:color w:val="000000"/>
                <w:sz w:val="16"/>
                <w:szCs w:val="16"/>
              </w:rPr>
            </w:pPr>
            <w:r w:rsidRPr="00AC2A4D">
              <w:rPr>
                <w:color w:val="000000"/>
                <w:sz w:val="16"/>
                <w:szCs w:val="16"/>
              </w:rPr>
              <w:t>CITY</w:t>
            </w:r>
          </w:p>
        </w:tc>
        <w:tc>
          <w:tcPr>
            <w:tcW w:w="3118" w:type="dxa"/>
            <w:vAlign w:val="center"/>
          </w:tcPr>
          <w:p w14:paraId="09729D34" w14:textId="77777777" w:rsidR="00260F1E" w:rsidRPr="00AC2A4D" w:rsidRDefault="00260F1E" w:rsidP="00F42849">
            <w:pPr>
              <w:rPr>
                <w:color w:val="000000"/>
                <w:sz w:val="16"/>
                <w:szCs w:val="16"/>
              </w:rPr>
            </w:pPr>
            <w:r w:rsidRPr="00AC2A4D">
              <w:rPr>
                <w:color w:val="000000"/>
                <w:sz w:val="16"/>
                <w:szCs w:val="16"/>
              </w:rPr>
              <w:t>Cidade</w:t>
            </w:r>
          </w:p>
        </w:tc>
        <w:tc>
          <w:tcPr>
            <w:tcW w:w="1134" w:type="dxa"/>
            <w:vAlign w:val="center"/>
          </w:tcPr>
          <w:p w14:paraId="0D0580C7" w14:textId="77777777" w:rsidR="00260F1E" w:rsidRPr="00AC2A4D" w:rsidRDefault="00260F1E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AC2A4D"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993" w:type="dxa"/>
            <w:vAlign w:val="center"/>
          </w:tcPr>
          <w:p w14:paraId="2729FE34" w14:textId="77777777" w:rsidR="00260F1E" w:rsidRPr="00AC2A4D" w:rsidRDefault="00260F1E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AC2A4D">
              <w:rPr>
                <w:color w:val="000000"/>
                <w:sz w:val="16"/>
                <w:szCs w:val="16"/>
              </w:rPr>
              <w:t>30</w:t>
            </w:r>
          </w:p>
        </w:tc>
      </w:tr>
      <w:tr w:rsidR="00260F1E" w:rsidRPr="008C6481" w14:paraId="32735DA1" w14:textId="77777777" w:rsidTr="00260F1E">
        <w:tc>
          <w:tcPr>
            <w:tcW w:w="2552" w:type="dxa"/>
            <w:vAlign w:val="center"/>
          </w:tcPr>
          <w:p w14:paraId="77A04F42" w14:textId="77777777" w:rsidR="00260F1E" w:rsidRPr="00AC2A4D" w:rsidRDefault="00260F1E" w:rsidP="00F42849">
            <w:pPr>
              <w:rPr>
                <w:color w:val="000000"/>
                <w:sz w:val="16"/>
                <w:szCs w:val="16"/>
              </w:rPr>
            </w:pPr>
            <w:r w:rsidRPr="00AC2A4D">
              <w:rPr>
                <w:color w:val="000000"/>
                <w:sz w:val="16"/>
                <w:szCs w:val="16"/>
              </w:rPr>
              <w:t>HQS_CARACT_CURSO</w:t>
            </w:r>
          </w:p>
        </w:tc>
        <w:tc>
          <w:tcPr>
            <w:tcW w:w="3118" w:type="dxa"/>
            <w:vAlign w:val="center"/>
          </w:tcPr>
          <w:p w14:paraId="5C0D92D5" w14:textId="77777777" w:rsidR="00260F1E" w:rsidRPr="00AC2A4D" w:rsidRDefault="00260F1E" w:rsidP="00F42849">
            <w:pPr>
              <w:rPr>
                <w:color w:val="000000"/>
                <w:sz w:val="16"/>
                <w:szCs w:val="16"/>
              </w:rPr>
            </w:pPr>
            <w:r w:rsidRPr="00AC2A4D">
              <w:rPr>
                <w:color w:val="000000"/>
                <w:sz w:val="16"/>
                <w:szCs w:val="16"/>
              </w:rPr>
              <w:t>Característica</w:t>
            </w:r>
          </w:p>
        </w:tc>
        <w:tc>
          <w:tcPr>
            <w:tcW w:w="1134" w:type="dxa"/>
            <w:vAlign w:val="center"/>
          </w:tcPr>
          <w:p w14:paraId="0FC6D8F6" w14:textId="77777777" w:rsidR="00260F1E" w:rsidRPr="00AC2A4D" w:rsidRDefault="00260F1E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AC2A4D"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993" w:type="dxa"/>
            <w:vAlign w:val="center"/>
          </w:tcPr>
          <w:p w14:paraId="5A7E1834" w14:textId="77777777" w:rsidR="00260F1E" w:rsidRPr="00AC2A4D" w:rsidRDefault="00260F1E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AC2A4D">
              <w:rPr>
                <w:color w:val="000000"/>
                <w:sz w:val="16"/>
                <w:szCs w:val="16"/>
              </w:rPr>
              <w:t>2</w:t>
            </w:r>
          </w:p>
        </w:tc>
      </w:tr>
    </w:tbl>
    <w:p w14:paraId="0EF4CE17" w14:textId="77777777" w:rsidR="003846A6" w:rsidRDefault="003846A6" w:rsidP="003846A6">
      <w:pPr>
        <w:rPr>
          <w:u w:val="single"/>
        </w:rPr>
      </w:pPr>
    </w:p>
    <w:p w14:paraId="27C5D184" w14:textId="02E0C49E" w:rsidR="003846A6" w:rsidRDefault="003846A6" w:rsidP="003846A6">
      <w:pPr>
        <w:rPr>
          <w:u w:val="single"/>
        </w:rPr>
      </w:pPr>
      <w:r w:rsidRPr="004F1488">
        <w:rPr>
          <w:u w:val="single"/>
        </w:rPr>
        <w:t>Atributos de saída</w:t>
      </w:r>
    </w:p>
    <w:tbl>
      <w:tblPr>
        <w:tblStyle w:val="Tabelacomgrade"/>
        <w:tblW w:w="10173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534"/>
        <w:gridCol w:w="1842"/>
        <w:gridCol w:w="2552"/>
        <w:gridCol w:w="3118"/>
        <w:gridCol w:w="1134"/>
        <w:gridCol w:w="993"/>
      </w:tblGrid>
      <w:tr w:rsidR="003846A6" w:rsidRPr="008C6481" w14:paraId="418B6F54" w14:textId="77777777" w:rsidTr="003846A6">
        <w:tc>
          <w:tcPr>
            <w:tcW w:w="534" w:type="dxa"/>
            <w:shd w:val="solid" w:color="auto" w:fill="auto"/>
          </w:tcPr>
          <w:p w14:paraId="37B70B41" w14:textId="77777777" w:rsidR="003846A6" w:rsidRPr="008C6481" w:rsidRDefault="003846A6" w:rsidP="00F42849">
            <w:pPr>
              <w:jc w:val="center"/>
              <w:rPr>
                <w:rFonts w:cs="Arial"/>
                <w:bCs/>
                <w:color w:val="FFFFFF" w:themeColor="background1"/>
                <w:sz w:val="16"/>
                <w:szCs w:val="16"/>
              </w:rPr>
            </w:pPr>
            <w:r w:rsidRPr="008C6481">
              <w:rPr>
                <w:rFonts w:cs="Arial"/>
                <w:bCs/>
                <w:color w:val="FFFFFF" w:themeColor="background1"/>
                <w:sz w:val="16"/>
                <w:szCs w:val="16"/>
              </w:rPr>
              <w:t>Nvl</w:t>
            </w:r>
          </w:p>
        </w:tc>
        <w:tc>
          <w:tcPr>
            <w:tcW w:w="1842" w:type="dxa"/>
            <w:shd w:val="solid" w:color="auto" w:fill="auto"/>
          </w:tcPr>
          <w:p w14:paraId="04377C15" w14:textId="77777777" w:rsidR="003846A6" w:rsidRPr="008C6481" w:rsidRDefault="003846A6" w:rsidP="00F42849">
            <w:pPr>
              <w:jc w:val="center"/>
              <w:rPr>
                <w:rFonts w:cs="Arial"/>
                <w:bCs/>
                <w:color w:val="FFFFFF" w:themeColor="background1"/>
                <w:sz w:val="16"/>
                <w:szCs w:val="16"/>
              </w:rPr>
            </w:pPr>
            <w:r w:rsidRPr="008C6481">
              <w:rPr>
                <w:rFonts w:cs="Arial"/>
                <w:bCs/>
                <w:color w:val="FFFFFF" w:themeColor="background1"/>
                <w:sz w:val="16"/>
                <w:szCs w:val="16"/>
              </w:rPr>
              <w:t>Sequence</w:t>
            </w:r>
          </w:p>
        </w:tc>
        <w:tc>
          <w:tcPr>
            <w:tcW w:w="2552" w:type="dxa"/>
            <w:shd w:val="solid" w:color="auto" w:fill="auto"/>
          </w:tcPr>
          <w:p w14:paraId="5F9FDF55" w14:textId="77777777" w:rsidR="003846A6" w:rsidRPr="008C6481" w:rsidRDefault="003846A6" w:rsidP="00F42849">
            <w:pPr>
              <w:jc w:val="center"/>
              <w:rPr>
                <w:rFonts w:cs="Arial"/>
                <w:bCs/>
                <w:color w:val="FFFFFF" w:themeColor="background1"/>
                <w:sz w:val="16"/>
                <w:szCs w:val="16"/>
              </w:rPr>
            </w:pPr>
            <w:r w:rsidRPr="008C6481">
              <w:rPr>
                <w:rFonts w:cs="Arial"/>
                <w:bCs/>
                <w:color w:val="FFFFFF" w:themeColor="background1"/>
                <w:sz w:val="16"/>
                <w:szCs w:val="16"/>
              </w:rPr>
              <w:t>Tag</w:t>
            </w:r>
          </w:p>
        </w:tc>
        <w:tc>
          <w:tcPr>
            <w:tcW w:w="3118" w:type="dxa"/>
            <w:shd w:val="solid" w:color="auto" w:fill="auto"/>
          </w:tcPr>
          <w:p w14:paraId="1347B871" w14:textId="77777777" w:rsidR="003846A6" w:rsidRPr="008C6481" w:rsidRDefault="003846A6" w:rsidP="00F42849">
            <w:pPr>
              <w:jc w:val="center"/>
              <w:rPr>
                <w:rFonts w:cs="Arial"/>
                <w:bCs/>
                <w:color w:val="FFFFFF" w:themeColor="background1"/>
                <w:sz w:val="16"/>
                <w:szCs w:val="16"/>
              </w:rPr>
            </w:pPr>
            <w:r w:rsidRPr="008C6481">
              <w:rPr>
                <w:rFonts w:cs="Arial"/>
                <w:bCs/>
                <w:color w:val="FFFFFF" w:themeColor="background1"/>
                <w:sz w:val="16"/>
                <w:szCs w:val="16"/>
              </w:rPr>
              <w:t>Descrição</w:t>
            </w:r>
          </w:p>
        </w:tc>
        <w:tc>
          <w:tcPr>
            <w:tcW w:w="1134" w:type="dxa"/>
            <w:shd w:val="solid" w:color="auto" w:fill="auto"/>
          </w:tcPr>
          <w:p w14:paraId="417B847E" w14:textId="77777777" w:rsidR="003846A6" w:rsidRPr="008C6481" w:rsidRDefault="003846A6" w:rsidP="00F42849">
            <w:pPr>
              <w:jc w:val="center"/>
              <w:rPr>
                <w:rFonts w:cs="Arial"/>
                <w:bCs/>
                <w:color w:val="FFFFFF" w:themeColor="background1"/>
                <w:sz w:val="16"/>
                <w:szCs w:val="16"/>
              </w:rPr>
            </w:pPr>
            <w:r w:rsidRPr="008C6481">
              <w:rPr>
                <w:rFonts w:cs="Arial"/>
                <w:bCs/>
                <w:color w:val="FFFFFF" w:themeColor="background1"/>
                <w:sz w:val="16"/>
                <w:szCs w:val="16"/>
              </w:rPr>
              <w:t>Tipo</w:t>
            </w:r>
          </w:p>
        </w:tc>
        <w:tc>
          <w:tcPr>
            <w:tcW w:w="993" w:type="dxa"/>
            <w:shd w:val="solid" w:color="auto" w:fill="auto"/>
          </w:tcPr>
          <w:p w14:paraId="3A96AD84" w14:textId="77777777" w:rsidR="003846A6" w:rsidRPr="008C6481" w:rsidRDefault="003846A6" w:rsidP="00F42849">
            <w:pPr>
              <w:jc w:val="center"/>
              <w:rPr>
                <w:rFonts w:cs="Arial"/>
                <w:bCs/>
                <w:color w:val="FFFFFF" w:themeColor="background1"/>
                <w:sz w:val="16"/>
                <w:szCs w:val="16"/>
              </w:rPr>
            </w:pPr>
            <w:r w:rsidRPr="008C6481">
              <w:rPr>
                <w:rFonts w:cs="Arial"/>
                <w:bCs/>
                <w:color w:val="FFFFFF" w:themeColor="background1"/>
                <w:sz w:val="16"/>
                <w:szCs w:val="16"/>
              </w:rPr>
              <w:t>Tamanho</w:t>
            </w:r>
          </w:p>
        </w:tc>
      </w:tr>
      <w:tr w:rsidR="003846A6" w:rsidRPr="008C6481" w14:paraId="54B3DC06" w14:textId="77777777" w:rsidTr="003846A6">
        <w:tc>
          <w:tcPr>
            <w:tcW w:w="534" w:type="dxa"/>
          </w:tcPr>
          <w:p w14:paraId="1D3AC335" w14:textId="77777777" w:rsidR="003846A6" w:rsidRPr="008C6481" w:rsidRDefault="003846A6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1842" w:type="dxa"/>
          </w:tcPr>
          <w:p w14:paraId="725F8BFD" w14:textId="77777777" w:rsidR="003846A6" w:rsidRPr="008C6481" w:rsidRDefault="003846A6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Raiz</w:t>
            </w:r>
          </w:p>
        </w:tc>
        <w:tc>
          <w:tcPr>
            <w:tcW w:w="2552" w:type="dxa"/>
            <w:vAlign w:val="bottom"/>
          </w:tcPr>
          <w:p w14:paraId="568A4A8A" w14:textId="77777777" w:rsidR="003846A6" w:rsidRPr="008C6481" w:rsidRDefault="003846A6" w:rsidP="00F42849">
            <w:pPr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COD_RETORNO</w:t>
            </w:r>
          </w:p>
        </w:tc>
        <w:tc>
          <w:tcPr>
            <w:tcW w:w="3118" w:type="dxa"/>
            <w:vAlign w:val="bottom"/>
          </w:tcPr>
          <w:p w14:paraId="125A840D" w14:textId="77777777" w:rsidR="003846A6" w:rsidRPr="008C6481" w:rsidRDefault="003846A6" w:rsidP="00F42849">
            <w:pPr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Código Retorno Pesquisa</w:t>
            </w:r>
          </w:p>
        </w:tc>
        <w:tc>
          <w:tcPr>
            <w:tcW w:w="1134" w:type="dxa"/>
            <w:vAlign w:val="bottom"/>
          </w:tcPr>
          <w:p w14:paraId="35889A20" w14:textId="77777777" w:rsidR="003846A6" w:rsidRPr="008C6481" w:rsidRDefault="003846A6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93" w:type="dxa"/>
            <w:vAlign w:val="bottom"/>
          </w:tcPr>
          <w:p w14:paraId="548D8854" w14:textId="77777777" w:rsidR="003846A6" w:rsidRPr="008C6481" w:rsidRDefault="003846A6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2</w:t>
            </w:r>
          </w:p>
        </w:tc>
      </w:tr>
      <w:tr w:rsidR="003846A6" w:rsidRPr="008C6481" w14:paraId="6E416B4E" w14:textId="77777777" w:rsidTr="003846A6">
        <w:tc>
          <w:tcPr>
            <w:tcW w:w="534" w:type="dxa"/>
            <w:tcBorders>
              <w:bottom w:val="single" w:sz="4" w:space="0" w:color="auto"/>
            </w:tcBorders>
          </w:tcPr>
          <w:p w14:paraId="130CC666" w14:textId="77777777" w:rsidR="003846A6" w:rsidRPr="008C6481" w:rsidRDefault="003846A6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6C23DFF7" w14:textId="77777777" w:rsidR="003846A6" w:rsidRPr="008C6481" w:rsidRDefault="003846A6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Raiz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bottom"/>
          </w:tcPr>
          <w:p w14:paraId="3753E750" w14:textId="77777777" w:rsidR="003846A6" w:rsidRPr="008C6481" w:rsidRDefault="003846A6" w:rsidP="00F42849">
            <w:pPr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MSG_RETORNO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bottom"/>
          </w:tcPr>
          <w:p w14:paraId="28DDC726" w14:textId="77777777" w:rsidR="003846A6" w:rsidRPr="008C6481" w:rsidRDefault="003846A6" w:rsidP="00F42849">
            <w:pPr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Mensagem Retorno da Pesquisa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14:paraId="5F2DC389" w14:textId="77777777" w:rsidR="003846A6" w:rsidRPr="008C6481" w:rsidRDefault="003846A6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bottom"/>
          </w:tcPr>
          <w:p w14:paraId="79B34A97" w14:textId="77777777" w:rsidR="003846A6" w:rsidRPr="008C6481" w:rsidRDefault="003846A6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254</w:t>
            </w:r>
          </w:p>
        </w:tc>
      </w:tr>
      <w:tr w:rsidR="003846A6" w:rsidRPr="008C6481" w14:paraId="5768313A" w14:textId="77777777" w:rsidTr="003846A6">
        <w:tc>
          <w:tcPr>
            <w:tcW w:w="534" w:type="dxa"/>
            <w:tcBorders>
              <w:bottom w:val="single" w:sz="4" w:space="0" w:color="auto"/>
            </w:tcBorders>
          </w:tcPr>
          <w:p w14:paraId="5EBE7144" w14:textId="77777777" w:rsidR="003846A6" w:rsidRPr="008C6481" w:rsidRDefault="003846A6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4B0C2720" w14:textId="77777777" w:rsidR="003846A6" w:rsidRPr="008C6481" w:rsidRDefault="003846A6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Raiz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bottom"/>
          </w:tcPr>
          <w:p w14:paraId="2C45E645" w14:textId="77777777" w:rsidR="003846A6" w:rsidRPr="008C6481" w:rsidRDefault="003846A6" w:rsidP="00F42849">
            <w:pPr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QTD_REGISTROS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bottom"/>
          </w:tcPr>
          <w:p w14:paraId="109FB146" w14:textId="77777777" w:rsidR="003846A6" w:rsidRPr="008C6481" w:rsidRDefault="003846A6" w:rsidP="00F42849">
            <w:pPr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Quantidade de Registros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14:paraId="5960737D" w14:textId="77777777" w:rsidR="003846A6" w:rsidRPr="008C6481" w:rsidRDefault="003846A6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bottom"/>
          </w:tcPr>
          <w:p w14:paraId="643B70ED" w14:textId="77777777" w:rsidR="003846A6" w:rsidRPr="008C6481" w:rsidRDefault="003846A6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5</w:t>
            </w:r>
          </w:p>
        </w:tc>
      </w:tr>
      <w:tr w:rsidR="003846A6" w:rsidRPr="008C6481" w14:paraId="426E80D0" w14:textId="77777777" w:rsidTr="003846A6">
        <w:tc>
          <w:tcPr>
            <w:tcW w:w="10173" w:type="dxa"/>
            <w:gridSpan w:val="6"/>
            <w:shd w:val="pct5" w:color="auto" w:fill="auto"/>
          </w:tcPr>
          <w:p w14:paraId="533564F2" w14:textId="77777777" w:rsidR="003846A6" w:rsidRPr="008C6481" w:rsidRDefault="003846A6" w:rsidP="00F42849">
            <w:pPr>
              <w:jc w:val="center"/>
              <w:rPr>
                <w:b/>
                <w:color w:val="000000"/>
                <w:sz w:val="16"/>
                <w:szCs w:val="16"/>
              </w:rPr>
            </w:pPr>
            <w:r w:rsidRPr="008C6481">
              <w:rPr>
                <w:b/>
                <w:color w:val="000000"/>
                <w:sz w:val="16"/>
                <w:szCs w:val="16"/>
              </w:rPr>
              <w:t>Cursos</w:t>
            </w:r>
          </w:p>
        </w:tc>
      </w:tr>
      <w:tr w:rsidR="003846A6" w:rsidRPr="008C6481" w14:paraId="1AE8D6C9" w14:textId="77777777" w:rsidTr="003846A6">
        <w:tc>
          <w:tcPr>
            <w:tcW w:w="534" w:type="dxa"/>
          </w:tcPr>
          <w:p w14:paraId="245090CB" w14:textId="77777777" w:rsidR="003846A6" w:rsidRPr="008C6481" w:rsidRDefault="003846A6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842" w:type="dxa"/>
          </w:tcPr>
          <w:p w14:paraId="41CF7E6F" w14:textId="77777777" w:rsidR="003846A6" w:rsidRPr="008C6481" w:rsidRDefault="003846A6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CURSOS</w:t>
            </w:r>
          </w:p>
        </w:tc>
        <w:tc>
          <w:tcPr>
            <w:tcW w:w="2552" w:type="dxa"/>
            <w:vAlign w:val="bottom"/>
          </w:tcPr>
          <w:p w14:paraId="50323520" w14:textId="77777777" w:rsidR="003846A6" w:rsidRPr="008C6481" w:rsidRDefault="003846A6" w:rsidP="00F42849">
            <w:pPr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EFFDT</w:t>
            </w:r>
          </w:p>
        </w:tc>
        <w:tc>
          <w:tcPr>
            <w:tcW w:w="3118" w:type="dxa"/>
            <w:vAlign w:val="bottom"/>
          </w:tcPr>
          <w:p w14:paraId="312CED6F" w14:textId="77777777" w:rsidR="003846A6" w:rsidRPr="008C6481" w:rsidRDefault="003846A6" w:rsidP="00F42849">
            <w:pPr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Data Efetiva</w:t>
            </w:r>
          </w:p>
        </w:tc>
        <w:tc>
          <w:tcPr>
            <w:tcW w:w="1134" w:type="dxa"/>
            <w:vAlign w:val="bottom"/>
          </w:tcPr>
          <w:p w14:paraId="239D88E1" w14:textId="77777777" w:rsidR="003846A6" w:rsidRPr="008C6481" w:rsidRDefault="003846A6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DateTime</w:t>
            </w:r>
          </w:p>
        </w:tc>
        <w:tc>
          <w:tcPr>
            <w:tcW w:w="993" w:type="dxa"/>
            <w:vAlign w:val="bottom"/>
          </w:tcPr>
          <w:p w14:paraId="6D98D323" w14:textId="77777777" w:rsidR="003846A6" w:rsidRPr="008C6481" w:rsidRDefault="003846A6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26</w:t>
            </w:r>
          </w:p>
        </w:tc>
      </w:tr>
      <w:tr w:rsidR="003846A6" w:rsidRPr="008C6481" w14:paraId="4734DC5F" w14:textId="77777777" w:rsidTr="003846A6">
        <w:tc>
          <w:tcPr>
            <w:tcW w:w="534" w:type="dxa"/>
          </w:tcPr>
          <w:p w14:paraId="7184943D" w14:textId="77777777" w:rsidR="003846A6" w:rsidRPr="008C6481" w:rsidRDefault="003846A6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842" w:type="dxa"/>
          </w:tcPr>
          <w:p w14:paraId="0637E359" w14:textId="77777777" w:rsidR="003846A6" w:rsidRPr="008C6481" w:rsidRDefault="003846A6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CURSOS</w:t>
            </w:r>
          </w:p>
        </w:tc>
        <w:tc>
          <w:tcPr>
            <w:tcW w:w="2552" w:type="dxa"/>
            <w:vAlign w:val="bottom"/>
          </w:tcPr>
          <w:p w14:paraId="29197220" w14:textId="77777777" w:rsidR="003846A6" w:rsidRPr="008C6481" w:rsidRDefault="003846A6" w:rsidP="00F42849">
            <w:pPr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CAMPUS</w:t>
            </w:r>
          </w:p>
        </w:tc>
        <w:tc>
          <w:tcPr>
            <w:tcW w:w="3118" w:type="dxa"/>
            <w:vAlign w:val="bottom"/>
          </w:tcPr>
          <w:p w14:paraId="503BF038" w14:textId="77777777" w:rsidR="003846A6" w:rsidRPr="008C6481" w:rsidRDefault="003846A6" w:rsidP="00F42849">
            <w:pPr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ID do Campus</w:t>
            </w:r>
          </w:p>
        </w:tc>
        <w:tc>
          <w:tcPr>
            <w:tcW w:w="1134" w:type="dxa"/>
            <w:vAlign w:val="bottom"/>
          </w:tcPr>
          <w:p w14:paraId="267B6FD5" w14:textId="77777777" w:rsidR="003846A6" w:rsidRPr="008C6481" w:rsidRDefault="003846A6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993" w:type="dxa"/>
            <w:vAlign w:val="bottom"/>
          </w:tcPr>
          <w:p w14:paraId="687E0FE6" w14:textId="77777777" w:rsidR="003846A6" w:rsidRPr="008C6481" w:rsidRDefault="003846A6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5</w:t>
            </w:r>
          </w:p>
        </w:tc>
      </w:tr>
      <w:tr w:rsidR="003846A6" w:rsidRPr="008C6481" w14:paraId="2CFD5BD4" w14:textId="77777777" w:rsidTr="003846A6">
        <w:tc>
          <w:tcPr>
            <w:tcW w:w="534" w:type="dxa"/>
          </w:tcPr>
          <w:p w14:paraId="51F6FEFA" w14:textId="77777777" w:rsidR="003846A6" w:rsidRPr="008C6481" w:rsidRDefault="003846A6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842" w:type="dxa"/>
          </w:tcPr>
          <w:p w14:paraId="0BA0AE31" w14:textId="77777777" w:rsidR="003846A6" w:rsidRPr="008C6481" w:rsidRDefault="003846A6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CURSOS</w:t>
            </w:r>
          </w:p>
        </w:tc>
        <w:tc>
          <w:tcPr>
            <w:tcW w:w="2552" w:type="dxa"/>
            <w:vAlign w:val="center"/>
          </w:tcPr>
          <w:p w14:paraId="2E473A76" w14:textId="77777777" w:rsidR="003846A6" w:rsidRPr="008C6481" w:rsidRDefault="003846A6" w:rsidP="00F42849">
            <w:pPr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ACAD_CAREER</w:t>
            </w:r>
          </w:p>
        </w:tc>
        <w:tc>
          <w:tcPr>
            <w:tcW w:w="3118" w:type="dxa"/>
            <w:vAlign w:val="center"/>
          </w:tcPr>
          <w:p w14:paraId="7D9A7E3B" w14:textId="77777777" w:rsidR="003846A6" w:rsidRPr="008C6481" w:rsidRDefault="003846A6" w:rsidP="00F42849">
            <w:pPr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Carreira</w:t>
            </w:r>
          </w:p>
        </w:tc>
        <w:tc>
          <w:tcPr>
            <w:tcW w:w="1134" w:type="dxa"/>
            <w:vAlign w:val="center"/>
          </w:tcPr>
          <w:p w14:paraId="2AE99492" w14:textId="77777777" w:rsidR="003846A6" w:rsidRPr="008C6481" w:rsidRDefault="003846A6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993" w:type="dxa"/>
            <w:vAlign w:val="center"/>
          </w:tcPr>
          <w:p w14:paraId="5DF577AF" w14:textId="77777777" w:rsidR="003846A6" w:rsidRPr="008C6481" w:rsidRDefault="003846A6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4</w:t>
            </w:r>
          </w:p>
        </w:tc>
      </w:tr>
      <w:tr w:rsidR="003846A6" w:rsidRPr="008C6481" w14:paraId="60E03B56" w14:textId="77777777" w:rsidTr="003846A6">
        <w:tc>
          <w:tcPr>
            <w:tcW w:w="534" w:type="dxa"/>
          </w:tcPr>
          <w:p w14:paraId="0EB89309" w14:textId="77777777" w:rsidR="003846A6" w:rsidRPr="008C6481" w:rsidRDefault="003846A6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842" w:type="dxa"/>
          </w:tcPr>
          <w:p w14:paraId="59ED6A87" w14:textId="77777777" w:rsidR="003846A6" w:rsidRPr="008C6481" w:rsidRDefault="003846A6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CURSOS</w:t>
            </w:r>
          </w:p>
        </w:tc>
        <w:tc>
          <w:tcPr>
            <w:tcW w:w="2552" w:type="dxa"/>
            <w:vAlign w:val="bottom"/>
          </w:tcPr>
          <w:p w14:paraId="041CA7F8" w14:textId="77777777" w:rsidR="003846A6" w:rsidRPr="008C6481" w:rsidRDefault="003846A6" w:rsidP="00F42849">
            <w:pPr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ACAD_PROG</w:t>
            </w:r>
          </w:p>
        </w:tc>
        <w:tc>
          <w:tcPr>
            <w:tcW w:w="3118" w:type="dxa"/>
            <w:vAlign w:val="bottom"/>
          </w:tcPr>
          <w:p w14:paraId="5A649049" w14:textId="77777777" w:rsidR="003846A6" w:rsidRPr="008C6481" w:rsidRDefault="003846A6" w:rsidP="00F42849">
            <w:pPr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Programa (Curso)</w:t>
            </w:r>
          </w:p>
        </w:tc>
        <w:tc>
          <w:tcPr>
            <w:tcW w:w="1134" w:type="dxa"/>
            <w:vAlign w:val="bottom"/>
          </w:tcPr>
          <w:p w14:paraId="5F002D64" w14:textId="77777777" w:rsidR="003846A6" w:rsidRPr="008C6481" w:rsidRDefault="003846A6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993" w:type="dxa"/>
            <w:vAlign w:val="bottom"/>
          </w:tcPr>
          <w:p w14:paraId="24DA2C3F" w14:textId="77777777" w:rsidR="003846A6" w:rsidRPr="008C6481" w:rsidRDefault="003846A6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5</w:t>
            </w:r>
          </w:p>
        </w:tc>
      </w:tr>
      <w:tr w:rsidR="003846A6" w:rsidRPr="008C6481" w14:paraId="06211E3F" w14:textId="77777777" w:rsidTr="003846A6">
        <w:tc>
          <w:tcPr>
            <w:tcW w:w="534" w:type="dxa"/>
            <w:tcBorders>
              <w:bottom w:val="single" w:sz="4" w:space="0" w:color="auto"/>
            </w:tcBorders>
          </w:tcPr>
          <w:p w14:paraId="155132E7" w14:textId="77777777" w:rsidR="003846A6" w:rsidRPr="008C6481" w:rsidRDefault="003846A6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671A8788" w14:textId="77777777" w:rsidR="003846A6" w:rsidRPr="008C6481" w:rsidRDefault="003846A6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CURSOS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bottom"/>
          </w:tcPr>
          <w:p w14:paraId="7FCE4E69" w14:textId="77777777" w:rsidR="003846A6" w:rsidRPr="008C6481" w:rsidRDefault="003846A6" w:rsidP="00F42849">
            <w:pPr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ACAD_PLAN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bottom"/>
          </w:tcPr>
          <w:p w14:paraId="28A30277" w14:textId="77777777" w:rsidR="003846A6" w:rsidRPr="008C6481" w:rsidRDefault="003846A6" w:rsidP="00F42849">
            <w:pPr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Plano (Curso)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14:paraId="10A24D80" w14:textId="77777777" w:rsidR="003846A6" w:rsidRPr="008C6481" w:rsidRDefault="003846A6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bottom"/>
          </w:tcPr>
          <w:p w14:paraId="3D83D8CE" w14:textId="77777777" w:rsidR="003846A6" w:rsidRPr="008C6481" w:rsidRDefault="003846A6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10</w:t>
            </w:r>
          </w:p>
        </w:tc>
      </w:tr>
      <w:tr w:rsidR="003846A6" w:rsidRPr="008C6481" w14:paraId="7164CD67" w14:textId="77777777" w:rsidTr="003846A6">
        <w:tc>
          <w:tcPr>
            <w:tcW w:w="534" w:type="dxa"/>
          </w:tcPr>
          <w:p w14:paraId="3F920E56" w14:textId="77777777" w:rsidR="003846A6" w:rsidRPr="008C6481" w:rsidRDefault="003846A6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842" w:type="dxa"/>
          </w:tcPr>
          <w:p w14:paraId="613CBC9A" w14:textId="77777777" w:rsidR="003846A6" w:rsidRPr="008C6481" w:rsidRDefault="003846A6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CURSOS</w:t>
            </w:r>
          </w:p>
        </w:tc>
        <w:tc>
          <w:tcPr>
            <w:tcW w:w="2552" w:type="dxa"/>
            <w:vAlign w:val="bottom"/>
          </w:tcPr>
          <w:p w14:paraId="721C4519" w14:textId="77777777" w:rsidR="003846A6" w:rsidRPr="008C6481" w:rsidRDefault="003846A6" w:rsidP="00F42849">
            <w:pPr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ACAD_SUB_PLAN</w:t>
            </w:r>
          </w:p>
        </w:tc>
        <w:tc>
          <w:tcPr>
            <w:tcW w:w="3118" w:type="dxa"/>
            <w:vAlign w:val="bottom"/>
          </w:tcPr>
          <w:p w14:paraId="4193B22A" w14:textId="77777777" w:rsidR="003846A6" w:rsidRPr="008C6481" w:rsidRDefault="003846A6" w:rsidP="00F42849">
            <w:pPr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Sub-Plano (Curso)</w:t>
            </w:r>
          </w:p>
        </w:tc>
        <w:tc>
          <w:tcPr>
            <w:tcW w:w="1134" w:type="dxa"/>
            <w:vAlign w:val="bottom"/>
          </w:tcPr>
          <w:p w14:paraId="5A26C641" w14:textId="77777777" w:rsidR="003846A6" w:rsidRPr="008C6481" w:rsidRDefault="003846A6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993" w:type="dxa"/>
            <w:vAlign w:val="bottom"/>
          </w:tcPr>
          <w:p w14:paraId="1C909304" w14:textId="77777777" w:rsidR="003846A6" w:rsidRPr="008C6481" w:rsidRDefault="003846A6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10</w:t>
            </w:r>
          </w:p>
        </w:tc>
      </w:tr>
      <w:tr w:rsidR="003846A6" w:rsidRPr="008C6481" w14:paraId="1157919A" w14:textId="77777777" w:rsidTr="003846A6">
        <w:tc>
          <w:tcPr>
            <w:tcW w:w="534" w:type="dxa"/>
          </w:tcPr>
          <w:p w14:paraId="4328D72A" w14:textId="77777777" w:rsidR="003846A6" w:rsidRPr="008C6481" w:rsidRDefault="003846A6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842" w:type="dxa"/>
          </w:tcPr>
          <w:p w14:paraId="10D32BB8" w14:textId="77777777" w:rsidR="003846A6" w:rsidRPr="008C6481" w:rsidRDefault="003846A6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CURSOS</w:t>
            </w:r>
          </w:p>
        </w:tc>
        <w:tc>
          <w:tcPr>
            <w:tcW w:w="2552" w:type="dxa"/>
            <w:vAlign w:val="bottom"/>
          </w:tcPr>
          <w:p w14:paraId="1040F3EF" w14:textId="77777777" w:rsidR="003846A6" w:rsidRPr="008C6481" w:rsidRDefault="003846A6" w:rsidP="00F42849">
            <w:pPr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ACAD_GROUP</w:t>
            </w:r>
          </w:p>
        </w:tc>
        <w:tc>
          <w:tcPr>
            <w:tcW w:w="3118" w:type="dxa"/>
            <w:vAlign w:val="bottom"/>
          </w:tcPr>
          <w:p w14:paraId="26DAD33F" w14:textId="77777777" w:rsidR="003846A6" w:rsidRPr="008C6481" w:rsidRDefault="003846A6" w:rsidP="00F42849">
            <w:pPr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Grupo Acadêmico (Escola)</w:t>
            </w:r>
          </w:p>
        </w:tc>
        <w:tc>
          <w:tcPr>
            <w:tcW w:w="1134" w:type="dxa"/>
            <w:vAlign w:val="bottom"/>
          </w:tcPr>
          <w:p w14:paraId="33E6CCF0" w14:textId="77777777" w:rsidR="003846A6" w:rsidRPr="008C6481" w:rsidRDefault="003846A6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993" w:type="dxa"/>
            <w:vAlign w:val="bottom"/>
          </w:tcPr>
          <w:p w14:paraId="3850DDBE" w14:textId="77777777" w:rsidR="003846A6" w:rsidRPr="008C6481" w:rsidRDefault="003846A6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5</w:t>
            </w:r>
          </w:p>
        </w:tc>
      </w:tr>
      <w:tr w:rsidR="003846A6" w:rsidRPr="008C6481" w14:paraId="77559F11" w14:textId="77777777" w:rsidTr="003846A6">
        <w:tc>
          <w:tcPr>
            <w:tcW w:w="534" w:type="dxa"/>
          </w:tcPr>
          <w:p w14:paraId="677970AC" w14:textId="77777777" w:rsidR="003846A6" w:rsidRPr="001F3BF9" w:rsidRDefault="003846A6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1F3BF9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842" w:type="dxa"/>
          </w:tcPr>
          <w:p w14:paraId="38E46B60" w14:textId="77777777" w:rsidR="003846A6" w:rsidRPr="001F3BF9" w:rsidRDefault="003846A6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1F3BF9">
              <w:rPr>
                <w:color w:val="000000"/>
                <w:sz w:val="16"/>
                <w:szCs w:val="16"/>
              </w:rPr>
              <w:t>CURSOS</w:t>
            </w:r>
          </w:p>
        </w:tc>
        <w:tc>
          <w:tcPr>
            <w:tcW w:w="2552" w:type="dxa"/>
            <w:vAlign w:val="bottom"/>
          </w:tcPr>
          <w:p w14:paraId="2DF80324" w14:textId="77777777" w:rsidR="003846A6" w:rsidRPr="001F3BF9" w:rsidRDefault="003846A6" w:rsidP="00F42849">
            <w:pPr>
              <w:rPr>
                <w:color w:val="000000"/>
                <w:sz w:val="16"/>
                <w:szCs w:val="16"/>
              </w:rPr>
            </w:pPr>
            <w:r w:rsidRPr="001F3BF9">
              <w:rPr>
                <w:color w:val="000000"/>
                <w:sz w:val="16"/>
                <w:szCs w:val="16"/>
              </w:rPr>
              <w:t>NOME_CURSO</w:t>
            </w:r>
          </w:p>
        </w:tc>
        <w:tc>
          <w:tcPr>
            <w:tcW w:w="3118" w:type="dxa"/>
            <w:vAlign w:val="bottom"/>
          </w:tcPr>
          <w:p w14:paraId="1E9D3793" w14:textId="77777777" w:rsidR="003846A6" w:rsidRPr="001F3BF9" w:rsidRDefault="003846A6" w:rsidP="00F42849">
            <w:pPr>
              <w:rPr>
                <w:color w:val="000000"/>
                <w:sz w:val="16"/>
                <w:szCs w:val="16"/>
              </w:rPr>
            </w:pPr>
            <w:r w:rsidRPr="001F3BF9">
              <w:rPr>
                <w:color w:val="000000"/>
                <w:sz w:val="16"/>
                <w:szCs w:val="16"/>
              </w:rPr>
              <w:t>Descrição do Curso</w:t>
            </w:r>
          </w:p>
        </w:tc>
        <w:tc>
          <w:tcPr>
            <w:tcW w:w="1134" w:type="dxa"/>
            <w:vAlign w:val="bottom"/>
          </w:tcPr>
          <w:p w14:paraId="1069BE6C" w14:textId="77777777" w:rsidR="003846A6" w:rsidRPr="001F3BF9" w:rsidRDefault="003846A6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1F3BF9">
              <w:rPr>
                <w:color w:val="000000"/>
                <w:sz w:val="16"/>
                <w:szCs w:val="16"/>
              </w:rPr>
              <w:t>Long</w:t>
            </w:r>
          </w:p>
        </w:tc>
        <w:tc>
          <w:tcPr>
            <w:tcW w:w="993" w:type="dxa"/>
            <w:vAlign w:val="bottom"/>
          </w:tcPr>
          <w:p w14:paraId="43BAFBAB" w14:textId="77777777" w:rsidR="003846A6" w:rsidRPr="001F3BF9" w:rsidRDefault="003846A6" w:rsidP="00F42849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3846A6" w:rsidRPr="008C6481" w14:paraId="50D24F8C" w14:textId="77777777" w:rsidTr="003846A6">
        <w:tc>
          <w:tcPr>
            <w:tcW w:w="534" w:type="dxa"/>
          </w:tcPr>
          <w:p w14:paraId="2AC4481D" w14:textId="77777777" w:rsidR="003846A6" w:rsidRPr="00A97EC0" w:rsidRDefault="003846A6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A97EC0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842" w:type="dxa"/>
          </w:tcPr>
          <w:p w14:paraId="470F3A9B" w14:textId="77777777" w:rsidR="003846A6" w:rsidRPr="00A97EC0" w:rsidRDefault="003846A6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A97EC0">
              <w:rPr>
                <w:color w:val="000000"/>
                <w:sz w:val="16"/>
                <w:szCs w:val="16"/>
              </w:rPr>
              <w:t>CURSOS</w:t>
            </w:r>
          </w:p>
        </w:tc>
        <w:tc>
          <w:tcPr>
            <w:tcW w:w="2552" w:type="dxa"/>
            <w:vAlign w:val="bottom"/>
          </w:tcPr>
          <w:p w14:paraId="2E481D62" w14:textId="77777777" w:rsidR="003846A6" w:rsidRPr="00A97EC0" w:rsidRDefault="003846A6" w:rsidP="00F42849">
            <w:pPr>
              <w:rPr>
                <w:color w:val="000000"/>
                <w:sz w:val="16"/>
                <w:szCs w:val="16"/>
              </w:rPr>
            </w:pPr>
            <w:r w:rsidRPr="00A97EC0">
              <w:rPr>
                <w:color w:val="000000"/>
                <w:sz w:val="16"/>
                <w:szCs w:val="16"/>
              </w:rPr>
              <w:t>ACAD_PLAN_TYPE</w:t>
            </w:r>
          </w:p>
        </w:tc>
        <w:tc>
          <w:tcPr>
            <w:tcW w:w="3118" w:type="dxa"/>
            <w:vAlign w:val="bottom"/>
          </w:tcPr>
          <w:p w14:paraId="1F9C009C" w14:textId="77777777" w:rsidR="003846A6" w:rsidRPr="00A97EC0" w:rsidRDefault="003846A6" w:rsidP="00F42849">
            <w:pPr>
              <w:rPr>
                <w:color w:val="000000"/>
                <w:sz w:val="16"/>
                <w:szCs w:val="16"/>
              </w:rPr>
            </w:pPr>
            <w:r w:rsidRPr="00A97EC0">
              <w:rPr>
                <w:color w:val="000000"/>
                <w:sz w:val="16"/>
                <w:szCs w:val="16"/>
              </w:rPr>
              <w:t>Tipo de Plano Acadêmico</w:t>
            </w:r>
          </w:p>
        </w:tc>
        <w:tc>
          <w:tcPr>
            <w:tcW w:w="1134" w:type="dxa"/>
            <w:vAlign w:val="bottom"/>
          </w:tcPr>
          <w:p w14:paraId="3ED02981" w14:textId="77777777" w:rsidR="003846A6" w:rsidRPr="00A97EC0" w:rsidRDefault="003846A6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A97EC0"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993" w:type="dxa"/>
            <w:vAlign w:val="bottom"/>
          </w:tcPr>
          <w:p w14:paraId="52D5029E" w14:textId="77777777" w:rsidR="003846A6" w:rsidRPr="00A97EC0" w:rsidRDefault="003846A6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A97EC0">
              <w:rPr>
                <w:color w:val="000000"/>
                <w:sz w:val="16"/>
                <w:szCs w:val="16"/>
              </w:rPr>
              <w:t>3</w:t>
            </w:r>
          </w:p>
        </w:tc>
      </w:tr>
      <w:tr w:rsidR="003846A6" w:rsidRPr="008C6481" w14:paraId="41835EB9" w14:textId="77777777" w:rsidTr="003846A6">
        <w:tc>
          <w:tcPr>
            <w:tcW w:w="534" w:type="dxa"/>
          </w:tcPr>
          <w:p w14:paraId="2F429A22" w14:textId="77777777" w:rsidR="003846A6" w:rsidRPr="001F3BF9" w:rsidRDefault="003846A6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1F3BF9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842" w:type="dxa"/>
          </w:tcPr>
          <w:p w14:paraId="291FCFE3" w14:textId="77777777" w:rsidR="003846A6" w:rsidRPr="001F3BF9" w:rsidRDefault="003846A6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1F3BF9">
              <w:rPr>
                <w:color w:val="000000"/>
                <w:sz w:val="16"/>
                <w:szCs w:val="16"/>
              </w:rPr>
              <w:t>CURSOS</w:t>
            </w:r>
          </w:p>
        </w:tc>
        <w:tc>
          <w:tcPr>
            <w:tcW w:w="2552" w:type="dxa"/>
            <w:vAlign w:val="bottom"/>
          </w:tcPr>
          <w:p w14:paraId="44770085" w14:textId="77777777" w:rsidR="003846A6" w:rsidRPr="001F3BF9" w:rsidRDefault="003846A6" w:rsidP="00F42849">
            <w:pPr>
              <w:rPr>
                <w:color w:val="000000"/>
                <w:sz w:val="16"/>
                <w:szCs w:val="16"/>
              </w:rPr>
            </w:pPr>
            <w:r w:rsidRPr="001F3BF9">
              <w:rPr>
                <w:color w:val="000000"/>
                <w:sz w:val="16"/>
                <w:szCs w:val="16"/>
              </w:rPr>
              <w:t>PROPOSTA_PROG</w:t>
            </w:r>
          </w:p>
        </w:tc>
        <w:tc>
          <w:tcPr>
            <w:tcW w:w="3118" w:type="dxa"/>
            <w:vAlign w:val="center"/>
          </w:tcPr>
          <w:p w14:paraId="245BCBFB" w14:textId="77777777" w:rsidR="003846A6" w:rsidRPr="001F3BF9" w:rsidRDefault="003846A6" w:rsidP="00F42849">
            <w:pPr>
              <w:rPr>
                <w:color w:val="000000"/>
                <w:sz w:val="16"/>
                <w:szCs w:val="16"/>
              </w:rPr>
            </w:pPr>
            <w:r w:rsidRPr="001F3BF9">
              <w:rPr>
                <w:color w:val="000000"/>
                <w:sz w:val="16"/>
                <w:szCs w:val="16"/>
              </w:rPr>
              <w:t>Proposta do Programa (CAF)</w:t>
            </w:r>
          </w:p>
        </w:tc>
        <w:tc>
          <w:tcPr>
            <w:tcW w:w="1134" w:type="dxa"/>
            <w:vAlign w:val="bottom"/>
          </w:tcPr>
          <w:p w14:paraId="70AD119B" w14:textId="77777777" w:rsidR="003846A6" w:rsidRPr="001F3BF9" w:rsidRDefault="003846A6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1F3BF9">
              <w:rPr>
                <w:color w:val="000000"/>
                <w:sz w:val="16"/>
                <w:szCs w:val="16"/>
              </w:rPr>
              <w:t>Long</w:t>
            </w:r>
          </w:p>
        </w:tc>
        <w:tc>
          <w:tcPr>
            <w:tcW w:w="993" w:type="dxa"/>
            <w:vAlign w:val="bottom"/>
          </w:tcPr>
          <w:p w14:paraId="3A8954B4" w14:textId="77777777" w:rsidR="003846A6" w:rsidRPr="001F3BF9" w:rsidRDefault="003846A6" w:rsidP="00F42849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3846A6" w:rsidRPr="008C6481" w14:paraId="2441168F" w14:textId="77777777" w:rsidTr="003846A6">
        <w:tc>
          <w:tcPr>
            <w:tcW w:w="534" w:type="dxa"/>
          </w:tcPr>
          <w:p w14:paraId="67D5B72C" w14:textId="77777777" w:rsidR="003846A6" w:rsidRPr="001F3BF9" w:rsidRDefault="003846A6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1F3BF9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842" w:type="dxa"/>
          </w:tcPr>
          <w:p w14:paraId="0CE0F645" w14:textId="77777777" w:rsidR="003846A6" w:rsidRPr="001F3BF9" w:rsidRDefault="003846A6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1F3BF9">
              <w:rPr>
                <w:color w:val="000000"/>
                <w:sz w:val="16"/>
                <w:szCs w:val="16"/>
              </w:rPr>
              <w:t>CURSOS</w:t>
            </w:r>
          </w:p>
        </w:tc>
        <w:tc>
          <w:tcPr>
            <w:tcW w:w="2552" w:type="dxa"/>
            <w:vAlign w:val="bottom"/>
          </w:tcPr>
          <w:p w14:paraId="2D545C08" w14:textId="77777777" w:rsidR="003846A6" w:rsidRPr="001F3BF9" w:rsidRDefault="003846A6" w:rsidP="00F42849">
            <w:pPr>
              <w:rPr>
                <w:color w:val="000000"/>
                <w:sz w:val="16"/>
                <w:szCs w:val="16"/>
              </w:rPr>
            </w:pPr>
            <w:r w:rsidRPr="001F3BF9">
              <w:rPr>
                <w:color w:val="000000"/>
                <w:sz w:val="16"/>
                <w:szCs w:val="16"/>
              </w:rPr>
              <w:t>CARGA_HORARIA</w:t>
            </w:r>
          </w:p>
        </w:tc>
        <w:tc>
          <w:tcPr>
            <w:tcW w:w="3118" w:type="dxa"/>
            <w:vAlign w:val="center"/>
          </w:tcPr>
          <w:p w14:paraId="185B63C5" w14:textId="77777777" w:rsidR="003846A6" w:rsidRPr="001F3BF9" w:rsidRDefault="003846A6" w:rsidP="00F42849">
            <w:pPr>
              <w:rPr>
                <w:color w:val="000000"/>
                <w:sz w:val="16"/>
                <w:szCs w:val="16"/>
              </w:rPr>
            </w:pPr>
            <w:r w:rsidRPr="001F3BF9">
              <w:rPr>
                <w:color w:val="000000"/>
                <w:sz w:val="16"/>
                <w:szCs w:val="16"/>
              </w:rPr>
              <w:t xml:space="preserve">Carga Horária do Programa </w:t>
            </w:r>
          </w:p>
        </w:tc>
        <w:tc>
          <w:tcPr>
            <w:tcW w:w="1134" w:type="dxa"/>
            <w:vAlign w:val="bottom"/>
          </w:tcPr>
          <w:p w14:paraId="050F2D46" w14:textId="77777777" w:rsidR="003846A6" w:rsidRPr="001F3BF9" w:rsidRDefault="003846A6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1F3BF9">
              <w:rPr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993" w:type="dxa"/>
            <w:vAlign w:val="bottom"/>
          </w:tcPr>
          <w:p w14:paraId="32488C74" w14:textId="77777777" w:rsidR="003846A6" w:rsidRPr="001F3BF9" w:rsidRDefault="003846A6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1F3BF9">
              <w:rPr>
                <w:color w:val="000000"/>
                <w:sz w:val="16"/>
                <w:szCs w:val="16"/>
              </w:rPr>
              <w:t>5.2</w:t>
            </w:r>
          </w:p>
        </w:tc>
      </w:tr>
      <w:tr w:rsidR="003846A6" w:rsidRPr="008C6481" w14:paraId="18978324" w14:textId="77777777" w:rsidTr="003846A6">
        <w:tc>
          <w:tcPr>
            <w:tcW w:w="534" w:type="dxa"/>
          </w:tcPr>
          <w:p w14:paraId="700B2C4F" w14:textId="77777777" w:rsidR="003846A6" w:rsidRPr="001F3BF9" w:rsidRDefault="003846A6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1F3BF9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842" w:type="dxa"/>
          </w:tcPr>
          <w:p w14:paraId="77AFD406" w14:textId="77777777" w:rsidR="003846A6" w:rsidRPr="001F3BF9" w:rsidRDefault="003846A6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1F3BF9">
              <w:rPr>
                <w:color w:val="000000"/>
                <w:sz w:val="16"/>
                <w:szCs w:val="16"/>
              </w:rPr>
              <w:t>CURSOS</w:t>
            </w:r>
          </w:p>
        </w:tc>
        <w:tc>
          <w:tcPr>
            <w:tcW w:w="2552" w:type="dxa"/>
            <w:vAlign w:val="bottom"/>
          </w:tcPr>
          <w:p w14:paraId="2F65D7CD" w14:textId="77777777" w:rsidR="003846A6" w:rsidRPr="001F3BF9" w:rsidRDefault="003846A6" w:rsidP="00F42849">
            <w:pPr>
              <w:rPr>
                <w:color w:val="000000"/>
                <w:sz w:val="16"/>
                <w:szCs w:val="16"/>
              </w:rPr>
            </w:pPr>
            <w:r w:rsidRPr="001F3BF9">
              <w:rPr>
                <w:color w:val="000000"/>
                <w:sz w:val="16"/>
                <w:szCs w:val="16"/>
              </w:rPr>
              <w:t>VALOR_PROGRAMA</w:t>
            </w:r>
          </w:p>
        </w:tc>
        <w:tc>
          <w:tcPr>
            <w:tcW w:w="3118" w:type="dxa"/>
            <w:vAlign w:val="center"/>
          </w:tcPr>
          <w:p w14:paraId="7114A36B" w14:textId="77777777" w:rsidR="003846A6" w:rsidRPr="001F3BF9" w:rsidRDefault="003846A6" w:rsidP="00F42849">
            <w:pPr>
              <w:rPr>
                <w:color w:val="000000"/>
                <w:sz w:val="16"/>
                <w:szCs w:val="16"/>
              </w:rPr>
            </w:pPr>
            <w:r w:rsidRPr="001F3BF9">
              <w:rPr>
                <w:color w:val="000000"/>
                <w:sz w:val="16"/>
                <w:szCs w:val="16"/>
              </w:rPr>
              <w:t>Valor do Programa</w:t>
            </w:r>
          </w:p>
        </w:tc>
        <w:tc>
          <w:tcPr>
            <w:tcW w:w="1134" w:type="dxa"/>
            <w:vAlign w:val="bottom"/>
          </w:tcPr>
          <w:p w14:paraId="3FCE38CE" w14:textId="77777777" w:rsidR="003846A6" w:rsidRPr="001F3BF9" w:rsidRDefault="003846A6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1F3BF9">
              <w:rPr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993" w:type="dxa"/>
            <w:vAlign w:val="bottom"/>
          </w:tcPr>
          <w:p w14:paraId="65661744" w14:textId="77777777" w:rsidR="003846A6" w:rsidRPr="001F3BF9" w:rsidRDefault="003846A6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1F3BF9">
              <w:rPr>
                <w:color w:val="000000"/>
                <w:sz w:val="16"/>
                <w:szCs w:val="16"/>
              </w:rPr>
              <w:t>12.2</w:t>
            </w:r>
          </w:p>
        </w:tc>
      </w:tr>
      <w:tr w:rsidR="003846A6" w:rsidRPr="008C6481" w14:paraId="7061376E" w14:textId="77777777" w:rsidTr="003846A6">
        <w:tc>
          <w:tcPr>
            <w:tcW w:w="534" w:type="dxa"/>
          </w:tcPr>
          <w:p w14:paraId="078EC417" w14:textId="77777777" w:rsidR="003846A6" w:rsidRPr="00143F9D" w:rsidRDefault="003846A6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143F9D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842" w:type="dxa"/>
          </w:tcPr>
          <w:p w14:paraId="0B0548D3" w14:textId="77777777" w:rsidR="003846A6" w:rsidRPr="00143F9D" w:rsidRDefault="003846A6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143F9D">
              <w:rPr>
                <w:color w:val="000000"/>
                <w:sz w:val="16"/>
                <w:szCs w:val="16"/>
              </w:rPr>
              <w:t>CURSOS</w:t>
            </w:r>
          </w:p>
        </w:tc>
        <w:tc>
          <w:tcPr>
            <w:tcW w:w="2552" w:type="dxa"/>
            <w:vAlign w:val="bottom"/>
          </w:tcPr>
          <w:p w14:paraId="64C78F68" w14:textId="77777777" w:rsidR="003846A6" w:rsidRPr="00143F9D" w:rsidRDefault="003846A6" w:rsidP="00F42849">
            <w:pPr>
              <w:rPr>
                <w:color w:val="000000"/>
                <w:sz w:val="16"/>
                <w:szCs w:val="16"/>
              </w:rPr>
            </w:pPr>
            <w:r w:rsidRPr="00143F9D">
              <w:rPr>
                <w:color w:val="000000"/>
                <w:sz w:val="16"/>
                <w:szCs w:val="16"/>
              </w:rPr>
              <w:t>QTD_PARCELAS</w:t>
            </w:r>
          </w:p>
        </w:tc>
        <w:tc>
          <w:tcPr>
            <w:tcW w:w="3118" w:type="dxa"/>
            <w:vAlign w:val="center"/>
          </w:tcPr>
          <w:p w14:paraId="56D570EE" w14:textId="77777777" w:rsidR="003846A6" w:rsidRPr="00143F9D" w:rsidRDefault="003846A6" w:rsidP="00F42849">
            <w:pPr>
              <w:rPr>
                <w:color w:val="000000"/>
                <w:sz w:val="16"/>
                <w:szCs w:val="16"/>
              </w:rPr>
            </w:pPr>
            <w:r w:rsidRPr="00143F9D">
              <w:rPr>
                <w:color w:val="000000"/>
                <w:sz w:val="16"/>
                <w:szCs w:val="16"/>
              </w:rPr>
              <w:t>Quantidade de Parcelas</w:t>
            </w:r>
          </w:p>
        </w:tc>
        <w:tc>
          <w:tcPr>
            <w:tcW w:w="1134" w:type="dxa"/>
            <w:vAlign w:val="bottom"/>
          </w:tcPr>
          <w:p w14:paraId="555A46BB" w14:textId="77777777" w:rsidR="003846A6" w:rsidRPr="00143F9D" w:rsidRDefault="003846A6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143F9D">
              <w:rPr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93" w:type="dxa"/>
            <w:vAlign w:val="bottom"/>
          </w:tcPr>
          <w:p w14:paraId="03585FD6" w14:textId="77777777" w:rsidR="003846A6" w:rsidRPr="00143F9D" w:rsidRDefault="003846A6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143F9D">
              <w:rPr>
                <w:color w:val="000000"/>
                <w:sz w:val="16"/>
                <w:szCs w:val="16"/>
              </w:rPr>
              <w:t>5</w:t>
            </w:r>
          </w:p>
        </w:tc>
      </w:tr>
      <w:tr w:rsidR="003846A6" w:rsidRPr="008C6481" w14:paraId="0E49990A" w14:textId="77777777" w:rsidTr="003846A6">
        <w:tc>
          <w:tcPr>
            <w:tcW w:w="534" w:type="dxa"/>
          </w:tcPr>
          <w:p w14:paraId="5C987AFC" w14:textId="77777777" w:rsidR="003846A6" w:rsidRPr="001F3BF9" w:rsidRDefault="003846A6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1F3BF9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842" w:type="dxa"/>
          </w:tcPr>
          <w:p w14:paraId="60B2F17B" w14:textId="77777777" w:rsidR="003846A6" w:rsidRPr="001F3BF9" w:rsidRDefault="003846A6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1F3BF9">
              <w:rPr>
                <w:color w:val="000000"/>
                <w:sz w:val="16"/>
                <w:szCs w:val="16"/>
              </w:rPr>
              <w:t>CURSOS</w:t>
            </w:r>
          </w:p>
        </w:tc>
        <w:tc>
          <w:tcPr>
            <w:tcW w:w="2552" w:type="dxa"/>
            <w:vAlign w:val="bottom"/>
          </w:tcPr>
          <w:p w14:paraId="4BE6F704" w14:textId="77777777" w:rsidR="003846A6" w:rsidRPr="001F3BF9" w:rsidRDefault="003846A6" w:rsidP="00F42849">
            <w:pPr>
              <w:rPr>
                <w:color w:val="000000"/>
                <w:sz w:val="16"/>
                <w:szCs w:val="16"/>
              </w:rPr>
            </w:pPr>
            <w:r w:rsidRPr="001F3BF9">
              <w:rPr>
                <w:color w:val="000000"/>
                <w:sz w:val="16"/>
                <w:szCs w:val="16"/>
              </w:rPr>
              <w:t>PUBLICO</w:t>
            </w:r>
          </w:p>
        </w:tc>
        <w:tc>
          <w:tcPr>
            <w:tcW w:w="3118" w:type="dxa"/>
            <w:vAlign w:val="center"/>
          </w:tcPr>
          <w:p w14:paraId="769F2D8A" w14:textId="77777777" w:rsidR="003846A6" w:rsidRPr="001F3BF9" w:rsidRDefault="003846A6" w:rsidP="00F42849">
            <w:pPr>
              <w:rPr>
                <w:color w:val="000000"/>
                <w:sz w:val="16"/>
                <w:szCs w:val="16"/>
              </w:rPr>
            </w:pPr>
            <w:r w:rsidRPr="001F3BF9">
              <w:rPr>
                <w:color w:val="000000"/>
                <w:sz w:val="16"/>
                <w:szCs w:val="16"/>
              </w:rPr>
              <w:t>Público</w:t>
            </w:r>
          </w:p>
        </w:tc>
        <w:tc>
          <w:tcPr>
            <w:tcW w:w="1134" w:type="dxa"/>
            <w:vAlign w:val="bottom"/>
          </w:tcPr>
          <w:p w14:paraId="53A30636" w14:textId="77777777" w:rsidR="003846A6" w:rsidRPr="001F3BF9" w:rsidRDefault="003846A6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1F3BF9">
              <w:rPr>
                <w:color w:val="000000"/>
                <w:sz w:val="16"/>
                <w:szCs w:val="16"/>
              </w:rPr>
              <w:t>Long</w:t>
            </w:r>
          </w:p>
        </w:tc>
        <w:tc>
          <w:tcPr>
            <w:tcW w:w="993" w:type="dxa"/>
            <w:vAlign w:val="bottom"/>
          </w:tcPr>
          <w:p w14:paraId="303221DB" w14:textId="77777777" w:rsidR="003846A6" w:rsidRPr="001F3BF9" w:rsidRDefault="003846A6" w:rsidP="00F42849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3846A6" w:rsidRPr="008C6481" w14:paraId="2E67DE69" w14:textId="77777777" w:rsidTr="003846A6">
        <w:tc>
          <w:tcPr>
            <w:tcW w:w="534" w:type="dxa"/>
          </w:tcPr>
          <w:p w14:paraId="3880DD3D" w14:textId="77777777" w:rsidR="003846A6" w:rsidRPr="0034222A" w:rsidRDefault="003846A6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34222A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842" w:type="dxa"/>
          </w:tcPr>
          <w:p w14:paraId="42B44760" w14:textId="77777777" w:rsidR="003846A6" w:rsidRPr="0034222A" w:rsidRDefault="003846A6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34222A">
              <w:rPr>
                <w:color w:val="000000"/>
                <w:sz w:val="16"/>
                <w:szCs w:val="16"/>
              </w:rPr>
              <w:t>CURSOS</w:t>
            </w:r>
          </w:p>
        </w:tc>
        <w:tc>
          <w:tcPr>
            <w:tcW w:w="2552" w:type="dxa"/>
            <w:vAlign w:val="bottom"/>
          </w:tcPr>
          <w:p w14:paraId="1922FC07" w14:textId="77777777" w:rsidR="003846A6" w:rsidRPr="0034222A" w:rsidRDefault="003846A6" w:rsidP="00F42849">
            <w:pPr>
              <w:rPr>
                <w:color w:val="000000"/>
                <w:sz w:val="16"/>
                <w:szCs w:val="16"/>
              </w:rPr>
            </w:pPr>
            <w:r w:rsidRPr="0034222A">
              <w:rPr>
                <w:color w:val="000000"/>
                <w:sz w:val="16"/>
                <w:szCs w:val="16"/>
              </w:rPr>
              <w:t>DATA_INICIO</w:t>
            </w:r>
          </w:p>
        </w:tc>
        <w:tc>
          <w:tcPr>
            <w:tcW w:w="3118" w:type="dxa"/>
            <w:vAlign w:val="center"/>
          </w:tcPr>
          <w:p w14:paraId="6E2B5D53" w14:textId="77777777" w:rsidR="003846A6" w:rsidRPr="0034222A" w:rsidRDefault="003846A6" w:rsidP="00F42849">
            <w:pPr>
              <w:rPr>
                <w:color w:val="000000"/>
                <w:sz w:val="16"/>
                <w:szCs w:val="16"/>
              </w:rPr>
            </w:pPr>
            <w:r w:rsidRPr="0034222A">
              <w:rPr>
                <w:color w:val="000000"/>
                <w:sz w:val="16"/>
                <w:szCs w:val="16"/>
              </w:rPr>
              <w:t>Data de Início Curso</w:t>
            </w:r>
          </w:p>
        </w:tc>
        <w:tc>
          <w:tcPr>
            <w:tcW w:w="1134" w:type="dxa"/>
            <w:vAlign w:val="bottom"/>
          </w:tcPr>
          <w:p w14:paraId="10A82F9E" w14:textId="77777777" w:rsidR="003846A6" w:rsidRPr="0034222A" w:rsidRDefault="003846A6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34222A">
              <w:rPr>
                <w:color w:val="000000"/>
                <w:sz w:val="16"/>
                <w:szCs w:val="16"/>
              </w:rPr>
              <w:t>Date</w:t>
            </w:r>
          </w:p>
        </w:tc>
        <w:tc>
          <w:tcPr>
            <w:tcW w:w="993" w:type="dxa"/>
            <w:vAlign w:val="bottom"/>
          </w:tcPr>
          <w:p w14:paraId="1F377A9F" w14:textId="77777777" w:rsidR="003846A6" w:rsidRPr="0034222A" w:rsidRDefault="003846A6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34222A">
              <w:rPr>
                <w:color w:val="000000"/>
                <w:sz w:val="16"/>
                <w:szCs w:val="16"/>
              </w:rPr>
              <w:t>10</w:t>
            </w:r>
          </w:p>
        </w:tc>
      </w:tr>
      <w:tr w:rsidR="003846A6" w:rsidRPr="008C6481" w14:paraId="5684BE4E" w14:textId="77777777" w:rsidTr="003846A6">
        <w:tc>
          <w:tcPr>
            <w:tcW w:w="534" w:type="dxa"/>
          </w:tcPr>
          <w:p w14:paraId="61CC21E8" w14:textId="77777777" w:rsidR="003846A6" w:rsidRPr="0034222A" w:rsidRDefault="003846A6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34222A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842" w:type="dxa"/>
          </w:tcPr>
          <w:p w14:paraId="6F3DB139" w14:textId="77777777" w:rsidR="003846A6" w:rsidRPr="0034222A" w:rsidRDefault="003846A6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34222A">
              <w:rPr>
                <w:color w:val="000000"/>
                <w:sz w:val="16"/>
                <w:szCs w:val="16"/>
              </w:rPr>
              <w:t>CURSOS</w:t>
            </w:r>
          </w:p>
        </w:tc>
        <w:tc>
          <w:tcPr>
            <w:tcW w:w="2552" w:type="dxa"/>
            <w:vAlign w:val="bottom"/>
          </w:tcPr>
          <w:p w14:paraId="2CC4BFC9" w14:textId="77777777" w:rsidR="003846A6" w:rsidRPr="0034222A" w:rsidRDefault="003846A6" w:rsidP="00F42849">
            <w:pPr>
              <w:rPr>
                <w:color w:val="000000"/>
                <w:sz w:val="16"/>
                <w:szCs w:val="16"/>
              </w:rPr>
            </w:pPr>
            <w:r w:rsidRPr="0034222A">
              <w:rPr>
                <w:color w:val="000000"/>
                <w:sz w:val="16"/>
                <w:szCs w:val="16"/>
              </w:rPr>
              <w:t>DATA_TERMINO</w:t>
            </w:r>
          </w:p>
        </w:tc>
        <w:tc>
          <w:tcPr>
            <w:tcW w:w="3118" w:type="dxa"/>
            <w:vAlign w:val="center"/>
          </w:tcPr>
          <w:p w14:paraId="12FE410A" w14:textId="77777777" w:rsidR="003846A6" w:rsidRPr="0034222A" w:rsidRDefault="003846A6" w:rsidP="00F42849">
            <w:pPr>
              <w:rPr>
                <w:color w:val="000000"/>
                <w:sz w:val="16"/>
                <w:szCs w:val="16"/>
              </w:rPr>
            </w:pPr>
            <w:r w:rsidRPr="0034222A">
              <w:rPr>
                <w:color w:val="000000"/>
                <w:sz w:val="16"/>
                <w:szCs w:val="16"/>
              </w:rPr>
              <w:t>Data de Término Curso</w:t>
            </w:r>
          </w:p>
        </w:tc>
        <w:tc>
          <w:tcPr>
            <w:tcW w:w="1134" w:type="dxa"/>
            <w:vAlign w:val="bottom"/>
          </w:tcPr>
          <w:p w14:paraId="3F11C6E5" w14:textId="77777777" w:rsidR="003846A6" w:rsidRPr="0034222A" w:rsidRDefault="003846A6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34222A">
              <w:rPr>
                <w:color w:val="000000"/>
                <w:sz w:val="16"/>
                <w:szCs w:val="16"/>
              </w:rPr>
              <w:t>Date</w:t>
            </w:r>
          </w:p>
        </w:tc>
        <w:tc>
          <w:tcPr>
            <w:tcW w:w="993" w:type="dxa"/>
            <w:vAlign w:val="bottom"/>
          </w:tcPr>
          <w:p w14:paraId="280803C1" w14:textId="77777777" w:rsidR="003846A6" w:rsidRPr="0034222A" w:rsidRDefault="003846A6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34222A">
              <w:rPr>
                <w:color w:val="000000"/>
                <w:sz w:val="16"/>
                <w:szCs w:val="16"/>
              </w:rPr>
              <w:t>10</w:t>
            </w:r>
          </w:p>
        </w:tc>
      </w:tr>
      <w:tr w:rsidR="003846A6" w:rsidRPr="008C6481" w14:paraId="14FA53E0" w14:textId="77777777" w:rsidTr="003846A6">
        <w:tc>
          <w:tcPr>
            <w:tcW w:w="534" w:type="dxa"/>
          </w:tcPr>
          <w:p w14:paraId="3D85A335" w14:textId="77777777" w:rsidR="003846A6" w:rsidRPr="0034222A" w:rsidRDefault="003846A6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34222A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842" w:type="dxa"/>
          </w:tcPr>
          <w:p w14:paraId="4AD2FF2C" w14:textId="77777777" w:rsidR="003846A6" w:rsidRPr="0034222A" w:rsidRDefault="003846A6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34222A">
              <w:rPr>
                <w:color w:val="000000"/>
                <w:sz w:val="16"/>
                <w:szCs w:val="16"/>
              </w:rPr>
              <w:t>CURSOS</w:t>
            </w:r>
          </w:p>
        </w:tc>
        <w:tc>
          <w:tcPr>
            <w:tcW w:w="2552" w:type="dxa"/>
            <w:vAlign w:val="bottom"/>
          </w:tcPr>
          <w:p w14:paraId="1B940970" w14:textId="77777777" w:rsidR="003846A6" w:rsidRPr="0034222A" w:rsidRDefault="003846A6" w:rsidP="00F42849">
            <w:pPr>
              <w:rPr>
                <w:color w:val="000000"/>
                <w:sz w:val="16"/>
                <w:szCs w:val="16"/>
              </w:rPr>
            </w:pPr>
            <w:r w:rsidRPr="0034222A">
              <w:rPr>
                <w:color w:val="000000"/>
                <w:sz w:val="16"/>
                <w:szCs w:val="16"/>
              </w:rPr>
              <w:t>DATA_ENTREGA_TCC</w:t>
            </w:r>
          </w:p>
        </w:tc>
        <w:tc>
          <w:tcPr>
            <w:tcW w:w="3118" w:type="dxa"/>
            <w:vAlign w:val="center"/>
          </w:tcPr>
          <w:p w14:paraId="193AC7FC" w14:textId="77777777" w:rsidR="003846A6" w:rsidRPr="0034222A" w:rsidRDefault="003846A6" w:rsidP="00F42849">
            <w:pPr>
              <w:rPr>
                <w:color w:val="000000"/>
                <w:sz w:val="16"/>
                <w:szCs w:val="16"/>
              </w:rPr>
            </w:pPr>
            <w:r w:rsidRPr="0034222A">
              <w:rPr>
                <w:color w:val="000000"/>
                <w:sz w:val="16"/>
                <w:szCs w:val="16"/>
              </w:rPr>
              <w:t>Data de Entregar TCC</w:t>
            </w:r>
          </w:p>
        </w:tc>
        <w:tc>
          <w:tcPr>
            <w:tcW w:w="1134" w:type="dxa"/>
            <w:vAlign w:val="bottom"/>
          </w:tcPr>
          <w:p w14:paraId="7F16CE28" w14:textId="77777777" w:rsidR="003846A6" w:rsidRPr="0034222A" w:rsidRDefault="003846A6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34222A">
              <w:rPr>
                <w:color w:val="000000"/>
                <w:sz w:val="16"/>
                <w:szCs w:val="16"/>
              </w:rPr>
              <w:t>Date</w:t>
            </w:r>
          </w:p>
        </w:tc>
        <w:tc>
          <w:tcPr>
            <w:tcW w:w="993" w:type="dxa"/>
            <w:vAlign w:val="bottom"/>
          </w:tcPr>
          <w:p w14:paraId="28EFDCE7" w14:textId="77777777" w:rsidR="003846A6" w:rsidRPr="0034222A" w:rsidRDefault="003846A6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34222A">
              <w:rPr>
                <w:color w:val="000000"/>
                <w:sz w:val="16"/>
                <w:szCs w:val="16"/>
              </w:rPr>
              <w:t>10</w:t>
            </w:r>
          </w:p>
        </w:tc>
      </w:tr>
      <w:tr w:rsidR="003846A6" w:rsidRPr="008C6481" w14:paraId="0F8E7084" w14:textId="77777777" w:rsidTr="003846A6">
        <w:tc>
          <w:tcPr>
            <w:tcW w:w="534" w:type="dxa"/>
          </w:tcPr>
          <w:p w14:paraId="62707690" w14:textId="77777777" w:rsidR="003846A6" w:rsidRPr="0034222A" w:rsidRDefault="003846A6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34222A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842" w:type="dxa"/>
          </w:tcPr>
          <w:p w14:paraId="0F816960" w14:textId="77777777" w:rsidR="003846A6" w:rsidRPr="0034222A" w:rsidRDefault="003846A6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34222A">
              <w:rPr>
                <w:color w:val="000000"/>
                <w:sz w:val="16"/>
                <w:szCs w:val="16"/>
              </w:rPr>
              <w:t>CURSOS</w:t>
            </w:r>
          </w:p>
        </w:tc>
        <w:tc>
          <w:tcPr>
            <w:tcW w:w="2552" w:type="dxa"/>
            <w:vAlign w:val="bottom"/>
          </w:tcPr>
          <w:p w14:paraId="72B45366" w14:textId="77777777" w:rsidR="003846A6" w:rsidRPr="0034222A" w:rsidRDefault="003846A6" w:rsidP="00F42849">
            <w:pPr>
              <w:rPr>
                <w:color w:val="000000"/>
                <w:sz w:val="16"/>
                <w:szCs w:val="16"/>
              </w:rPr>
            </w:pPr>
            <w:r w:rsidRPr="0034222A">
              <w:rPr>
                <w:color w:val="000000"/>
                <w:sz w:val="16"/>
                <w:szCs w:val="16"/>
              </w:rPr>
              <w:t>LOCAL</w:t>
            </w:r>
          </w:p>
        </w:tc>
        <w:tc>
          <w:tcPr>
            <w:tcW w:w="3118" w:type="dxa"/>
            <w:vAlign w:val="center"/>
          </w:tcPr>
          <w:p w14:paraId="0AF073DB" w14:textId="77777777" w:rsidR="003846A6" w:rsidRPr="0034222A" w:rsidRDefault="003846A6" w:rsidP="00F42849">
            <w:pPr>
              <w:rPr>
                <w:color w:val="000000"/>
                <w:sz w:val="16"/>
                <w:szCs w:val="16"/>
              </w:rPr>
            </w:pPr>
            <w:r w:rsidRPr="0034222A">
              <w:rPr>
                <w:color w:val="000000"/>
                <w:sz w:val="16"/>
                <w:szCs w:val="16"/>
              </w:rPr>
              <w:t>Local do Curso</w:t>
            </w:r>
          </w:p>
        </w:tc>
        <w:tc>
          <w:tcPr>
            <w:tcW w:w="1134" w:type="dxa"/>
            <w:vAlign w:val="bottom"/>
          </w:tcPr>
          <w:p w14:paraId="45995F84" w14:textId="77777777" w:rsidR="003846A6" w:rsidRPr="0034222A" w:rsidRDefault="003846A6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34222A"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993" w:type="dxa"/>
            <w:vAlign w:val="bottom"/>
          </w:tcPr>
          <w:p w14:paraId="27F22552" w14:textId="77777777" w:rsidR="003846A6" w:rsidRPr="0034222A" w:rsidRDefault="003846A6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34222A">
              <w:rPr>
                <w:color w:val="000000"/>
                <w:sz w:val="16"/>
                <w:szCs w:val="16"/>
              </w:rPr>
              <w:t>200</w:t>
            </w:r>
          </w:p>
        </w:tc>
      </w:tr>
      <w:tr w:rsidR="003846A6" w:rsidRPr="008C6481" w14:paraId="667C78AD" w14:textId="77777777" w:rsidTr="003846A6">
        <w:tc>
          <w:tcPr>
            <w:tcW w:w="534" w:type="dxa"/>
          </w:tcPr>
          <w:p w14:paraId="667F347E" w14:textId="77777777" w:rsidR="003846A6" w:rsidRPr="0034222A" w:rsidRDefault="003846A6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34222A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842" w:type="dxa"/>
          </w:tcPr>
          <w:p w14:paraId="390DBCFC" w14:textId="77777777" w:rsidR="003846A6" w:rsidRPr="0034222A" w:rsidRDefault="003846A6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34222A">
              <w:rPr>
                <w:color w:val="000000"/>
                <w:sz w:val="16"/>
                <w:szCs w:val="16"/>
              </w:rPr>
              <w:t>CURSOS</w:t>
            </w:r>
          </w:p>
        </w:tc>
        <w:tc>
          <w:tcPr>
            <w:tcW w:w="2552" w:type="dxa"/>
            <w:vAlign w:val="bottom"/>
          </w:tcPr>
          <w:p w14:paraId="5F17E902" w14:textId="77777777" w:rsidR="003846A6" w:rsidRPr="0034222A" w:rsidRDefault="003846A6" w:rsidP="00F42849">
            <w:pPr>
              <w:rPr>
                <w:color w:val="000000"/>
                <w:sz w:val="16"/>
                <w:szCs w:val="16"/>
              </w:rPr>
            </w:pPr>
            <w:r w:rsidRPr="0034222A">
              <w:rPr>
                <w:color w:val="000000"/>
                <w:sz w:val="16"/>
                <w:szCs w:val="16"/>
              </w:rPr>
              <w:t>DIAS_SEMANA_HORARIO</w:t>
            </w:r>
          </w:p>
        </w:tc>
        <w:tc>
          <w:tcPr>
            <w:tcW w:w="3118" w:type="dxa"/>
            <w:vAlign w:val="center"/>
          </w:tcPr>
          <w:p w14:paraId="3352ED49" w14:textId="77777777" w:rsidR="003846A6" w:rsidRPr="0034222A" w:rsidRDefault="003846A6" w:rsidP="00F42849">
            <w:pPr>
              <w:rPr>
                <w:color w:val="000000"/>
                <w:sz w:val="16"/>
                <w:szCs w:val="16"/>
              </w:rPr>
            </w:pPr>
            <w:r w:rsidRPr="0034222A">
              <w:rPr>
                <w:color w:val="000000"/>
                <w:sz w:val="16"/>
                <w:szCs w:val="16"/>
              </w:rPr>
              <w:t>Dias da Semana/Horário</w:t>
            </w:r>
          </w:p>
        </w:tc>
        <w:tc>
          <w:tcPr>
            <w:tcW w:w="1134" w:type="dxa"/>
            <w:vAlign w:val="bottom"/>
          </w:tcPr>
          <w:p w14:paraId="0F65D127" w14:textId="77777777" w:rsidR="003846A6" w:rsidRPr="0034222A" w:rsidRDefault="003846A6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34222A">
              <w:rPr>
                <w:color w:val="000000"/>
                <w:sz w:val="16"/>
                <w:szCs w:val="16"/>
              </w:rPr>
              <w:t>Long</w:t>
            </w:r>
          </w:p>
        </w:tc>
        <w:tc>
          <w:tcPr>
            <w:tcW w:w="993" w:type="dxa"/>
            <w:vAlign w:val="bottom"/>
          </w:tcPr>
          <w:p w14:paraId="50159185" w14:textId="77777777" w:rsidR="003846A6" w:rsidRPr="0034222A" w:rsidRDefault="003846A6" w:rsidP="00F42849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3846A6" w:rsidRPr="008C6481" w14:paraId="6E2DE112" w14:textId="77777777" w:rsidTr="003846A6">
        <w:tc>
          <w:tcPr>
            <w:tcW w:w="534" w:type="dxa"/>
          </w:tcPr>
          <w:p w14:paraId="502E6B20" w14:textId="77777777" w:rsidR="003846A6" w:rsidRPr="0034222A" w:rsidRDefault="003846A6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34222A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842" w:type="dxa"/>
          </w:tcPr>
          <w:p w14:paraId="1FD08225" w14:textId="77777777" w:rsidR="003846A6" w:rsidRPr="0034222A" w:rsidRDefault="003846A6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34222A">
              <w:rPr>
                <w:color w:val="000000"/>
                <w:sz w:val="16"/>
                <w:szCs w:val="16"/>
              </w:rPr>
              <w:t>CURSOS</w:t>
            </w:r>
          </w:p>
        </w:tc>
        <w:tc>
          <w:tcPr>
            <w:tcW w:w="2552" w:type="dxa"/>
            <w:vAlign w:val="bottom"/>
          </w:tcPr>
          <w:p w14:paraId="1D1D7EEA" w14:textId="77777777" w:rsidR="003846A6" w:rsidRPr="0034222A" w:rsidRDefault="003846A6" w:rsidP="00F42849">
            <w:pPr>
              <w:rPr>
                <w:color w:val="000000"/>
                <w:sz w:val="16"/>
                <w:szCs w:val="16"/>
              </w:rPr>
            </w:pPr>
            <w:r w:rsidRPr="0034222A">
              <w:rPr>
                <w:color w:val="000000"/>
                <w:sz w:val="16"/>
                <w:szCs w:val="16"/>
              </w:rPr>
              <w:t>CRIT_CLASSIFICACAO</w:t>
            </w:r>
          </w:p>
        </w:tc>
        <w:tc>
          <w:tcPr>
            <w:tcW w:w="3118" w:type="dxa"/>
            <w:vAlign w:val="center"/>
          </w:tcPr>
          <w:p w14:paraId="0F9A96B3" w14:textId="77777777" w:rsidR="003846A6" w:rsidRPr="0034222A" w:rsidRDefault="003846A6" w:rsidP="00F42849">
            <w:pPr>
              <w:rPr>
                <w:color w:val="000000"/>
                <w:sz w:val="16"/>
                <w:szCs w:val="16"/>
              </w:rPr>
            </w:pPr>
            <w:r w:rsidRPr="0034222A">
              <w:rPr>
                <w:color w:val="000000"/>
                <w:sz w:val="16"/>
                <w:szCs w:val="16"/>
              </w:rPr>
              <w:t>Critérios de Classificação</w:t>
            </w:r>
          </w:p>
        </w:tc>
        <w:tc>
          <w:tcPr>
            <w:tcW w:w="1134" w:type="dxa"/>
            <w:vAlign w:val="bottom"/>
          </w:tcPr>
          <w:p w14:paraId="389413A4" w14:textId="77777777" w:rsidR="003846A6" w:rsidRPr="0034222A" w:rsidRDefault="003846A6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34222A">
              <w:rPr>
                <w:color w:val="000000"/>
                <w:sz w:val="16"/>
                <w:szCs w:val="16"/>
              </w:rPr>
              <w:t>Long</w:t>
            </w:r>
          </w:p>
        </w:tc>
        <w:tc>
          <w:tcPr>
            <w:tcW w:w="993" w:type="dxa"/>
            <w:vAlign w:val="bottom"/>
          </w:tcPr>
          <w:p w14:paraId="23C2406A" w14:textId="77777777" w:rsidR="003846A6" w:rsidRPr="0034222A" w:rsidRDefault="003846A6" w:rsidP="00F42849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3846A6" w:rsidRPr="008C6481" w14:paraId="1DA9D151" w14:textId="77777777" w:rsidTr="003846A6">
        <w:tc>
          <w:tcPr>
            <w:tcW w:w="534" w:type="dxa"/>
          </w:tcPr>
          <w:p w14:paraId="71206313" w14:textId="77777777" w:rsidR="003846A6" w:rsidRPr="0034222A" w:rsidRDefault="003846A6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34222A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842" w:type="dxa"/>
          </w:tcPr>
          <w:p w14:paraId="0285D3B5" w14:textId="77777777" w:rsidR="003846A6" w:rsidRPr="0034222A" w:rsidRDefault="003846A6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34222A">
              <w:rPr>
                <w:color w:val="000000"/>
                <w:sz w:val="16"/>
                <w:szCs w:val="16"/>
              </w:rPr>
              <w:t>CURSOS</w:t>
            </w:r>
          </w:p>
        </w:tc>
        <w:tc>
          <w:tcPr>
            <w:tcW w:w="2552" w:type="dxa"/>
            <w:vAlign w:val="bottom"/>
          </w:tcPr>
          <w:p w14:paraId="63176759" w14:textId="77777777" w:rsidR="003846A6" w:rsidRPr="0034222A" w:rsidRDefault="003846A6" w:rsidP="00F42849">
            <w:pPr>
              <w:rPr>
                <w:color w:val="000000"/>
                <w:sz w:val="16"/>
                <w:szCs w:val="16"/>
              </w:rPr>
            </w:pPr>
            <w:r w:rsidRPr="0034222A">
              <w:rPr>
                <w:color w:val="000000"/>
                <w:sz w:val="16"/>
                <w:szCs w:val="16"/>
              </w:rPr>
              <w:t>PERIODICIDADE</w:t>
            </w:r>
          </w:p>
        </w:tc>
        <w:tc>
          <w:tcPr>
            <w:tcW w:w="3118" w:type="dxa"/>
            <w:vAlign w:val="center"/>
          </w:tcPr>
          <w:p w14:paraId="13E49BB3" w14:textId="77777777" w:rsidR="003846A6" w:rsidRPr="0034222A" w:rsidRDefault="003846A6" w:rsidP="00F42849">
            <w:pPr>
              <w:rPr>
                <w:color w:val="000000"/>
                <w:sz w:val="16"/>
                <w:szCs w:val="16"/>
              </w:rPr>
            </w:pPr>
            <w:r w:rsidRPr="0034222A">
              <w:rPr>
                <w:color w:val="000000"/>
                <w:sz w:val="16"/>
                <w:szCs w:val="16"/>
              </w:rPr>
              <w:t>Periodicidade</w:t>
            </w:r>
          </w:p>
        </w:tc>
        <w:tc>
          <w:tcPr>
            <w:tcW w:w="1134" w:type="dxa"/>
            <w:vAlign w:val="bottom"/>
          </w:tcPr>
          <w:p w14:paraId="4435EEC1" w14:textId="77777777" w:rsidR="003846A6" w:rsidRPr="0034222A" w:rsidRDefault="003846A6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34222A"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993" w:type="dxa"/>
            <w:vAlign w:val="bottom"/>
          </w:tcPr>
          <w:p w14:paraId="64153BF3" w14:textId="77777777" w:rsidR="003846A6" w:rsidRPr="0034222A" w:rsidRDefault="003846A6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34222A">
              <w:rPr>
                <w:color w:val="000000"/>
                <w:sz w:val="16"/>
                <w:szCs w:val="16"/>
              </w:rPr>
              <w:t>50</w:t>
            </w:r>
          </w:p>
        </w:tc>
      </w:tr>
      <w:tr w:rsidR="003846A6" w:rsidRPr="008C6481" w14:paraId="2DCF58E1" w14:textId="77777777" w:rsidTr="003846A6">
        <w:tc>
          <w:tcPr>
            <w:tcW w:w="534" w:type="dxa"/>
            <w:tcBorders>
              <w:bottom w:val="single" w:sz="4" w:space="0" w:color="auto"/>
            </w:tcBorders>
          </w:tcPr>
          <w:p w14:paraId="16CFC374" w14:textId="77777777" w:rsidR="003846A6" w:rsidRPr="001F3BF9" w:rsidRDefault="003846A6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1F3BF9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3B8A075E" w14:textId="77777777" w:rsidR="003846A6" w:rsidRPr="001F3BF9" w:rsidRDefault="003846A6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1F3BF9">
              <w:rPr>
                <w:color w:val="000000"/>
                <w:sz w:val="16"/>
                <w:szCs w:val="16"/>
              </w:rPr>
              <w:t>CURSOS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bottom"/>
          </w:tcPr>
          <w:p w14:paraId="39496CE7" w14:textId="77777777" w:rsidR="003846A6" w:rsidRPr="001F3BF9" w:rsidRDefault="003846A6" w:rsidP="00F42849">
            <w:pPr>
              <w:rPr>
                <w:color w:val="000000"/>
                <w:sz w:val="16"/>
                <w:szCs w:val="16"/>
              </w:rPr>
            </w:pPr>
            <w:r w:rsidRPr="001F3BF9">
              <w:rPr>
                <w:color w:val="000000"/>
                <w:sz w:val="16"/>
                <w:szCs w:val="16"/>
              </w:rPr>
              <w:t>VALOR_INSCRICAO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14:paraId="50E3A5E5" w14:textId="77777777" w:rsidR="003846A6" w:rsidRPr="001F3BF9" w:rsidRDefault="003846A6" w:rsidP="00F42849">
            <w:pPr>
              <w:rPr>
                <w:color w:val="000000"/>
                <w:sz w:val="16"/>
                <w:szCs w:val="16"/>
              </w:rPr>
            </w:pPr>
            <w:r w:rsidRPr="001F3BF9">
              <w:rPr>
                <w:color w:val="000000"/>
                <w:sz w:val="16"/>
                <w:szCs w:val="16"/>
              </w:rPr>
              <w:t>Valor da Taxa de Inscrição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14:paraId="48602313" w14:textId="77777777" w:rsidR="003846A6" w:rsidRPr="001F3BF9" w:rsidRDefault="003846A6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1F3BF9">
              <w:rPr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bottom"/>
          </w:tcPr>
          <w:p w14:paraId="2B2E646C" w14:textId="77777777" w:rsidR="003846A6" w:rsidRPr="001F3BF9" w:rsidRDefault="003846A6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1F3BF9">
              <w:rPr>
                <w:color w:val="000000"/>
                <w:sz w:val="16"/>
                <w:szCs w:val="16"/>
              </w:rPr>
              <w:t>12.2</w:t>
            </w:r>
          </w:p>
        </w:tc>
      </w:tr>
      <w:tr w:rsidR="003846A6" w:rsidRPr="008C6481" w14:paraId="16217DEB" w14:textId="77777777" w:rsidTr="003846A6">
        <w:tc>
          <w:tcPr>
            <w:tcW w:w="10173" w:type="dxa"/>
            <w:gridSpan w:val="6"/>
            <w:tcBorders>
              <w:bottom w:val="single" w:sz="4" w:space="0" w:color="auto"/>
            </w:tcBorders>
            <w:shd w:val="pct5" w:color="auto" w:fill="auto"/>
          </w:tcPr>
          <w:p w14:paraId="06917AD2" w14:textId="77777777" w:rsidR="003846A6" w:rsidRPr="001F3BF9" w:rsidRDefault="003846A6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1F3BF9">
              <w:rPr>
                <w:b/>
                <w:color w:val="000000"/>
                <w:sz w:val="16"/>
                <w:szCs w:val="16"/>
              </w:rPr>
              <w:t>Turnos</w:t>
            </w:r>
          </w:p>
        </w:tc>
      </w:tr>
      <w:tr w:rsidR="003846A6" w:rsidRPr="008C6481" w14:paraId="6336F4BC" w14:textId="77777777" w:rsidTr="003846A6">
        <w:tc>
          <w:tcPr>
            <w:tcW w:w="534" w:type="dxa"/>
            <w:tcBorders>
              <w:bottom w:val="single" w:sz="4" w:space="0" w:color="auto"/>
            </w:tcBorders>
          </w:tcPr>
          <w:p w14:paraId="1DE8599E" w14:textId="77777777" w:rsidR="003846A6" w:rsidRPr="001F3BF9" w:rsidRDefault="003846A6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1F3BF9"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75C2D38B" w14:textId="77777777" w:rsidR="003846A6" w:rsidRPr="001F3BF9" w:rsidRDefault="003846A6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1F3BF9">
              <w:rPr>
                <w:color w:val="000000"/>
                <w:sz w:val="16"/>
                <w:szCs w:val="16"/>
              </w:rPr>
              <w:t>CURSOS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bottom"/>
          </w:tcPr>
          <w:p w14:paraId="4E3A70D5" w14:textId="77777777" w:rsidR="003846A6" w:rsidRPr="001F3BF9" w:rsidRDefault="003846A6" w:rsidP="00F42849">
            <w:pPr>
              <w:rPr>
                <w:color w:val="000000"/>
                <w:sz w:val="16"/>
                <w:szCs w:val="16"/>
              </w:rPr>
            </w:pPr>
            <w:r w:rsidRPr="001F3BF9">
              <w:rPr>
                <w:color w:val="000000"/>
                <w:sz w:val="16"/>
                <w:szCs w:val="16"/>
              </w:rPr>
              <w:t>TURNO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14:paraId="3307869A" w14:textId="77777777" w:rsidR="003846A6" w:rsidRPr="001F3BF9" w:rsidRDefault="003846A6" w:rsidP="00F42849">
            <w:pPr>
              <w:rPr>
                <w:color w:val="000000"/>
                <w:sz w:val="16"/>
                <w:szCs w:val="16"/>
              </w:rPr>
            </w:pPr>
            <w:r w:rsidRPr="001F3BF9">
              <w:rPr>
                <w:color w:val="000000"/>
                <w:sz w:val="16"/>
                <w:szCs w:val="16"/>
              </w:rPr>
              <w:t>Turno Acadêmico (Bundle)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14:paraId="42C39903" w14:textId="77777777" w:rsidR="003846A6" w:rsidRPr="001F3BF9" w:rsidRDefault="003846A6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1F3BF9"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bottom"/>
          </w:tcPr>
          <w:p w14:paraId="64D1E479" w14:textId="77777777" w:rsidR="003846A6" w:rsidRPr="001F3BF9" w:rsidRDefault="003846A6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1F3BF9">
              <w:rPr>
                <w:color w:val="000000"/>
                <w:sz w:val="16"/>
                <w:szCs w:val="16"/>
              </w:rPr>
              <w:t>12</w:t>
            </w:r>
          </w:p>
        </w:tc>
      </w:tr>
      <w:tr w:rsidR="003846A6" w:rsidRPr="008C6481" w14:paraId="06C2102E" w14:textId="77777777" w:rsidTr="003846A6">
        <w:tc>
          <w:tcPr>
            <w:tcW w:w="534" w:type="dxa"/>
            <w:tcBorders>
              <w:bottom w:val="single" w:sz="4" w:space="0" w:color="auto"/>
            </w:tcBorders>
          </w:tcPr>
          <w:p w14:paraId="4E57B706" w14:textId="77777777" w:rsidR="003846A6" w:rsidRPr="001F3BF9" w:rsidRDefault="003846A6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1F3BF9"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16153C25" w14:textId="77777777" w:rsidR="003846A6" w:rsidRPr="001F3BF9" w:rsidRDefault="003846A6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1F3BF9">
              <w:rPr>
                <w:color w:val="000000"/>
                <w:sz w:val="16"/>
                <w:szCs w:val="16"/>
              </w:rPr>
              <w:t>CURSOS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bottom"/>
          </w:tcPr>
          <w:p w14:paraId="47B11E8C" w14:textId="77777777" w:rsidR="003846A6" w:rsidRPr="001F3BF9" w:rsidRDefault="003846A6" w:rsidP="00F42849">
            <w:pPr>
              <w:rPr>
                <w:color w:val="000000"/>
                <w:sz w:val="16"/>
                <w:szCs w:val="16"/>
              </w:rPr>
            </w:pPr>
            <w:r w:rsidRPr="001F3BF9">
              <w:rPr>
                <w:color w:val="000000"/>
                <w:sz w:val="16"/>
                <w:szCs w:val="16"/>
              </w:rPr>
              <w:t>NUM_VAGAS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14:paraId="70EDC928" w14:textId="77777777" w:rsidR="003846A6" w:rsidRPr="001F3BF9" w:rsidRDefault="003846A6" w:rsidP="00F42849">
            <w:pPr>
              <w:rPr>
                <w:color w:val="000000"/>
                <w:sz w:val="16"/>
                <w:szCs w:val="16"/>
              </w:rPr>
            </w:pPr>
            <w:r w:rsidRPr="001F3BF9">
              <w:rPr>
                <w:color w:val="000000"/>
                <w:sz w:val="16"/>
                <w:szCs w:val="16"/>
              </w:rPr>
              <w:t>Número de Vagas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14:paraId="6D4AFDBD" w14:textId="77777777" w:rsidR="003846A6" w:rsidRPr="001F3BF9" w:rsidRDefault="003846A6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1F3BF9">
              <w:rPr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bottom"/>
          </w:tcPr>
          <w:p w14:paraId="70F51F63" w14:textId="77777777" w:rsidR="003846A6" w:rsidRPr="001F3BF9" w:rsidRDefault="003846A6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1F3BF9">
              <w:rPr>
                <w:color w:val="000000"/>
                <w:sz w:val="16"/>
                <w:szCs w:val="16"/>
              </w:rPr>
              <w:t>3</w:t>
            </w:r>
          </w:p>
        </w:tc>
      </w:tr>
      <w:tr w:rsidR="003846A6" w:rsidRPr="008C6481" w14:paraId="5DE54BA0" w14:textId="77777777" w:rsidTr="003846A6">
        <w:tc>
          <w:tcPr>
            <w:tcW w:w="10173" w:type="dxa"/>
            <w:gridSpan w:val="6"/>
            <w:shd w:val="pct5" w:color="auto" w:fill="auto"/>
          </w:tcPr>
          <w:p w14:paraId="5DF367E3" w14:textId="77777777" w:rsidR="003846A6" w:rsidRPr="001F3BF9" w:rsidRDefault="003846A6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1F3BF9">
              <w:rPr>
                <w:b/>
                <w:color w:val="000000"/>
                <w:sz w:val="16"/>
                <w:szCs w:val="16"/>
              </w:rPr>
              <w:t>Coordenadores</w:t>
            </w:r>
          </w:p>
        </w:tc>
      </w:tr>
      <w:tr w:rsidR="003846A6" w:rsidRPr="008C6481" w14:paraId="0B47134B" w14:textId="77777777" w:rsidTr="003846A6">
        <w:tc>
          <w:tcPr>
            <w:tcW w:w="534" w:type="dxa"/>
          </w:tcPr>
          <w:p w14:paraId="40932300" w14:textId="77777777" w:rsidR="003846A6" w:rsidRPr="001F3BF9" w:rsidRDefault="003846A6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1F3BF9"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1842" w:type="dxa"/>
          </w:tcPr>
          <w:p w14:paraId="67B283B9" w14:textId="77777777" w:rsidR="003846A6" w:rsidRPr="001F3BF9" w:rsidRDefault="003846A6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1F3BF9">
              <w:rPr>
                <w:color w:val="000000"/>
                <w:sz w:val="16"/>
                <w:szCs w:val="16"/>
              </w:rPr>
              <w:t>COORDENADORES</w:t>
            </w:r>
          </w:p>
        </w:tc>
        <w:tc>
          <w:tcPr>
            <w:tcW w:w="2552" w:type="dxa"/>
            <w:vAlign w:val="bottom"/>
          </w:tcPr>
          <w:p w14:paraId="46745069" w14:textId="77777777" w:rsidR="003846A6" w:rsidRPr="001F3BF9" w:rsidRDefault="003846A6" w:rsidP="00F42849">
            <w:pPr>
              <w:rPr>
                <w:color w:val="000000"/>
                <w:sz w:val="16"/>
                <w:szCs w:val="16"/>
              </w:rPr>
            </w:pPr>
            <w:r w:rsidRPr="001F3BF9">
              <w:rPr>
                <w:color w:val="000000"/>
                <w:sz w:val="16"/>
                <w:szCs w:val="16"/>
              </w:rPr>
              <w:t>BADGE_NBR</w:t>
            </w:r>
          </w:p>
        </w:tc>
        <w:tc>
          <w:tcPr>
            <w:tcW w:w="3118" w:type="dxa"/>
            <w:vAlign w:val="center"/>
          </w:tcPr>
          <w:p w14:paraId="773D9DD0" w14:textId="77777777" w:rsidR="003846A6" w:rsidRPr="001F3BF9" w:rsidRDefault="003846A6" w:rsidP="00F42849">
            <w:pPr>
              <w:rPr>
                <w:color w:val="000000"/>
                <w:sz w:val="16"/>
                <w:szCs w:val="16"/>
              </w:rPr>
            </w:pPr>
            <w:r w:rsidRPr="001F3BF9">
              <w:rPr>
                <w:color w:val="000000"/>
                <w:sz w:val="16"/>
                <w:szCs w:val="16"/>
              </w:rPr>
              <w:t>Crachá Coordenador do Programa (CAF)</w:t>
            </w:r>
          </w:p>
        </w:tc>
        <w:tc>
          <w:tcPr>
            <w:tcW w:w="1134" w:type="dxa"/>
            <w:vAlign w:val="bottom"/>
          </w:tcPr>
          <w:p w14:paraId="11DC3452" w14:textId="77777777" w:rsidR="003846A6" w:rsidRPr="001F3BF9" w:rsidRDefault="003846A6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1F3BF9"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993" w:type="dxa"/>
            <w:vAlign w:val="bottom"/>
          </w:tcPr>
          <w:p w14:paraId="47CFD5BA" w14:textId="77777777" w:rsidR="003846A6" w:rsidRPr="001F3BF9" w:rsidRDefault="003846A6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1F3BF9">
              <w:rPr>
                <w:color w:val="000000"/>
                <w:sz w:val="16"/>
                <w:szCs w:val="16"/>
              </w:rPr>
              <w:t>20</w:t>
            </w:r>
          </w:p>
        </w:tc>
      </w:tr>
      <w:tr w:rsidR="003846A6" w:rsidRPr="008C6481" w14:paraId="629A9353" w14:textId="77777777" w:rsidTr="003846A6">
        <w:tc>
          <w:tcPr>
            <w:tcW w:w="534" w:type="dxa"/>
          </w:tcPr>
          <w:p w14:paraId="40BBEC1A" w14:textId="77777777" w:rsidR="003846A6" w:rsidRPr="001F3BF9" w:rsidRDefault="003846A6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1F3BF9"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1842" w:type="dxa"/>
          </w:tcPr>
          <w:p w14:paraId="045D82B5" w14:textId="77777777" w:rsidR="003846A6" w:rsidRPr="001F3BF9" w:rsidRDefault="003846A6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1F3BF9">
              <w:rPr>
                <w:color w:val="000000"/>
                <w:sz w:val="16"/>
                <w:szCs w:val="16"/>
              </w:rPr>
              <w:t>COORDENADORES</w:t>
            </w:r>
          </w:p>
        </w:tc>
        <w:tc>
          <w:tcPr>
            <w:tcW w:w="2552" w:type="dxa"/>
            <w:vAlign w:val="bottom"/>
          </w:tcPr>
          <w:p w14:paraId="126C0464" w14:textId="77777777" w:rsidR="003846A6" w:rsidRPr="001F3BF9" w:rsidRDefault="003846A6" w:rsidP="00F42849">
            <w:pPr>
              <w:rPr>
                <w:color w:val="000000"/>
                <w:sz w:val="16"/>
                <w:szCs w:val="16"/>
              </w:rPr>
            </w:pPr>
            <w:r w:rsidRPr="001F3BF9">
              <w:rPr>
                <w:color w:val="000000"/>
                <w:sz w:val="16"/>
                <w:szCs w:val="16"/>
              </w:rPr>
              <w:t>ID_COORDENADOR</w:t>
            </w:r>
          </w:p>
        </w:tc>
        <w:tc>
          <w:tcPr>
            <w:tcW w:w="3118" w:type="dxa"/>
            <w:vAlign w:val="center"/>
          </w:tcPr>
          <w:p w14:paraId="54F1315D" w14:textId="77777777" w:rsidR="003846A6" w:rsidRPr="001F3BF9" w:rsidRDefault="003846A6" w:rsidP="00F42849">
            <w:pPr>
              <w:rPr>
                <w:color w:val="000000"/>
                <w:sz w:val="16"/>
                <w:szCs w:val="16"/>
              </w:rPr>
            </w:pPr>
            <w:r w:rsidRPr="001F3BF9">
              <w:rPr>
                <w:color w:val="000000"/>
                <w:sz w:val="16"/>
                <w:szCs w:val="16"/>
              </w:rPr>
              <w:t>Emplid do Coordenador do Programa (CAF)</w:t>
            </w:r>
          </w:p>
        </w:tc>
        <w:tc>
          <w:tcPr>
            <w:tcW w:w="1134" w:type="dxa"/>
            <w:vAlign w:val="bottom"/>
          </w:tcPr>
          <w:p w14:paraId="43FFB01A" w14:textId="77777777" w:rsidR="003846A6" w:rsidRPr="001F3BF9" w:rsidRDefault="003846A6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1F3BF9"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993" w:type="dxa"/>
            <w:vAlign w:val="bottom"/>
          </w:tcPr>
          <w:p w14:paraId="43139DD4" w14:textId="77777777" w:rsidR="003846A6" w:rsidRPr="001F3BF9" w:rsidRDefault="003846A6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1F3BF9">
              <w:rPr>
                <w:color w:val="000000"/>
                <w:sz w:val="16"/>
                <w:szCs w:val="16"/>
              </w:rPr>
              <w:t>11</w:t>
            </w:r>
          </w:p>
        </w:tc>
      </w:tr>
      <w:tr w:rsidR="003846A6" w:rsidRPr="008C6481" w14:paraId="5ABE12EB" w14:textId="77777777" w:rsidTr="003846A6">
        <w:tc>
          <w:tcPr>
            <w:tcW w:w="534" w:type="dxa"/>
          </w:tcPr>
          <w:p w14:paraId="5F12B1AA" w14:textId="77777777" w:rsidR="003846A6" w:rsidRPr="001F3BF9" w:rsidRDefault="003846A6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1F3BF9"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1842" w:type="dxa"/>
          </w:tcPr>
          <w:p w14:paraId="6B36B0C7" w14:textId="77777777" w:rsidR="003846A6" w:rsidRPr="001F3BF9" w:rsidRDefault="003846A6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1F3BF9">
              <w:rPr>
                <w:color w:val="000000"/>
                <w:sz w:val="16"/>
                <w:szCs w:val="16"/>
              </w:rPr>
              <w:t>COORDENADORES</w:t>
            </w:r>
          </w:p>
        </w:tc>
        <w:tc>
          <w:tcPr>
            <w:tcW w:w="2552" w:type="dxa"/>
            <w:vAlign w:val="bottom"/>
          </w:tcPr>
          <w:p w14:paraId="2C28C352" w14:textId="77777777" w:rsidR="003846A6" w:rsidRPr="001F3BF9" w:rsidRDefault="003846A6" w:rsidP="00F42849">
            <w:pPr>
              <w:rPr>
                <w:color w:val="000000"/>
                <w:sz w:val="16"/>
                <w:szCs w:val="16"/>
              </w:rPr>
            </w:pPr>
            <w:r w:rsidRPr="001F3BF9">
              <w:rPr>
                <w:color w:val="000000"/>
                <w:sz w:val="16"/>
                <w:szCs w:val="16"/>
              </w:rPr>
              <w:t>NOME_COORDENADOR</w:t>
            </w:r>
          </w:p>
        </w:tc>
        <w:tc>
          <w:tcPr>
            <w:tcW w:w="3118" w:type="dxa"/>
            <w:vAlign w:val="center"/>
          </w:tcPr>
          <w:p w14:paraId="32D9F289" w14:textId="77777777" w:rsidR="003846A6" w:rsidRPr="001F3BF9" w:rsidRDefault="003846A6" w:rsidP="00F42849">
            <w:pPr>
              <w:rPr>
                <w:color w:val="000000"/>
                <w:sz w:val="16"/>
                <w:szCs w:val="16"/>
              </w:rPr>
            </w:pPr>
            <w:r w:rsidRPr="001F3BF9">
              <w:rPr>
                <w:color w:val="000000"/>
                <w:sz w:val="16"/>
                <w:szCs w:val="16"/>
              </w:rPr>
              <w:t>Nome do Coordenador do Programa (CAF)</w:t>
            </w:r>
          </w:p>
        </w:tc>
        <w:tc>
          <w:tcPr>
            <w:tcW w:w="1134" w:type="dxa"/>
            <w:vAlign w:val="bottom"/>
          </w:tcPr>
          <w:p w14:paraId="6E3A5220" w14:textId="77777777" w:rsidR="003846A6" w:rsidRPr="001F3BF9" w:rsidRDefault="003846A6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1F3BF9"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993" w:type="dxa"/>
            <w:vAlign w:val="bottom"/>
          </w:tcPr>
          <w:p w14:paraId="4E6D8618" w14:textId="77777777" w:rsidR="003846A6" w:rsidRPr="001F3BF9" w:rsidRDefault="003846A6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1F3BF9">
              <w:rPr>
                <w:color w:val="000000"/>
                <w:sz w:val="16"/>
                <w:szCs w:val="16"/>
              </w:rPr>
              <w:t>50</w:t>
            </w:r>
          </w:p>
        </w:tc>
      </w:tr>
      <w:tr w:rsidR="003846A6" w:rsidRPr="008C6481" w14:paraId="48F00A35" w14:textId="77777777" w:rsidTr="003846A6">
        <w:tc>
          <w:tcPr>
            <w:tcW w:w="534" w:type="dxa"/>
          </w:tcPr>
          <w:p w14:paraId="48E8B728" w14:textId="77777777" w:rsidR="003846A6" w:rsidRPr="001F3BF9" w:rsidRDefault="003846A6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1F3BF9"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1842" w:type="dxa"/>
          </w:tcPr>
          <w:p w14:paraId="22C7680D" w14:textId="77777777" w:rsidR="003846A6" w:rsidRPr="001F3BF9" w:rsidRDefault="003846A6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1F3BF9">
              <w:rPr>
                <w:color w:val="000000"/>
                <w:sz w:val="16"/>
                <w:szCs w:val="16"/>
              </w:rPr>
              <w:t>COORDENADORES</w:t>
            </w:r>
          </w:p>
        </w:tc>
        <w:tc>
          <w:tcPr>
            <w:tcW w:w="2552" w:type="dxa"/>
            <w:vAlign w:val="bottom"/>
          </w:tcPr>
          <w:p w14:paraId="56EF917D" w14:textId="77777777" w:rsidR="003846A6" w:rsidRPr="001F3BF9" w:rsidRDefault="003846A6" w:rsidP="00F42849">
            <w:pPr>
              <w:rPr>
                <w:color w:val="000000"/>
                <w:sz w:val="16"/>
                <w:szCs w:val="16"/>
              </w:rPr>
            </w:pPr>
            <w:r w:rsidRPr="001F3BF9">
              <w:rPr>
                <w:color w:val="000000"/>
                <w:sz w:val="16"/>
                <w:szCs w:val="16"/>
              </w:rPr>
              <w:t>EMAIL_COORDENADOR</w:t>
            </w:r>
          </w:p>
        </w:tc>
        <w:tc>
          <w:tcPr>
            <w:tcW w:w="3118" w:type="dxa"/>
            <w:vAlign w:val="center"/>
          </w:tcPr>
          <w:p w14:paraId="3FAD4F49" w14:textId="77777777" w:rsidR="003846A6" w:rsidRPr="001F3BF9" w:rsidRDefault="003846A6" w:rsidP="00F42849">
            <w:pPr>
              <w:rPr>
                <w:color w:val="000000"/>
                <w:sz w:val="16"/>
                <w:szCs w:val="16"/>
              </w:rPr>
            </w:pPr>
            <w:r w:rsidRPr="001F3BF9">
              <w:rPr>
                <w:color w:val="000000"/>
                <w:sz w:val="16"/>
                <w:szCs w:val="16"/>
              </w:rPr>
              <w:t>E-mail do Coordenador do Programa (CAF)</w:t>
            </w:r>
          </w:p>
        </w:tc>
        <w:tc>
          <w:tcPr>
            <w:tcW w:w="1134" w:type="dxa"/>
            <w:vAlign w:val="bottom"/>
          </w:tcPr>
          <w:p w14:paraId="76C78C6B" w14:textId="77777777" w:rsidR="003846A6" w:rsidRPr="001F3BF9" w:rsidRDefault="003846A6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1F3BF9"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993" w:type="dxa"/>
            <w:vAlign w:val="bottom"/>
          </w:tcPr>
          <w:p w14:paraId="6062CA19" w14:textId="77777777" w:rsidR="003846A6" w:rsidRPr="001F3BF9" w:rsidRDefault="003846A6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1F3BF9">
              <w:rPr>
                <w:color w:val="000000"/>
                <w:sz w:val="16"/>
                <w:szCs w:val="16"/>
              </w:rPr>
              <w:t>70</w:t>
            </w:r>
          </w:p>
        </w:tc>
      </w:tr>
      <w:tr w:rsidR="003846A6" w:rsidRPr="008C6481" w14:paraId="769222D1" w14:textId="77777777" w:rsidTr="003846A6">
        <w:tc>
          <w:tcPr>
            <w:tcW w:w="534" w:type="dxa"/>
          </w:tcPr>
          <w:p w14:paraId="3BC46706" w14:textId="77777777" w:rsidR="003846A6" w:rsidRPr="00CC1130" w:rsidRDefault="003846A6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CC1130"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1842" w:type="dxa"/>
          </w:tcPr>
          <w:p w14:paraId="78B12DDD" w14:textId="77777777" w:rsidR="003846A6" w:rsidRPr="00CC1130" w:rsidRDefault="003846A6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CC1130">
              <w:rPr>
                <w:color w:val="000000"/>
                <w:sz w:val="16"/>
                <w:szCs w:val="16"/>
              </w:rPr>
              <w:t>COORDENADORES</w:t>
            </w:r>
          </w:p>
        </w:tc>
        <w:tc>
          <w:tcPr>
            <w:tcW w:w="2552" w:type="dxa"/>
            <w:vAlign w:val="center"/>
          </w:tcPr>
          <w:p w14:paraId="40396B93" w14:textId="77777777" w:rsidR="003846A6" w:rsidRPr="00CC1130" w:rsidRDefault="003846A6" w:rsidP="00F42849">
            <w:pPr>
              <w:rPr>
                <w:color w:val="000000"/>
                <w:sz w:val="16"/>
                <w:szCs w:val="16"/>
              </w:rPr>
            </w:pPr>
            <w:r w:rsidRPr="00CC1130">
              <w:rPr>
                <w:color w:val="000000"/>
                <w:sz w:val="16"/>
                <w:szCs w:val="16"/>
              </w:rPr>
              <w:t>TELEFONE_COORDENADOR</w:t>
            </w:r>
          </w:p>
        </w:tc>
        <w:tc>
          <w:tcPr>
            <w:tcW w:w="3118" w:type="dxa"/>
            <w:vAlign w:val="center"/>
          </w:tcPr>
          <w:p w14:paraId="75E0BCA4" w14:textId="77777777" w:rsidR="003846A6" w:rsidRPr="00CC1130" w:rsidRDefault="003846A6" w:rsidP="00F42849">
            <w:pPr>
              <w:rPr>
                <w:color w:val="000000"/>
                <w:sz w:val="16"/>
                <w:szCs w:val="16"/>
              </w:rPr>
            </w:pPr>
            <w:r w:rsidRPr="00CC1130">
              <w:rPr>
                <w:color w:val="000000"/>
                <w:sz w:val="16"/>
                <w:szCs w:val="16"/>
              </w:rPr>
              <w:t>Telefone Coordenador Programa (Curso)</w:t>
            </w:r>
          </w:p>
        </w:tc>
        <w:tc>
          <w:tcPr>
            <w:tcW w:w="1134" w:type="dxa"/>
            <w:vAlign w:val="bottom"/>
          </w:tcPr>
          <w:p w14:paraId="49B1E267" w14:textId="77777777" w:rsidR="003846A6" w:rsidRPr="00CC1130" w:rsidRDefault="003846A6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CC1130"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993" w:type="dxa"/>
            <w:vAlign w:val="bottom"/>
          </w:tcPr>
          <w:p w14:paraId="484768F4" w14:textId="77777777" w:rsidR="003846A6" w:rsidRPr="00CC1130" w:rsidRDefault="003846A6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CC1130">
              <w:rPr>
                <w:color w:val="000000"/>
                <w:sz w:val="16"/>
                <w:szCs w:val="16"/>
              </w:rPr>
              <w:t>24</w:t>
            </w:r>
          </w:p>
        </w:tc>
      </w:tr>
    </w:tbl>
    <w:p w14:paraId="022FE7EB" w14:textId="77777777" w:rsidR="003846A6" w:rsidRDefault="003846A6" w:rsidP="003846A6">
      <w:pPr>
        <w:rPr>
          <w:u w:val="single"/>
        </w:rPr>
      </w:pPr>
    </w:p>
    <w:p w14:paraId="6EB57E8C" w14:textId="3A51BBCA" w:rsidR="004D1745" w:rsidRDefault="00C95DB5" w:rsidP="00C95DB5">
      <w:pPr>
        <w:pStyle w:val="Ttulo1"/>
      </w:pPr>
      <w:bookmarkStart w:id="8" w:name="_Toc419879245"/>
      <w:r>
        <w:t>Catálogo de cursos do Programa</w:t>
      </w:r>
      <w:bookmarkEnd w:id="8"/>
    </w:p>
    <w:p w14:paraId="39B5DE55" w14:textId="77777777" w:rsidR="00C95DB5" w:rsidRDefault="00C95DB5" w:rsidP="00C95DB5"/>
    <w:p w14:paraId="0EA2D2A3" w14:textId="77777777" w:rsidR="00F42849" w:rsidRDefault="00F42849" w:rsidP="00F42849">
      <w:pPr>
        <w:spacing w:after="0" w:line="240" w:lineRule="auto"/>
        <w:rPr>
          <w:color w:val="000000"/>
          <w:lang w:eastAsia="pt-BR"/>
        </w:rPr>
      </w:pPr>
      <w:r>
        <w:rPr>
          <w:color w:val="000000"/>
          <w:lang w:eastAsia="pt-BR"/>
        </w:rPr>
        <w:t xml:space="preserve">Link de desenvolvimento: </w:t>
      </w:r>
      <w:hyperlink r:id="rId20" w:history="1">
        <w:r w:rsidRPr="00ED3AC1">
          <w:rPr>
            <w:rStyle w:val="Hyperlink"/>
          </w:rPr>
          <w:t>http://rhea.cwb.pucpr.br:8280/services/cs_program_service?wsdl</w:t>
        </w:r>
      </w:hyperlink>
    </w:p>
    <w:p w14:paraId="177776D5" w14:textId="77777777" w:rsidR="00F42849" w:rsidRDefault="00F42849" w:rsidP="00F42849">
      <w:pPr>
        <w:rPr>
          <w:color w:val="000000"/>
          <w:lang w:eastAsia="pt-BR"/>
        </w:rPr>
      </w:pPr>
      <w:r>
        <w:rPr>
          <w:color w:val="000000"/>
          <w:lang w:eastAsia="pt-BR"/>
        </w:rPr>
        <w:t xml:space="preserve">Link de homologação: </w:t>
      </w:r>
      <w:hyperlink r:id="rId21" w:history="1">
        <w:r w:rsidRPr="00ED3AC1">
          <w:rPr>
            <w:rStyle w:val="Hyperlink"/>
            <w:lang w:eastAsia="pt-BR"/>
          </w:rPr>
          <w:t>http://haiti.cwb.pucpr.br:8280/services/cs_program_service?wsdl</w:t>
        </w:r>
      </w:hyperlink>
      <w:r>
        <w:rPr>
          <w:color w:val="000000"/>
          <w:lang w:eastAsia="pt-BR"/>
        </w:rPr>
        <w:t xml:space="preserve"> </w:t>
      </w:r>
    </w:p>
    <w:p w14:paraId="5D168505" w14:textId="77777777" w:rsidR="00F42849" w:rsidRDefault="00F42849" w:rsidP="00F42849">
      <w:pPr>
        <w:rPr>
          <w:color w:val="000000"/>
          <w:lang w:eastAsia="pt-BR"/>
        </w:rPr>
      </w:pPr>
      <w:r>
        <w:rPr>
          <w:color w:val="000000"/>
          <w:lang w:eastAsia="pt-BR"/>
        </w:rPr>
        <w:t>Operação:</w:t>
      </w:r>
    </w:p>
    <w:p w14:paraId="43FA0122" w14:textId="637CA0FD" w:rsidR="00F42849" w:rsidRDefault="00F42849" w:rsidP="00F42849">
      <w:pPr>
        <w:spacing w:after="0"/>
        <w:rPr>
          <w:b/>
          <w:color w:val="000000"/>
          <w:lang w:eastAsia="pt-BR"/>
        </w:rPr>
      </w:pPr>
      <w:r w:rsidRPr="00F42849">
        <w:rPr>
          <w:b/>
          <w:color w:val="000000"/>
          <w:lang w:eastAsia="pt-BR"/>
        </w:rPr>
        <w:t>listProgramsByDiscipline</w:t>
      </w:r>
    </w:p>
    <w:p w14:paraId="690A59E7" w14:textId="6827BC6F" w:rsidR="00F42849" w:rsidRDefault="00F42849" w:rsidP="00F42849">
      <w:pPr>
        <w:spacing w:after="0"/>
      </w:pPr>
      <w:r>
        <w:t>Lista o catálogo de curso vinculado ao programa de acordo com os filtros informados</w:t>
      </w:r>
      <w:r w:rsidR="00B57356">
        <w:t>.</w:t>
      </w:r>
    </w:p>
    <w:p w14:paraId="7401124B" w14:textId="363FBB25" w:rsidR="00B57356" w:rsidRDefault="00B57356" w:rsidP="00F42849">
      <w:pPr>
        <w:spacing w:after="0"/>
      </w:pPr>
      <w:r>
        <w:t>No contexto atual, este serviço é utilizado para pós-graduação</w:t>
      </w:r>
    </w:p>
    <w:p w14:paraId="2417869F" w14:textId="77777777" w:rsidR="00F42849" w:rsidRDefault="00F42849" w:rsidP="00F42849">
      <w:pPr>
        <w:spacing w:after="0"/>
      </w:pPr>
    </w:p>
    <w:p w14:paraId="4E997DF2" w14:textId="77777777" w:rsidR="00F42849" w:rsidRDefault="00F42849" w:rsidP="00F42849">
      <w:pPr>
        <w:spacing w:after="0"/>
        <w:rPr>
          <w:color w:val="000000"/>
          <w:u w:val="single"/>
          <w:lang w:eastAsia="pt-BR"/>
        </w:rPr>
      </w:pPr>
      <w:r w:rsidRPr="00260F1E">
        <w:rPr>
          <w:color w:val="000000"/>
          <w:u w:val="single"/>
          <w:lang w:eastAsia="pt-BR"/>
        </w:rPr>
        <w:t>Atributos de entrada</w:t>
      </w:r>
    </w:p>
    <w:p w14:paraId="330A0079" w14:textId="77777777" w:rsidR="00F42849" w:rsidRDefault="00F42849" w:rsidP="00F42849">
      <w:pPr>
        <w:spacing w:after="0"/>
      </w:pPr>
    </w:p>
    <w:tbl>
      <w:tblPr>
        <w:tblStyle w:val="Tabelacomgrade"/>
        <w:tblW w:w="7797" w:type="dxa"/>
        <w:tblLayout w:type="fixed"/>
        <w:tblLook w:val="04A0" w:firstRow="1" w:lastRow="0" w:firstColumn="1" w:lastColumn="0" w:noHBand="0" w:noVBand="1"/>
      </w:tblPr>
      <w:tblGrid>
        <w:gridCol w:w="2552"/>
        <w:gridCol w:w="3118"/>
        <w:gridCol w:w="1134"/>
        <w:gridCol w:w="993"/>
      </w:tblGrid>
      <w:tr w:rsidR="00F42849" w:rsidRPr="008C6481" w14:paraId="708E6E4A" w14:textId="77777777" w:rsidTr="00F42849">
        <w:tc>
          <w:tcPr>
            <w:tcW w:w="2552" w:type="dxa"/>
            <w:shd w:val="solid" w:color="auto" w:fill="auto"/>
          </w:tcPr>
          <w:p w14:paraId="7E702E09" w14:textId="77777777" w:rsidR="00F42849" w:rsidRPr="008C6481" w:rsidRDefault="00F42849" w:rsidP="00F42849">
            <w:pPr>
              <w:jc w:val="center"/>
              <w:rPr>
                <w:rFonts w:cs="Arial"/>
                <w:bCs/>
                <w:color w:val="FFFFFF" w:themeColor="background1"/>
                <w:sz w:val="16"/>
                <w:szCs w:val="16"/>
              </w:rPr>
            </w:pPr>
            <w:r w:rsidRPr="008C6481">
              <w:rPr>
                <w:rFonts w:cs="Arial"/>
                <w:bCs/>
                <w:color w:val="FFFFFF" w:themeColor="background1"/>
                <w:sz w:val="16"/>
                <w:szCs w:val="16"/>
              </w:rPr>
              <w:t>Tag</w:t>
            </w:r>
          </w:p>
        </w:tc>
        <w:tc>
          <w:tcPr>
            <w:tcW w:w="3118" w:type="dxa"/>
            <w:shd w:val="solid" w:color="auto" w:fill="auto"/>
          </w:tcPr>
          <w:p w14:paraId="30A31458" w14:textId="77777777" w:rsidR="00F42849" w:rsidRPr="008C6481" w:rsidRDefault="00F42849" w:rsidP="00F42849">
            <w:pPr>
              <w:jc w:val="center"/>
              <w:rPr>
                <w:rFonts w:cs="Arial"/>
                <w:bCs/>
                <w:color w:val="FFFFFF" w:themeColor="background1"/>
                <w:sz w:val="16"/>
                <w:szCs w:val="16"/>
              </w:rPr>
            </w:pPr>
            <w:r w:rsidRPr="008C6481">
              <w:rPr>
                <w:rFonts w:cs="Arial"/>
                <w:bCs/>
                <w:color w:val="FFFFFF" w:themeColor="background1"/>
                <w:sz w:val="16"/>
                <w:szCs w:val="16"/>
              </w:rPr>
              <w:t>Descrição</w:t>
            </w:r>
          </w:p>
        </w:tc>
        <w:tc>
          <w:tcPr>
            <w:tcW w:w="1134" w:type="dxa"/>
            <w:shd w:val="solid" w:color="auto" w:fill="auto"/>
          </w:tcPr>
          <w:p w14:paraId="7B503E38" w14:textId="77777777" w:rsidR="00F42849" w:rsidRPr="008C6481" w:rsidRDefault="00F42849" w:rsidP="00F42849">
            <w:pPr>
              <w:jc w:val="center"/>
              <w:rPr>
                <w:rFonts w:cs="Arial"/>
                <w:bCs/>
                <w:color w:val="FFFFFF" w:themeColor="background1"/>
                <w:sz w:val="16"/>
                <w:szCs w:val="16"/>
              </w:rPr>
            </w:pPr>
            <w:r w:rsidRPr="008C6481">
              <w:rPr>
                <w:rFonts w:cs="Arial"/>
                <w:bCs/>
                <w:color w:val="FFFFFF" w:themeColor="background1"/>
                <w:sz w:val="16"/>
                <w:szCs w:val="16"/>
              </w:rPr>
              <w:t>Tipo</w:t>
            </w:r>
          </w:p>
        </w:tc>
        <w:tc>
          <w:tcPr>
            <w:tcW w:w="993" w:type="dxa"/>
            <w:shd w:val="solid" w:color="auto" w:fill="auto"/>
          </w:tcPr>
          <w:p w14:paraId="506FEAC5" w14:textId="77777777" w:rsidR="00F42849" w:rsidRPr="008C6481" w:rsidRDefault="00F42849" w:rsidP="00F42849">
            <w:pPr>
              <w:jc w:val="center"/>
              <w:rPr>
                <w:rFonts w:cs="Arial"/>
                <w:bCs/>
                <w:color w:val="FFFFFF" w:themeColor="background1"/>
                <w:sz w:val="16"/>
                <w:szCs w:val="16"/>
              </w:rPr>
            </w:pPr>
            <w:r w:rsidRPr="008C6481">
              <w:rPr>
                <w:rFonts w:cs="Arial"/>
                <w:bCs/>
                <w:color w:val="FFFFFF" w:themeColor="background1"/>
                <w:sz w:val="16"/>
                <w:szCs w:val="16"/>
              </w:rPr>
              <w:t>Tamanho</w:t>
            </w:r>
          </w:p>
        </w:tc>
      </w:tr>
      <w:tr w:rsidR="00F42849" w:rsidRPr="008C6481" w14:paraId="6101F786" w14:textId="77777777" w:rsidTr="00F42849">
        <w:tc>
          <w:tcPr>
            <w:tcW w:w="2552" w:type="dxa"/>
            <w:vAlign w:val="bottom"/>
          </w:tcPr>
          <w:p w14:paraId="25120540" w14:textId="77777777" w:rsidR="00F42849" w:rsidRPr="008C6481" w:rsidRDefault="00F42849" w:rsidP="00F42849">
            <w:pPr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ACAD_CAREER</w:t>
            </w:r>
          </w:p>
        </w:tc>
        <w:tc>
          <w:tcPr>
            <w:tcW w:w="3118" w:type="dxa"/>
            <w:vAlign w:val="bottom"/>
          </w:tcPr>
          <w:p w14:paraId="3F6033DA" w14:textId="77777777" w:rsidR="00F42849" w:rsidRPr="008C6481" w:rsidRDefault="00F42849" w:rsidP="00F42849">
            <w:pPr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Carreira Acadêmica</w:t>
            </w:r>
          </w:p>
        </w:tc>
        <w:tc>
          <w:tcPr>
            <w:tcW w:w="1134" w:type="dxa"/>
            <w:vAlign w:val="bottom"/>
          </w:tcPr>
          <w:p w14:paraId="68B21699" w14:textId="77777777" w:rsidR="00F42849" w:rsidRPr="008C6481" w:rsidRDefault="00F42849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993" w:type="dxa"/>
            <w:vAlign w:val="bottom"/>
          </w:tcPr>
          <w:p w14:paraId="1319D4B6" w14:textId="77777777" w:rsidR="00F42849" w:rsidRPr="008C6481" w:rsidRDefault="00F42849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4</w:t>
            </w:r>
          </w:p>
        </w:tc>
      </w:tr>
      <w:tr w:rsidR="00F42849" w:rsidRPr="008C6481" w14:paraId="50662C1A" w14:textId="77777777" w:rsidTr="00F42849">
        <w:tc>
          <w:tcPr>
            <w:tcW w:w="2552" w:type="dxa"/>
            <w:vAlign w:val="bottom"/>
          </w:tcPr>
          <w:p w14:paraId="62788F25" w14:textId="77777777" w:rsidR="00F42849" w:rsidRPr="008C6481" w:rsidRDefault="00F42849" w:rsidP="00F42849">
            <w:pPr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ACAD_PROG</w:t>
            </w:r>
          </w:p>
        </w:tc>
        <w:tc>
          <w:tcPr>
            <w:tcW w:w="3118" w:type="dxa"/>
            <w:vAlign w:val="bottom"/>
          </w:tcPr>
          <w:p w14:paraId="46185AE7" w14:textId="77777777" w:rsidR="00F42849" w:rsidRPr="008C6481" w:rsidRDefault="00F42849" w:rsidP="00F42849">
            <w:pPr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Programa</w:t>
            </w:r>
          </w:p>
        </w:tc>
        <w:tc>
          <w:tcPr>
            <w:tcW w:w="1134" w:type="dxa"/>
            <w:vAlign w:val="bottom"/>
          </w:tcPr>
          <w:p w14:paraId="2F642F4E" w14:textId="77777777" w:rsidR="00F42849" w:rsidRPr="008C6481" w:rsidRDefault="00F42849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993" w:type="dxa"/>
            <w:vAlign w:val="bottom"/>
          </w:tcPr>
          <w:p w14:paraId="31777F94" w14:textId="77777777" w:rsidR="00F42849" w:rsidRPr="008C6481" w:rsidRDefault="00F42849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5</w:t>
            </w:r>
          </w:p>
        </w:tc>
      </w:tr>
      <w:tr w:rsidR="00F42849" w:rsidRPr="008C6481" w14:paraId="7DD1DAF3" w14:textId="77777777" w:rsidTr="00F42849">
        <w:tc>
          <w:tcPr>
            <w:tcW w:w="2552" w:type="dxa"/>
            <w:vAlign w:val="bottom"/>
          </w:tcPr>
          <w:p w14:paraId="5D2C6CC2" w14:textId="77777777" w:rsidR="00F42849" w:rsidRPr="008C6481" w:rsidRDefault="00F42849" w:rsidP="00F42849">
            <w:pPr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ACAD_PLAN</w:t>
            </w:r>
          </w:p>
        </w:tc>
        <w:tc>
          <w:tcPr>
            <w:tcW w:w="3118" w:type="dxa"/>
            <w:vAlign w:val="bottom"/>
          </w:tcPr>
          <w:p w14:paraId="0C55277F" w14:textId="77777777" w:rsidR="00F42849" w:rsidRPr="008C6481" w:rsidRDefault="00F42849" w:rsidP="00F42849">
            <w:pPr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Plano</w:t>
            </w:r>
          </w:p>
        </w:tc>
        <w:tc>
          <w:tcPr>
            <w:tcW w:w="1134" w:type="dxa"/>
            <w:vAlign w:val="bottom"/>
          </w:tcPr>
          <w:p w14:paraId="39D8DE85" w14:textId="77777777" w:rsidR="00F42849" w:rsidRPr="008C6481" w:rsidRDefault="00F42849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993" w:type="dxa"/>
            <w:vAlign w:val="bottom"/>
          </w:tcPr>
          <w:p w14:paraId="4FDD74AC" w14:textId="77777777" w:rsidR="00F42849" w:rsidRPr="008C6481" w:rsidRDefault="00F42849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10</w:t>
            </w:r>
          </w:p>
        </w:tc>
      </w:tr>
      <w:tr w:rsidR="00F42849" w:rsidRPr="008C6481" w14:paraId="6F59BB5C" w14:textId="77777777" w:rsidTr="00F42849">
        <w:tc>
          <w:tcPr>
            <w:tcW w:w="2552" w:type="dxa"/>
            <w:vAlign w:val="bottom"/>
          </w:tcPr>
          <w:p w14:paraId="45168688" w14:textId="77777777" w:rsidR="00F42849" w:rsidRPr="008C6481" w:rsidRDefault="00F42849" w:rsidP="00F42849">
            <w:pPr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ACAD_SUB_PLAN</w:t>
            </w:r>
          </w:p>
        </w:tc>
        <w:tc>
          <w:tcPr>
            <w:tcW w:w="3118" w:type="dxa"/>
            <w:vAlign w:val="bottom"/>
          </w:tcPr>
          <w:p w14:paraId="0C33ECC5" w14:textId="77777777" w:rsidR="00F42849" w:rsidRPr="008C6481" w:rsidRDefault="00F42849" w:rsidP="00F42849">
            <w:pPr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Sub-Plano</w:t>
            </w:r>
          </w:p>
        </w:tc>
        <w:tc>
          <w:tcPr>
            <w:tcW w:w="1134" w:type="dxa"/>
            <w:vAlign w:val="bottom"/>
          </w:tcPr>
          <w:p w14:paraId="3F0F017B" w14:textId="77777777" w:rsidR="00F42849" w:rsidRPr="008C6481" w:rsidRDefault="00F42849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993" w:type="dxa"/>
            <w:vAlign w:val="bottom"/>
          </w:tcPr>
          <w:p w14:paraId="3DB8A333" w14:textId="77777777" w:rsidR="00F42849" w:rsidRPr="008C6481" w:rsidRDefault="00F42849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10</w:t>
            </w:r>
          </w:p>
        </w:tc>
      </w:tr>
    </w:tbl>
    <w:p w14:paraId="7181791D" w14:textId="77777777" w:rsidR="00F42849" w:rsidRDefault="00F42849" w:rsidP="00F42849">
      <w:pPr>
        <w:spacing w:after="0"/>
      </w:pPr>
    </w:p>
    <w:p w14:paraId="6C9E0B72" w14:textId="345E665A" w:rsidR="00C95DB5" w:rsidRDefault="00F42849" w:rsidP="00C95DB5">
      <w:r w:rsidRPr="004F1488">
        <w:rPr>
          <w:u w:val="single"/>
        </w:rPr>
        <w:t>Atributos de saída</w:t>
      </w:r>
    </w:p>
    <w:tbl>
      <w:tblPr>
        <w:tblStyle w:val="Tabelacomgrade"/>
        <w:tblW w:w="10173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534"/>
        <w:gridCol w:w="1842"/>
        <w:gridCol w:w="2552"/>
        <w:gridCol w:w="3118"/>
        <w:gridCol w:w="1134"/>
        <w:gridCol w:w="993"/>
      </w:tblGrid>
      <w:tr w:rsidR="00F42849" w:rsidRPr="008C6481" w14:paraId="51D093C4" w14:textId="77777777" w:rsidTr="00F42849">
        <w:tc>
          <w:tcPr>
            <w:tcW w:w="534" w:type="dxa"/>
            <w:shd w:val="solid" w:color="auto" w:fill="auto"/>
          </w:tcPr>
          <w:p w14:paraId="64F9B6D6" w14:textId="77777777" w:rsidR="00F42849" w:rsidRPr="008C6481" w:rsidRDefault="00F42849" w:rsidP="00F42849">
            <w:pPr>
              <w:jc w:val="center"/>
              <w:rPr>
                <w:rFonts w:cs="Arial"/>
                <w:bCs/>
                <w:color w:val="FFFFFF" w:themeColor="background1"/>
                <w:sz w:val="16"/>
                <w:szCs w:val="16"/>
              </w:rPr>
            </w:pPr>
            <w:r w:rsidRPr="008C6481">
              <w:rPr>
                <w:rFonts w:cs="Arial"/>
                <w:bCs/>
                <w:color w:val="FFFFFF" w:themeColor="background1"/>
                <w:sz w:val="16"/>
                <w:szCs w:val="16"/>
              </w:rPr>
              <w:t>Nvl</w:t>
            </w:r>
          </w:p>
        </w:tc>
        <w:tc>
          <w:tcPr>
            <w:tcW w:w="1842" w:type="dxa"/>
            <w:shd w:val="solid" w:color="auto" w:fill="auto"/>
          </w:tcPr>
          <w:p w14:paraId="5AE81365" w14:textId="77777777" w:rsidR="00F42849" w:rsidRPr="008C6481" w:rsidRDefault="00F42849" w:rsidP="00F42849">
            <w:pPr>
              <w:jc w:val="center"/>
              <w:rPr>
                <w:rFonts w:cs="Arial"/>
                <w:bCs/>
                <w:color w:val="FFFFFF" w:themeColor="background1"/>
                <w:sz w:val="16"/>
                <w:szCs w:val="16"/>
              </w:rPr>
            </w:pPr>
            <w:r w:rsidRPr="008C6481">
              <w:rPr>
                <w:rFonts w:cs="Arial"/>
                <w:bCs/>
                <w:color w:val="FFFFFF" w:themeColor="background1"/>
                <w:sz w:val="16"/>
                <w:szCs w:val="16"/>
              </w:rPr>
              <w:t>Sequence</w:t>
            </w:r>
          </w:p>
        </w:tc>
        <w:tc>
          <w:tcPr>
            <w:tcW w:w="2552" w:type="dxa"/>
            <w:shd w:val="solid" w:color="auto" w:fill="auto"/>
          </w:tcPr>
          <w:p w14:paraId="143CF9DD" w14:textId="77777777" w:rsidR="00F42849" w:rsidRPr="008C6481" w:rsidRDefault="00F42849" w:rsidP="00F42849">
            <w:pPr>
              <w:jc w:val="center"/>
              <w:rPr>
                <w:rFonts w:cs="Arial"/>
                <w:bCs/>
                <w:color w:val="FFFFFF" w:themeColor="background1"/>
                <w:sz w:val="16"/>
                <w:szCs w:val="16"/>
              </w:rPr>
            </w:pPr>
            <w:r w:rsidRPr="008C6481">
              <w:rPr>
                <w:rFonts w:cs="Arial"/>
                <w:bCs/>
                <w:color w:val="FFFFFF" w:themeColor="background1"/>
                <w:sz w:val="16"/>
                <w:szCs w:val="16"/>
              </w:rPr>
              <w:t>Tag</w:t>
            </w:r>
          </w:p>
        </w:tc>
        <w:tc>
          <w:tcPr>
            <w:tcW w:w="3118" w:type="dxa"/>
            <w:shd w:val="solid" w:color="auto" w:fill="auto"/>
          </w:tcPr>
          <w:p w14:paraId="024A438B" w14:textId="77777777" w:rsidR="00F42849" w:rsidRPr="008C6481" w:rsidRDefault="00F42849" w:rsidP="00F42849">
            <w:pPr>
              <w:jc w:val="center"/>
              <w:rPr>
                <w:rFonts w:cs="Arial"/>
                <w:bCs/>
                <w:color w:val="FFFFFF" w:themeColor="background1"/>
                <w:sz w:val="16"/>
                <w:szCs w:val="16"/>
              </w:rPr>
            </w:pPr>
            <w:r w:rsidRPr="008C6481">
              <w:rPr>
                <w:rFonts w:cs="Arial"/>
                <w:bCs/>
                <w:color w:val="FFFFFF" w:themeColor="background1"/>
                <w:sz w:val="16"/>
                <w:szCs w:val="16"/>
              </w:rPr>
              <w:t>Descrição</w:t>
            </w:r>
          </w:p>
        </w:tc>
        <w:tc>
          <w:tcPr>
            <w:tcW w:w="1134" w:type="dxa"/>
            <w:shd w:val="solid" w:color="auto" w:fill="auto"/>
          </w:tcPr>
          <w:p w14:paraId="760DDE12" w14:textId="77777777" w:rsidR="00F42849" w:rsidRPr="008C6481" w:rsidRDefault="00F42849" w:rsidP="00F42849">
            <w:pPr>
              <w:jc w:val="center"/>
              <w:rPr>
                <w:rFonts w:cs="Arial"/>
                <w:bCs/>
                <w:color w:val="FFFFFF" w:themeColor="background1"/>
                <w:sz w:val="16"/>
                <w:szCs w:val="16"/>
              </w:rPr>
            </w:pPr>
            <w:r w:rsidRPr="008C6481">
              <w:rPr>
                <w:rFonts w:cs="Arial"/>
                <w:bCs/>
                <w:color w:val="FFFFFF" w:themeColor="background1"/>
                <w:sz w:val="16"/>
                <w:szCs w:val="16"/>
              </w:rPr>
              <w:t>Tipo</w:t>
            </w:r>
          </w:p>
        </w:tc>
        <w:tc>
          <w:tcPr>
            <w:tcW w:w="993" w:type="dxa"/>
            <w:shd w:val="solid" w:color="auto" w:fill="auto"/>
          </w:tcPr>
          <w:p w14:paraId="0D0D49B0" w14:textId="77777777" w:rsidR="00F42849" w:rsidRPr="008C6481" w:rsidRDefault="00F42849" w:rsidP="00F42849">
            <w:pPr>
              <w:jc w:val="center"/>
              <w:rPr>
                <w:rFonts w:cs="Arial"/>
                <w:bCs/>
                <w:color w:val="FFFFFF" w:themeColor="background1"/>
                <w:sz w:val="16"/>
                <w:szCs w:val="16"/>
              </w:rPr>
            </w:pPr>
            <w:r w:rsidRPr="008C6481">
              <w:rPr>
                <w:rFonts w:cs="Arial"/>
                <w:bCs/>
                <w:color w:val="FFFFFF" w:themeColor="background1"/>
                <w:sz w:val="16"/>
                <w:szCs w:val="16"/>
              </w:rPr>
              <w:t>Tamanho</w:t>
            </w:r>
          </w:p>
        </w:tc>
      </w:tr>
      <w:tr w:rsidR="00F42849" w:rsidRPr="008C6481" w14:paraId="058CA267" w14:textId="77777777" w:rsidTr="00F42849">
        <w:tc>
          <w:tcPr>
            <w:tcW w:w="10173" w:type="dxa"/>
            <w:gridSpan w:val="6"/>
            <w:shd w:val="pct5" w:color="auto" w:fill="auto"/>
          </w:tcPr>
          <w:p w14:paraId="79C7EAEE" w14:textId="77777777" w:rsidR="00F42849" w:rsidRPr="008C6481" w:rsidRDefault="00F42849" w:rsidP="00F42849">
            <w:pPr>
              <w:jc w:val="center"/>
              <w:rPr>
                <w:b/>
                <w:color w:val="000000"/>
                <w:sz w:val="16"/>
                <w:szCs w:val="16"/>
              </w:rPr>
            </w:pPr>
            <w:r w:rsidRPr="008C6481">
              <w:rPr>
                <w:b/>
                <w:color w:val="000000"/>
                <w:sz w:val="16"/>
                <w:szCs w:val="16"/>
              </w:rPr>
              <w:t>Curso</w:t>
            </w:r>
          </w:p>
        </w:tc>
      </w:tr>
      <w:tr w:rsidR="00F42849" w:rsidRPr="008C6481" w14:paraId="3B8205EE" w14:textId="77777777" w:rsidTr="00F42849">
        <w:tc>
          <w:tcPr>
            <w:tcW w:w="534" w:type="dxa"/>
          </w:tcPr>
          <w:p w14:paraId="5781BE8E" w14:textId="77777777" w:rsidR="00F42849" w:rsidRPr="008C6481" w:rsidRDefault="00F42849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842" w:type="dxa"/>
          </w:tcPr>
          <w:p w14:paraId="27783A89" w14:textId="77777777" w:rsidR="00F42849" w:rsidRPr="008C6481" w:rsidRDefault="00F42849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CURSO</w:t>
            </w:r>
            <w:r>
              <w:rPr>
                <w:color w:val="000000"/>
                <w:sz w:val="16"/>
                <w:szCs w:val="16"/>
              </w:rPr>
              <w:t>S</w:t>
            </w:r>
          </w:p>
        </w:tc>
        <w:tc>
          <w:tcPr>
            <w:tcW w:w="2552" w:type="dxa"/>
            <w:vAlign w:val="bottom"/>
          </w:tcPr>
          <w:p w14:paraId="4A6A514B" w14:textId="77777777" w:rsidR="00F42849" w:rsidRPr="008C6481" w:rsidRDefault="00F42849" w:rsidP="00F42849">
            <w:pPr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ACAD_CAREER</w:t>
            </w:r>
          </w:p>
        </w:tc>
        <w:tc>
          <w:tcPr>
            <w:tcW w:w="3118" w:type="dxa"/>
            <w:vAlign w:val="bottom"/>
          </w:tcPr>
          <w:p w14:paraId="6BBD7493" w14:textId="77777777" w:rsidR="00F42849" w:rsidRPr="008C6481" w:rsidRDefault="00F42849" w:rsidP="00F42849">
            <w:pPr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Carreira Acadêmica</w:t>
            </w:r>
          </w:p>
        </w:tc>
        <w:tc>
          <w:tcPr>
            <w:tcW w:w="1134" w:type="dxa"/>
            <w:vAlign w:val="bottom"/>
          </w:tcPr>
          <w:p w14:paraId="5E2E0C6F" w14:textId="77777777" w:rsidR="00F42849" w:rsidRPr="008C6481" w:rsidRDefault="00F42849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993" w:type="dxa"/>
            <w:vAlign w:val="bottom"/>
          </w:tcPr>
          <w:p w14:paraId="279FE0DB" w14:textId="77777777" w:rsidR="00F42849" w:rsidRPr="008C6481" w:rsidRDefault="00F42849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4</w:t>
            </w:r>
          </w:p>
        </w:tc>
      </w:tr>
      <w:tr w:rsidR="00F42849" w:rsidRPr="008C6481" w14:paraId="7EA74762" w14:textId="77777777" w:rsidTr="00F42849">
        <w:tc>
          <w:tcPr>
            <w:tcW w:w="534" w:type="dxa"/>
          </w:tcPr>
          <w:p w14:paraId="062A432C" w14:textId="77777777" w:rsidR="00F42849" w:rsidRPr="008C6481" w:rsidRDefault="00F42849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842" w:type="dxa"/>
          </w:tcPr>
          <w:p w14:paraId="1E5F9BF2" w14:textId="77777777" w:rsidR="00F42849" w:rsidRPr="008C6481" w:rsidRDefault="00F42849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CURSO</w:t>
            </w:r>
            <w:r>
              <w:rPr>
                <w:color w:val="000000"/>
                <w:sz w:val="16"/>
                <w:szCs w:val="16"/>
              </w:rPr>
              <w:t>S</w:t>
            </w:r>
          </w:p>
        </w:tc>
        <w:tc>
          <w:tcPr>
            <w:tcW w:w="2552" w:type="dxa"/>
            <w:vAlign w:val="bottom"/>
          </w:tcPr>
          <w:p w14:paraId="54EE45CA" w14:textId="77777777" w:rsidR="00F42849" w:rsidRPr="008C6481" w:rsidRDefault="00F42849" w:rsidP="00F42849">
            <w:pPr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ACAD_PROG</w:t>
            </w:r>
          </w:p>
        </w:tc>
        <w:tc>
          <w:tcPr>
            <w:tcW w:w="3118" w:type="dxa"/>
            <w:vAlign w:val="bottom"/>
          </w:tcPr>
          <w:p w14:paraId="53F83D09" w14:textId="77777777" w:rsidR="00F42849" w:rsidRPr="008C6481" w:rsidRDefault="00F42849" w:rsidP="00F42849">
            <w:pPr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Programa</w:t>
            </w:r>
          </w:p>
        </w:tc>
        <w:tc>
          <w:tcPr>
            <w:tcW w:w="1134" w:type="dxa"/>
            <w:vAlign w:val="bottom"/>
          </w:tcPr>
          <w:p w14:paraId="754A5643" w14:textId="77777777" w:rsidR="00F42849" w:rsidRPr="008C6481" w:rsidRDefault="00F42849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993" w:type="dxa"/>
            <w:vAlign w:val="bottom"/>
          </w:tcPr>
          <w:p w14:paraId="3FDC39EE" w14:textId="77777777" w:rsidR="00F42849" w:rsidRPr="008C6481" w:rsidRDefault="00F42849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5</w:t>
            </w:r>
          </w:p>
        </w:tc>
      </w:tr>
      <w:tr w:rsidR="00F42849" w:rsidRPr="008C6481" w14:paraId="0E134EA7" w14:textId="77777777" w:rsidTr="00F42849">
        <w:tc>
          <w:tcPr>
            <w:tcW w:w="534" w:type="dxa"/>
          </w:tcPr>
          <w:p w14:paraId="726A7854" w14:textId="77777777" w:rsidR="00F42849" w:rsidRPr="008C6481" w:rsidRDefault="00F42849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842" w:type="dxa"/>
          </w:tcPr>
          <w:p w14:paraId="799726EC" w14:textId="77777777" w:rsidR="00F42849" w:rsidRPr="008C6481" w:rsidRDefault="00F42849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CURSO</w:t>
            </w:r>
            <w:r>
              <w:rPr>
                <w:color w:val="000000"/>
                <w:sz w:val="16"/>
                <w:szCs w:val="16"/>
              </w:rPr>
              <w:t>S</w:t>
            </w:r>
          </w:p>
        </w:tc>
        <w:tc>
          <w:tcPr>
            <w:tcW w:w="2552" w:type="dxa"/>
            <w:vAlign w:val="bottom"/>
          </w:tcPr>
          <w:p w14:paraId="36BD280B" w14:textId="77777777" w:rsidR="00F42849" w:rsidRPr="008C6481" w:rsidRDefault="00F42849" w:rsidP="00F42849">
            <w:pPr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ACAD_PLAN</w:t>
            </w:r>
          </w:p>
        </w:tc>
        <w:tc>
          <w:tcPr>
            <w:tcW w:w="3118" w:type="dxa"/>
            <w:vAlign w:val="bottom"/>
          </w:tcPr>
          <w:p w14:paraId="11B5EEAA" w14:textId="77777777" w:rsidR="00F42849" w:rsidRPr="008C6481" w:rsidRDefault="00F42849" w:rsidP="00F42849">
            <w:pPr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Plano</w:t>
            </w:r>
          </w:p>
        </w:tc>
        <w:tc>
          <w:tcPr>
            <w:tcW w:w="1134" w:type="dxa"/>
            <w:vAlign w:val="bottom"/>
          </w:tcPr>
          <w:p w14:paraId="0B9199DF" w14:textId="77777777" w:rsidR="00F42849" w:rsidRPr="008C6481" w:rsidRDefault="00F42849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993" w:type="dxa"/>
            <w:vAlign w:val="bottom"/>
          </w:tcPr>
          <w:p w14:paraId="6BC8B6A2" w14:textId="77777777" w:rsidR="00F42849" w:rsidRPr="008C6481" w:rsidRDefault="00F42849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10</w:t>
            </w:r>
          </w:p>
        </w:tc>
      </w:tr>
      <w:tr w:rsidR="00F42849" w:rsidRPr="008C6481" w14:paraId="1767D18D" w14:textId="77777777" w:rsidTr="00F42849">
        <w:tc>
          <w:tcPr>
            <w:tcW w:w="534" w:type="dxa"/>
          </w:tcPr>
          <w:p w14:paraId="15BD226E" w14:textId="77777777" w:rsidR="00F42849" w:rsidRPr="008C6481" w:rsidRDefault="00F42849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842" w:type="dxa"/>
          </w:tcPr>
          <w:p w14:paraId="13DE8D90" w14:textId="77777777" w:rsidR="00F42849" w:rsidRPr="008C6481" w:rsidRDefault="00F42849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CURSO</w:t>
            </w:r>
            <w:r>
              <w:rPr>
                <w:color w:val="000000"/>
                <w:sz w:val="16"/>
                <w:szCs w:val="16"/>
              </w:rPr>
              <w:t>S</w:t>
            </w:r>
          </w:p>
        </w:tc>
        <w:tc>
          <w:tcPr>
            <w:tcW w:w="2552" w:type="dxa"/>
            <w:vAlign w:val="bottom"/>
          </w:tcPr>
          <w:p w14:paraId="5BE9783F" w14:textId="77777777" w:rsidR="00F42849" w:rsidRPr="008C6481" w:rsidRDefault="00F42849" w:rsidP="00F42849">
            <w:pPr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ACAD_SUB_PLAN</w:t>
            </w:r>
          </w:p>
        </w:tc>
        <w:tc>
          <w:tcPr>
            <w:tcW w:w="3118" w:type="dxa"/>
            <w:vAlign w:val="bottom"/>
          </w:tcPr>
          <w:p w14:paraId="26B6E5CD" w14:textId="77777777" w:rsidR="00F42849" w:rsidRPr="008C6481" w:rsidRDefault="00F42849" w:rsidP="00F42849">
            <w:pPr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Sub-Plano</w:t>
            </w:r>
          </w:p>
        </w:tc>
        <w:tc>
          <w:tcPr>
            <w:tcW w:w="1134" w:type="dxa"/>
            <w:vAlign w:val="bottom"/>
          </w:tcPr>
          <w:p w14:paraId="519AA5F0" w14:textId="77777777" w:rsidR="00F42849" w:rsidRPr="008C6481" w:rsidRDefault="00F42849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993" w:type="dxa"/>
            <w:vAlign w:val="bottom"/>
          </w:tcPr>
          <w:p w14:paraId="34DCD86E" w14:textId="77777777" w:rsidR="00F42849" w:rsidRPr="008C6481" w:rsidRDefault="00F42849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10</w:t>
            </w:r>
          </w:p>
        </w:tc>
      </w:tr>
      <w:tr w:rsidR="00F42849" w:rsidRPr="008C6481" w14:paraId="391EB8C9" w14:textId="77777777" w:rsidTr="00F42849">
        <w:tc>
          <w:tcPr>
            <w:tcW w:w="534" w:type="dxa"/>
          </w:tcPr>
          <w:p w14:paraId="04DEBCAF" w14:textId="77777777" w:rsidR="00F42849" w:rsidRPr="00031ADA" w:rsidRDefault="00F42849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031ADA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842" w:type="dxa"/>
          </w:tcPr>
          <w:p w14:paraId="6FF92A5D" w14:textId="77777777" w:rsidR="00F42849" w:rsidRPr="00031ADA" w:rsidRDefault="00F42849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031ADA">
              <w:rPr>
                <w:color w:val="000000"/>
                <w:sz w:val="16"/>
                <w:szCs w:val="16"/>
              </w:rPr>
              <w:t>CURSOS</w:t>
            </w:r>
          </w:p>
        </w:tc>
        <w:tc>
          <w:tcPr>
            <w:tcW w:w="2552" w:type="dxa"/>
            <w:vAlign w:val="bottom"/>
          </w:tcPr>
          <w:p w14:paraId="44DB12BE" w14:textId="77777777" w:rsidR="00F42849" w:rsidRPr="00031ADA" w:rsidRDefault="00F42849" w:rsidP="00F42849">
            <w:pPr>
              <w:rPr>
                <w:color w:val="000000"/>
                <w:sz w:val="16"/>
                <w:szCs w:val="16"/>
              </w:rPr>
            </w:pPr>
            <w:r w:rsidRPr="00031ADA">
              <w:rPr>
                <w:color w:val="000000"/>
                <w:sz w:val="16"/>
                <w:szCs w:val="16"/>
              </w:rPr>
              <w:t>ACAD_PLAN_TYPE</w:t>
            </w:r>
          </w:p>
        </w:tc>
        <w:tc>
          <w:tcPr>
            <w:tcW w:w="3118" w:type="dxa"/>
            <w:vAlign w:val="bottom"/>
          </w:tcPr>
          <w:p w14:paraId="236ADEAA" w14:textId="77777777" w:rsidR="00F42849" w:rsidRPr="00031ADA" w:rsidRDefault="00F42849" w:rsidP="00F42849">
            <w:pPr>
              <w:rPr>
                <w:color w:val="000000"/>
                <w:sz w:val="16"/>
                <w:szCs w:val="16"/>
              </w:rPr>
            </w:pPr>
            <w:r w:rsidRPr="00031ADA">
              <w:rPr>
                <w:color w:val="000000"/>
                <w:sz w:val="16"/>
                <w:szCs w:val="16"/>
              </w:rPr>
              <w:t>Tipo de Plano Acadêmico</w:t>
            </w:r>
          </w:p>
        </w:tc>
        <w:tc>
          <w:tcPr>
            <w:tcW w:w="1134" w:type="dxa"/>
            <w:vAlign w:val="bottom"/>
          </w:tcPr>
          <w:p w14:paraId="55ECD8DA" w14:textId="77777777" w:rsidR="00F42849" w:rsidRPr="00031ADA" w:rsidRDefault="00F42849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031ADA"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993" w:type="dxa"/>
            <w:vAlign w:val="bottom"/>
          </w:tcPr>
          <w:p w14:paraId="7A480CC4" w14:textId="77777777" w:rsidR="00F42849" w:rsidRPr="00031ADA" w:rsidRDefault="00F42849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031ADA">
              <w:rPr>
                <w:color w:val="000000"/>
                <w:sz w:val="16"/>
                <w:szCs w:val="16"/>
              </w:rPr>
              <w:t>3</w:t>
            </w:r>
          </w:p>
        </w:tc>
      </w:tr>
      <w:tr w:rsidR="00F42849" w:rsidRPr="008C6481" w14:paraId="1E2600A1" w14:textId="77777777" w:rsidTr="00F42849">
        <w:tc>
          <w:tcPr>
            <w:tcW w:w="534" w:type="dxa"/>
            <w:tcBorders>
              <w:bottom w:val="single" w:sz="4" w:space="0" w:color="auto"/>
            </w:tcBorders>
          </w:tcPr>
          <w:p w14:paraId="6AA3BAFA" w14:textId="77777777" w:rsidR="00F42849" w:rsidRPr="008C6481" w:rsidRDefault="00F42849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2648FF5C" w14:textId="77777777" w:rsidR="00F42849" w:rsidRPr="008C6481" w:rsidRDefault="00F42849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CURSO</w:t>
            </w:r>
            <w:r>
              <w:rPr>
                <w:color w:val="000000"/>
                <w:sz w:val="16"/>
                <w:szCs w:val="16"/>
              </w:rPr>
              <w:t>S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bottom"/>
          </w:tcPr>
          <w:p w14:paraId="59792D89" w14:textId="77777777" w:rsidR="00F42849" w:rsidRPr="008C6481" w:rsidRDefault="00F42849" w:rsidP="00F42849">
            <w:pPr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NOME_CURSO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bottom"/>
          </w:tcPr>
          <w:p w14:paraId="18D4B4B1" w14:textId="77777777" w:rsidR="00F42849" w:rsidRPr="00AE1CED" w:rsidRDefault="00F42849" w:rsidP="00F42849">
            <w:pPr>
              <w:rPr>
                <w:color w:val="000000"/>
                <w:sz w:val="16"/>
                <w:szCs w:val="16"/>
              </w:rPr>
            </w:pPr>
            <w:r w:rsidRPr="00AE1CED">
              <w:rPr>
                <w:color w:val="000000"/>
                <w:sz w:val="16"/>
                <w:szCs w:val="16"/>
              </w:rPr>
              <w:t>Descrição do Curso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14:paraId="3324AE90" w14:textId="77777777" w:rsidR="00F42849" w:rsidRPr="00AE1CED" w:rsidRDefault="00F42849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AE1CED">
              <w:rPr>
                <w:color w:val="000000"/>
                <w:sz w:val="16"/>
                <w:szCs w:val="16"/>
              </w:rPr>
              <w:t>Long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bottom"/>
          </w:tcPr>
          <w:p w14:paraId="21498FFF" w14:textId="77777777" w:rsidR="00F42849" w:rsidRPr="008C6481" w:rsidRDefault="00F42849" w:rsidP="00F42849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F42849" w:rsidRPr="008C6481" w14:paraId="30CD7156" w14:textId="77777777" w:rsidTr="00F42849">
        <w:tc>
          <w:tcPr>
            <w:tcW w:w="534" w:type="dxa"/>
            <w:tcBorders>
              <w:bottom w:val="single" w:sz="4" w:space="0" w:color="auto"/>
            </w:tcBorders>
          </w:tcPr>
          <w:p w14:paraId="32F2F5E8" w14:textId="77777777" w:rsidR="00F42849" w:rsidRPr="008830B5" w:rsidRDefault="00F42849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8830B5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2DD0A1D2" w14:textId="77777777" w:rsidR="00F42849" w:rsidRPr="008830B5" w:rsidRDefault="00F42849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8830B5">
              <w:rPr>
                <w:color w:val="000000"/>
                <w:sz w:val="16"/>
                <w:szCs w:val="16"/>
              </w:rPr>
              <w:t>CURSOS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bottom"/>
          </w:tcPr>
          <w:p w14:paraId="37DCB547" w14:textId="77777777" w:rsidR="00F42849" w:rsidRPr="008830B5" w:rsidRDefault="00F42849" w:rsidP="00F42849">
            <w:pPr>
              <w:rPr>
                <w:color w:val="000000"/>
                <w:sz w:val="16"/>
                <w:szCs w:val="16"/>
              </w:rPr>
            </w:pPr>
            <w:r w:rsidRPr="008830B5">
              <w:rPr>
                <w:color w:val="000000"/>
                <w:sz w:val="16"/>
                <w:szCs w:val="16"/>
              </w:rPr>
              <w:t>TURNO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bottom"/>
          </w:tcPr>
          <w:p w14:paraId="29234347" w14:textId="77777777" w:rsidR="00F42849" w:rsidRPr="008830B5" w:rsidRDefault="00F42849" w:rsidP="00F42849">
            <w:pPr>
              <w:rPr>
                <w:color w:val="000000"/>
                <w:sz w:val="16"/>
                <w:szCs w:val="16"/>
              </w:rPr>
            </w:pPr>
            <w:r w:rsidRPr="008830B5">
              <w:rPr>
                <w:color w:val="000000"/>
                <w:sz w:val="16"/>
                <w:szCs w:val="16"/>
              </w:rPr>
              <w:t>Turno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14:paraId="48D8D681" w14:textId="77777777" w:rsidR="00F42849" w:rsidRPr="008830B5" w:rsidRDefault="00F42849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8830B5"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bottom"/>
          </w:tcPr>
          <w:p w14:paraId="41A9F94A" w14:textId="77777777" w:rsidR="00F42849" w:rsidRPr="008830B5" w:rsidRDefault="00F42849" w:rsidP="00F42849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F42849" w:rsidRPr="008C6481" w14:paraId="11DC1D2F" w14:textId="77777777" w:rsidTr="00F42849">
        <w:tc>
          <w:tcPr>
            <w:tcW w:w="10173" w:type="dxa"/>
            <w:gridSpan w:val="6"/>
            <w:tcBorders>
              <w:bottom w:val="single" w:sz="4" w:space="0" w:color="auto"/>
            </w:tcBorders>
            <w:shd w:val="pct5" w:color="auto" w:fill="auto"/>
          </w:tcPr>
          <w:p w14:paraId="5481C7D5" w14:textId="77777777" w:rsidR="00F42849" w:rsidRPr="008830B5" w:rsidRDefault="00F42849" w:rsidP="00F4284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Coordenadores</w:t>
            </w:r>
          </w:p>
        </w:tc>
      </w:tr>
      <w:tr w:rsidR="00F42849" w:rsidRPr="008C6481" w14:paraId="0796A5B3" w14:textId="77777777" w:rsidTr="00F42849">
        <w:tc>
          <w:tcPr>
            <w:tcW w:w="534" w:type="dxa"/>
            <w:tcBorders>
              <w:bottom w:val="single" w:sz="4" w:space="0" w:color="auto"/>
            </w:tcBorders>
          </w:tcPr>
          <w:p w14:paraId="44584FA4" w14:textId="77777777" w:rsidR="00F42849" w:rsidRPr="001F3BF9" w:rsidRDefault="00F42849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1F3BF9"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0AF42FEE" w14:textId="77777777" w:rsidR="00F42849" w:rsidRPr="001F3BF9" w:rsidRDefault="00F42849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1F3BF9">
              <w:rPr>
                <w:color w:val="000000"/>
                <w:sz w:val="16"/>
                <w:szCs w:val="16"/>
              </w:rPr>
              <w:t>COORDENADORES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54DF7FC6" w14:textId="77777777" w:rsidR="00F42849" w:rsidRPr="001F3BF9" w:rsidRDefault="00F42849" w:rsidP="00F42849">
            <w:pPr>
              <w:rPr>
                <w:color w:val="000000"/>
                <w:sz w:val="16"/>
                <w:szCs w:val="16"/>
              </w:rPr>
            </w:pPr>
            <w:r w:rsidRPr="001F3BF9">
              <w:rPr>
                <w:color w:val="000000"/>
                <w:sz w:val="16"/>
                <w:szCs w:val="16"/>
              </w:rPr>
              <w:t>CRACHA_COORDENADOR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14:paraId="1D359F41" w14:textId="77777777" w:rsidR="00F42849" w:rsidRPr="001F3BF9" w:rsidRDefault="00F42849" w:rsidP="00F42849">
            <w:pPr>
              <w:rPr>
                <w:color w:val="000000"/>
                <w:sz w:val="16"/>
                <w:szCs w:val="16"/>
              </w:rPr>
            </w:pPr>
            <w:r w:rsidRPr="001F3BF9">
              <w:rPr>
                <w:color w:val="000000"/>
                <w:sz w:val="16"/>
                <w:szCs w:val="16"/>
              </w:rPr>
              <w:t>Crachá Coordenador Programa (Curso)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14:paraId="2D2B4FAA" w14:textId="77777777" w:rsidR="00F42849" w:rsidRPr="001F3BF9" w:rsidRDefault="00F42849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1F3BF9"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bottom"/>
          </w:tcPr>
          <w:p w14:paraId="719BF86F" w14:textId="77777777" w:rsidR="00F42849" w:rsidRPr="001F3BF9" w:rsidRDefault="00F42849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1F3BF9">
              <w:rPr>
                <w:color w:val="000000"/>
                <w:sz w:val="16"/>
                <w:szCs w:val="16"/>
              </w:rPr>
              <w:t>11</w:t>
            </w:r>
          </w:p>
        </w:tc>
      </w:tr>
      <w:tr w:rsidR="00F42849" w:rsidRPr="008C6481" w14:paraId="576C1B03" w14:textId="77777777" w:rsidTr="00F42849">
        <w:tc>
          <w:tcPr>
            <w:tcW w:w="534" w:type="dxa"/>
            <w:tcBorders>
              <w:bottom w:val="single" w:sz="4" w:space="0" w:color="auto"/>
            </w:tcBorders>
          </w:tcPr>
          <w:p w14:paraId="395F82BE" w14:textId="77777777" w:rsidR="00F42849" w:rsidRPr="001F3BF9" w:rsidRDefault="00F42849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1F3BF9"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20278E23" w14:textId="77777777" w:rsidR="00F42849" w:rsidRPr="001F3BF9" w:rsidRDefault="00F42849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1F3BF9">
              <w:rPr>
                <w:color w:val="000000"/>
                <w:sz w:val="16"/>
                <w:szCs w:val="16"/>
              </w:rPr>
              <w:t>COORDENADORES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2884A9C3" w14:textId="77777777" w:rsidR="00F42849" w:rsidRPr="001F3BF9" w:rsidRDefault="00F42849" w:rsidP="00F42849">
            <w:pPr>
              <w:rPr>
                <w:color w:val="000000"/>
                <w:sz w:val="16"/>
                <w:szCs w:val="16"/>
              </w:rPr>
            </w:pPr>
            <w:r w:rsidRPr="001F3BF9">
              <w:rPr>
                <w:color w:val="000000"/>
                <w:sz w:val="16"/>
                <w:szCs w:val="16"/>
              </w:rPr>
              <w:t>ID_COORDENADOR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14:paraId="0471578A" w14:textId="77777777" w:rsidR="00F42849" w:rsidRPr="001F3BF9" w:rsidRDefault="00F42849" w:rsidP="00F42849">
            <w:pPr>
              <w:rPr>
                <w:color w:val="000000"/>
                <w:sz w:val="16"/>
                <w:szCs w:val="16"/>
              </w:rPr>
            </w:pPr>
            <w:r w:rsidRPr="001F3BF9">
              <w:rPr>
                <w:color w:val="000000"/>
                <w:sz w:val="16"/>
                <w:szCs w:val="16"/>
              </w:rPr>
              <w:t>Emplid Coordenador Programa (Curso)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14:paraId="0B37F75E" w14:textId="77777777" w:rsidR="00F42849" w:rsidRPr="001F3BF9" w:rsidRDefault="00F42849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1F3BF9"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bottom"/>
          </w:tcPr>
          <w:p w14:paraId="7D198765" w14:textId="77777777" w:rsidR="00F42849" w:rsidRPr="001F3BF9" w:rsidRDefault="00F42849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1F3BF9">
              <w:rPr>
                <w:color w:val="000000"/>
                <w:sz w:val="16"/>
                <w:szCs w:val="16"/>
              </w:rPr>
              <w:t>11</w:t>
            </w:r>
          </w:p>
        </w:tc>
      </w:tr>
      <w:tr w:rsidR="00F42849" w:rsidRPr="008C6481" w14:paraId="07356D00" w14:textId="77777777" w:rsidTr="00F42849">
        <w:tc>
          <w:tcPr>
            <w:tcW w:w="534" w:type="dxa"/>
            <w:tcBorders>
              <w:bottom w:val="single" w:sz="4" w:space="0" w:color="auto"/>
            </w:tcBorders>
          </w:tcPr>
          <w:p w14:paraId="69551C87" w14:textId="77777777" w:rsidR="00F42849" w:rsidRPr="001F3BF9" w:rsidRDefault="00F42849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1F3BF9"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01344A1A" w14:textId="77777777" w:rsidR="00F42849" w:rsidRPr="001F3BF9" w:rsidRDefault="00F42849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1F3BF9">
              <w:rPr>
                <w:color w:val="000000"/>
                <w:sz w:val="16"/>
                <w:szCs w:val="16"/>
              </w:rPr>
              <w:t>COORDENADORES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4E0B7FDE" w14:textId="77777777" w:rsidR="00F42849" w:rsidRPr="001F3BF9" w:rsidRDefault="00F42849" w:rsidP="00F42849">
            <w:pPr>
              <w:rPr>
                <w:color w:val="000000"/>
                <w:sz w:val="16"/>
                <w:szCs w:val="16"/>
              </w:rPr>
            </w:pPr>
            <w:r w:rsidRPr="001F3BF9">
              <w:rPr>
                <w:color w:val="000000"/>
                <w:sz w:val="16"/>
                <w:szCs w:val="16"/>
              </w:rPr>
              <w:t>NOME_COORDENADOR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14:paraId="2A3538E0" w14:textId="77777777" w:rsidR="00F42849" w:rsidRPr="001F3BF9" w:rsidRDefault="00F42849" w:rsidP="00F42849">
            <w:pPr>
              <w:rPr>
                <w:color w:val="000000"/>
                <w:sz w:val="16"/>
                <w:szCs w:val="16"/>
              </w:rPr>
            </w:pPr>
            <w:r w:rsidRPr="001F3BF9">
              <w:rPr>
                <w:color w:val="000000"/>
                <w:sz w:val="16"/>
                <w:szCs w:val="16"/>
              </w:rPr>
              <w:t>Nome Coordenador Programa (Curso)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14:paraId="56D3A46B" w14:textId="77777777" w:rsidR="00F42849" w:rsidRPr="001F3BF9" w:rsidRDefault="00F42849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1F3BF9"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bottom"/>
          </w:tcPr>
          <w:p w14:paraId="10577BCF" w14:textId="77777777" w:rsidR="00F42849" w:rsidRPr="001F3BF9" w:rsidRDefault="00F42849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1F3BF9">
              <w:rPr>
                <w:color w:val="000000"/>
                <w:sz w:val="16"/>
                <w:szCs w:val="16"/>
              </w:rPr>
              <w:t>50</w:t>
            </w:r>
          </w:p>
        </w:tc>
      </w:tr>
      <w:tr w:rsidR="00F42849" w:rsidRPr="008C6481" w14:paraId="49290723" w14:textId="77777777" w:rsidTr="00F42849">
        <w:tc>
          <w:tcPr>
            <w:tcW w:w="534" w:type="dxa"/>
            <w:tcBorders>
              <w:bottom w:val="single" w:sz="4" w:space="0" w:color="auto"/>
            </w:tcBorders>
          </w:tcPr>
          <w:p w14:paraId="27A34057" w14:textId="77777777" w:rsidR="00F42849" w:rsidRPr="001F3BF9" w:rsidRDefault="00F42849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1F3BF9"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3CE80AF2" w14:textId="77777777" w:rsidR="00F42849" w:rsidRPr="001F3BF9" w:rsidRDefault="00F42849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1F3BF9">
              <w:rPr>
                <w:color w:val="000000"/>
                <w:sz w:val="16"/>
                <w:szCs w:val="16"/>
              </w:rPr>
              <w:t>COORDENADORES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2CF8A860" w14:textId="77777777" w:rsidR="00F42849" w:rsidRPr="001F3BF9" w:rsidRDefault="00F42849" w:rsidP="00F42849">
            <w:pPr>
              <w:rPr>
                <w:color w:val="000000"/>
                <w:sz w:val="16"/>
                <w:szCs w:val="16"/>
              </w:rPr>
            </w:pPr>
            <w:r w:rsidRPr="001F3BF9">
              <w:rPr>
                <w:color w:val="000000"/>
                <w:sz w:val="16"/>
                <w:szCs w:val="16"/>
              </w:rPr>
              <w:t>EMAIL_COORDENADOR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14:paraId="5A604922" w14:textId="77777777" w:rsidR="00F42849" w:rsidRPr="001F3BF9" w:rsidRDefault="00F42849" w:rsidP="00F42849">
            <w:pPr>
              <w:rPr>
                <w:color w:val="000000"/>
                <w:sz w:val="16"/>
                <w:szCs w:val="16"/>
              </w:rPr>
            </w:pPr>
            <w:r w:rsidRPr="001F3BF9">
              <w:rPr>
                <w:color w:val="000000"/>
                <w:sz w:val="16"/>
                <w:szCs w:val="16"/>
              </w:rPr>
              <w:t>E-mail Coordenador Programa (Curso)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14:paraId="3AE28A86" w14:textId="77777777" w:rsidR="00F42849" w:rsidRPr="001F3BF9" w:rsidRDefault="00F42849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1F3BF9"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bottom"/>
          </w:tcPr>
          <w:p w14:paraId="1FE9031C" w14:textId="77777777" w:rsidR="00F42849" w:rsidRPr="001F3BF9" w:rsidRDefault="00F42849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1F3BF9">
              <w:rPr>
                <w:color w:val="000000"/>
                <w:sz w:val="16"/>
                <w:szCs w:val="16"/>
              </w:rPr>
              <w:t>70</w:t>
            </w:r>
          </w:p>
        </w:tc>
      </w:tr>
      <w:tr w:rsidR="00F42849" w:rsidRPr="008C6481" w14:paraId="75DC71FF" w14:textId="77777777" w:rsidTr="00F42849">
        <w:tc>
          <w:tcPr>
            <w:tcW w:w="534" w:type="dxa"/>
            <w:tcBorders>
              <w:bottom w:val="single" w:sz="4" w:space="0" w:color="auto"/>
            </w:tcBorders>
          </w:tcPr>
          <w:p w14:paraId="4603ABDF" w14:textId="77777777" w:rsidR="00F42849" w:rsidRPr="001F3BF9" w:rsidRDefault="00F42849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1F3BF9"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15E561E8" w14:textId="77777777" w:rsidR="00F42849" w:rsidRPr="001F3BF9" w:rsidRDefault="00F42849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1F3BF9">
              <w:rPr>
                <w:color w:val="000000"/>
                <w:sz w:val="16"/>
                <w:szCs w:val="16"/>
              </w:rPr>
              <w:t>COORDENADORES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1BE9B73B" w14:textId="77777777" w:rsidR="00F42849" w:rsidRPr="001F3BF9" w:rsidRDefault="00F42849" w:rsidP="00F42849">
            <w:pPr>
              <w:rPr>
                <w:color w:val="000000"/>
                <w:sz w:val="16"/>
                <w:szCs w:val="16"/>
              </w:rPr>
            </w:pPr>
            <w:r w:rsidRPr="001F3BF9">
              <w:rPr>
                <w:color w:val="000000"/>
                <w:sz w:val="16"/>
                <w:szCs w:val="16"/>
              </w:rPr>
              <w:t>PHONE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14:paraId="702723E1" w14:textId="77777777" w:rsidR="00F42849" w:rsidRPr="001F3BF9" w:rsidRDefault="00F42849" w:rsidP="00F42849">
            <w:pPr>
              <w:rPr>
                <w:color w:val="000000"/>
                <w:sz w:val="16"/>
                <w:szCs w:val="16"/>
              </w:rPr>
            </w:pPr>
            <w:r w:rsidRPr="001F3BF9">
              <w:rPr>
                <w:color w:val="000000"/>
                <w:sz w:val="16"/>
                <w:szCs w:val="16"/>
              </w:rPr>
              <w:t>Telefone Coordenador Programa (Curso)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14:paraId="28985996" w14:textId="77777777" w:rsidR="00F42849" w:rsidRPr="001F3BF9" w:rsidRDefault="00F42849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1F3BF9"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bottom"/>
          </w:tcPr>
          <w:p w14:paraId="77B1AA3A" w14:textId="77777777" w:rsidR="00F42849" w:rsidRPr="001F3BF9" w:rsidRDefault="00F42849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1F3BF9">
              <w:rPr>
                <w:color w:val="000000"/>
                <w:sz w:val="16"/>
                <w:szCs w:val="16"/>
              </w:rPr>
              <w:t>24</w:t>
            </w:r>
          </w:p>
        </w:tc>
      </w:tr>
      <w:tr w:rsidR="00F42849" w:rsidRPr="008C6481" w14:paraId="2D987483" w14:textId="77777777" w:rsidTr="00F42849">
        <w:tc>
          <w:tcPr>
            <w:tcW w:w="10173" w:type="dxa"/>
            <w:gridSpan w:val="6"/>
            <w:shd w:val="pct5" w:color="auto" w:fill="auto"/>
          </w:tcPr>
          <w:p w14:paraId="250E3874" w14:textId="77777777" w:rsidR="00F42849" w:rsidRPr="008C6481" w:rsidRDefault="00F42849" w:rsidP="00F42849">
            <w:pPr>
              <w:jc w:val="center"/>
              <w:rPr>
                <w:color w:val="000000"/>
                <w:sz w:val="16"/>
                <w:szCs w:val="16"/>
                <w:highlight w:val="yellow"/>
              </w:rPr>
            </w:pPr>
            <w:r w:rsidRPr="008C6481">
              <w:rPr>
                <w:b/>
                <w:color w:val="000000"/>
                <w:sz w:val="16"/>
                <w:szCs w:val="16"/>
              </w:rPr>
              <w:t>Nível Acadêmico</w:t>
            </w:r>
          </w:p>
        </w:tc>
      </w:tr>
      <w:tr w:rsidR="00F42849" w:rsidRPr="008C6481" w14:paraId="37E7124B" w14:textId="77777777" w:rsidTr="00F42849">
        <w:tc>
          <w:tcPr>
            <w:tcW w:w="534" w:type="dxa"/>
            <w:tcBorders>
              <w:bottom w:val="single" w:sz="4" w:space="0" w:color="auto"/>
            </w:tcBorders>
          </w:tcPr>
          <w:p w14:paraId="4CBA8C2C" w14:textId="77777777" w:rsidR="00F42849" w:rsidRPr="008C6481" w:rsidRDefault="00F42849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2BA051DF" w14:textId="77777777" w:rsidR="00F42849" w:rsidRPr="008C6481" w:rsidRDefault="00F42849" w:rsidP="00F4284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NIVEIS</w:t>
            </w:r>
            <w:r w:rsidRPr="008C6481">
              <w:rPr>
                <w:color w:val="000000"/>
                <w:sz w:val="16"/>
                <w:szCs w:val="16"/>
              </w:rPr>
              <w:t>_ACADEMICO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4071A257" w14:textId="77777777" w:rsidR="00F42849" w:rsidRPr="008C6481" w:rsidRDefault="00F42849" w:rsidP="00F42849">
            <w:pPr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REQUIREMENT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bottom"/>
          </w:tcPr>
          <w:p w14:paraId="626DC4A3" w14:textId="77777777" w:rsidR="00F42849" w:rsidRPr="008C6481" w:rsidRDefault="00F42849" w:rsidP="00F42849">
            <w:pPr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Exigência Acadêmica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281D83AC" w14:textId="77777777" w:rsidR="00F42849" w:rsidRPr="008C6481" w:rsidRDefault="00F42849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0F512AE3" w14:textId="77777777" w:rsidR="00F42849" w:rsidRPr="008C6481" w:rsidRDefault="00F42849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9</w:t>
            </w:r>
          </w:p>
        </w:tc>
      </w:tr>
      <w:tr w:rsidR="00F42849" w:rsidRPr="008C6481" w14:paraId="16B6E564" w14:textId="77777777" w:rsidTr="00F42849">
        <w:tc>
          <w:tcPr>
            <w:tcW w:w="534" w:type="dxa"/>
            <w:tcBorders>
              <w:bottom w:val="single" w:sz="4" w:space="0" w:color="auto"/>
            </w:tcBorders>
          </w:tcPr>
          <w:p w14:paraId="36B59A31" w14:textId="77777777" w:rsidR="00F42849" w:rsidRPr="008C6481" w:rsidRDefault="00F42849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6FE9268F" w14:textId="77777777" w:rsidR="00F42849" w:rsidRPr="008C6481" w:rsidRDefault="00F42849" w:rsidP="00F4284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NIVEIS</w:t>
            </w:r>
            <w:r w:rsidRPr="008C6481">
              <w:rPr>
                <w:color w:val="000000"/>
                <w:sz w:val="16"/>
                <w:szCs w:val="16"/>
              </w:rPr>
              <w:t>_ACADEMICO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5E793734" w14:textId="77777777" w:rsidR="00F42849" w:rsidRPr="008C6481" w:rsidRDefault="00F42849" w:rsidP="00F42849">
            <w:pPr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DESCR_EXIGENCIA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bottom"/>
          </w:tcPr>
          <w:p w14:paraId="6B47BE73" w14:textId="77777777" w:rsidR="00F42849" w:rsidRPr="00BE6055" w:rsidRDefault="00F42849" w:rsidP="00F42849">
            <w:pPr>
              <w:rPr>
                <w:color w:val="000000"/>
                <w:sz w:val="16"/>
                <w:szCs w:val="16"/>
              </w:rPr>
            </w:pPr>
            <w:r w:rsidRPr="00BE6055">
              <w:rPr>
                <w:color w:val="000000"/>
                <w:sz w:val="16"/>
                <w:szCs w:val="16"/>
              </w:rPr>
              <w:t>Descrição Exigência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3A622595" w14:textId="77777777" w:rsidR="00F42849" w:rsidRPr="00BE6055" w:rsidRDefault="00F42849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BE6055">
              <w:rPr>
                <w:color w:val="000000"/>
                <w:sz w:val="16"/>
                <w:szCs w:val="16"/>
              </w:rPr>
              <w:t>Long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62489CDE" w14:textId="77777777" w:rsidR="00F42849" w:rsidRPr="008C6481" w:rsidRDefault="00F42849" w:rsidP="00F42849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F42849" w:rsidRPr="008C6481" w14:paraId="47D950C4" w14:textId="77777777" w:rsidTr="00F42849">
        <w:tc>
          <w:tcPr>
            <w:tcW w:w="10173" w:type="dxa"/>
            <w:gridSpan w:val="6"/>
            <w:shd w:val="pct5" w:color="auto" w:fill="auto"/>
          </w:tcPr>
          <w:p w14:paraId="018AE0A8" w14:textId="77777777" w:rsidR="00F42849" w:rsidRPr="008C6481" w:rsidRDefault="00F42849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b/>
                <w:color w:val="000000"/>
                <w:sz w:val="16"/>
                <w:szCs w:val="16"/>
              </w:rPr>
              <w:t>Disciplinas</w:t>
            </w:r>
          </w:p>
        </w:tc>
      </w:tr>
      <w:tr w:rsidR="00F42849" w:rsidRPr="008C6481" w14:paraId="48B2FE70" w14:textId="77777777" w:rsidTr="00F42849">
        <w:tc>
          <w:tcPr>
            <w:tcW w:w="534" w:type="dxa"/>
          </w:tcPr>
          <w:p w14:paraId="76FC50D5" w14:textId="77777777" w:rsidR="00F42849" w:rsidRPr="008C6481" w:rsidRDefault="00F42849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1842" w:type="dxa"/>
          </w:tcPr>
          <w:p w14:paraId="48B5FAAF" w14:textId="77777777" w:rsidR="00F42849" w:rsidRPr="008C6481" w:rsidRDefault="00F42849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DISCIPLINA</w:t>
            </w:r>
            <w:r>
              <w:rPr>
                <w:color w:val="000000"/>
                <w:sz w:val="16"/>
                <w:szCs w:val="16"/>
              </w:rPr>
              <w:t>S</w:t>
            </w:r>
          </w:p>
        </w:tc>
        <w:tc>
          <w:tcPr>
            <w:tcW w:w="2552" w:type="dxa"/>
            <w:vAlign w:val="center"/>
          </w:tcPr>
          <w:p w14:paraId="085ED66E" w14:textId="77777777" w:rsidR="00F42849" w:rsidRPr="008C6481" w:rsidRDefault="00F42849" w:rsidP="00F42849">
            <w:pPr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CRSE_ID</w:t>
            </w:r>
          </w:p>
        </w:tc>
        <w:tc>
          <w:tcPr>
            <w:tcW w:w="3118" w:type="dxa"/>
            <w:vAlign w:val="bottom"/>
          </w:tcPr>
          <w:p w14:paraId="3954FF0C" w14:textId="77777777" w:rsidR="00F42849" w:rsidRPr="008C6481" w:rsidRDefault="00F42849" w:rsidP="00F42849">
            <w:pPr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ID Disciplina</w:t>
            </w:r>
          </w:p>
        </w:tc>
        <w:tc>
          <w:tcPr>
            <w:tcW w:w="1134" w:type="dxa"/>
            <w:vAlign w:val="bottom"/>
          </w:tcPr>
          <w:p w14:paraId="0CC934F9" w14:textId="77777777" w:rsidR="00F42849" w:rsidRPr="008C6481" w:rsidRDefault="00F42849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993" w:type="dxa"/>
            <w:vAlign w:val="bottom"/>
          </w:tcPr>
          <w:p w14:paraId="1E01DE1F" w14:textId="77777777" w:rsidR="00F42849" w:rsidRPr="008C6481" w:rsidRDefault="00F42849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6</w:t>
            </w:r>
          </w:p>
        </w:tc>
      </w:tr>
      <w:tr w:rsidR="00F42849" w:rsidRPr="008C6481" w14:paraId="047CB239" w14:textId="77777777" w:rsidTr="00F42849">
        <w:tc>
          <w:tcPr>
            <w:tcW w:w="534" w:type="dxa"/>
          </w:tcPr>
          <w:p w14:paraId="15D7EADA" w14:textId="77777777" w:rsidR="00F42849" w:rsidRPr="008C6481" w:rsidRDefault="00F42849" w:rsidP="00F42849">
            <w:pPr>
              <w:jc w:val="center"/>
            </w:pPr>
            <w:r w:rsidRPr="008C6481"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1842" w:type="dxa"/>
          </w:tcPr>
          <w:p w14:paraId="175970B5" w14:textId="77777777" w:rsidR="00F42849" w:rsidRPr="008C6481" w:rsidRDefault="00F42849" w:rsidP="00F42849">
            <w:pPr>
              <w:jc w:val="center"/>
            </w:pPr>
            <w:r w:rsidRPr="008C6481">
              <w:rPr>
                <w:color w:val="000000"/>
                <w:sz w:val="16"/>
                <w:szCs w:val="16"/>
              </w:rPr>
              <w:t>DISCIPLINA</w:t>
            </w:r>
            <w:r>
              <w:rPr>
                <w:color w:val="000000"/>
                <w:sz w:val="16"/>
                <w:szCs w:val="16"/>
              </w:rPr>
              <w:t>S</w:t>
            </w:r>
          </w:p>
        </w:tc>
        <w:tc>
          <w:tcPr>
            <w:tcW w:w="2552" w:type="dxa"/>
            <w:vAlign w:val="center"/>
          </w:tcPr>
          <w:p w14:paraId="5D459C7B" w14:textId="77777777" w:rsidR="00F42849" w:rsidRPr="008C6481" w:rsidRDefault="00F42849" w:rsidP="00F42849">
            <w:pPr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DESCR</w:t>
            </w:r>
          </w:p>
        </w:tc>
        <w:tc>
          <w:tcPr>
            <w:tcW w:w="3118" w:type="dxa"/>
            <w:vAlign w:val="bottom"/>
          </w:tcPr>
          <w:p w14:paraId="5290F486" w14:textId="77777777" w:rsidR="00F42849" w:rsidRPr="008C6481" w:rsidRDefault="00F42849" w:rsidP="00F42849">
            <w:pPr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Descrição Disciplina</w:t>
            </w:r>
          </w:p>
        </w:tc>
        <w:tc>
          <w:tcPr>
            <w:tcW w:w="1134" w:type="dxa"/>
            <w:vAlign w:val="center"/>
          </w:tcPr>
          <w:p w14:paraId="1E018A5B" w14:textId="77777777" w:rsidR="00F42849" w:rsidRPr="008C6481" w:rsidRDefault="00F42849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993" w:type="dxa"/>
            <w:vAlign w:val="center"/>
          </w:tcPr>
          <w:p w14:paraId="3C257816" w14:textId="77777777" w:rsidR="00F42849" w:rsidRPr="008C6481" w:rsidRDefault="00F42849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30</w:t>
            </w:r>
          </w:p>
        </w:tc>
      </w:tr>
      <w:tr w:rsidR="00F42849" w:rsidRPr="008C6481" w14:paraId="4F0F1800" w14:textId="77777777" w:rsidTr="00F42849">
        <w:tc>
          <w:tcPr>
            <w:tcW w:w="534" w:type="dxa"/>
          </w:tcPr>
          <w:p w14:paraId="3ECDDA19" w14:textId="77777777" w:rsidR="00F42849" w:rsidRPr="008C6481" w:rsidRDefault="00F42849" w:rsidP="00F42849">
            <w:pPr>
              <w:jc w:val="center"/>
            </w:pPr>
            <w:r w:rsidRPr="008C6481"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1842" w:type="dxa"/>
          </w:tcPr>
          <w:p w14:paraId="7A34BD0E" w14:textId="77777777" w:rsidR="00F42849" w:rsidRPr="008C6481" w:rsidRDefault="00F42849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DISCIPLINA</w:t>
            </w:r>
            <w:r>
              <w:rPr>
                <w:color w:val="000000"/>
                <w:sz w:val="16"/>
                <w:szCs w:val="16"/>
              </w:rPr>
              <w:t>S</w:t>
            </w:r>
          </w:p>
        </w:tc>
        <w:tc>
          <w:tcPr>
            <w:tcW w:w="2552" w:type="dxa"/>
            <w:vAlign w:val="center"/>
          </w:tcPr>
          <w:p w14:paraId="5445C955" w14:textId="77777777" w:rsidR="00F42849" w:rsidRPr="008C6481" w:rsidRDefault="00F42849" w:rsidP="00F42849">
            <w:pPr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UNITS_MAXIMUM</w:t>
            </w:r>
          </w:p>
        </w:tc>
        <w:tc>
          <w:tcPr>
            <w:tcW w:w="3118" w:type="dxa"/>
            <w:vAlign w:val="center"/>
          </w:tcPr>
          <w:p w14:paraId="1449967A" w14:textId="77777777" w:rsidR="00F42849" w:rsidRPr="008C6481" w:rsidRDefault="00F42849" w:rsidP="00F42849">
            <w:pPr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Total Crédito do Curso</w:t>
            </w:r>
          </w:p>
        </w:tc>
        <w:tc>
          <w:tcPr>
            <w:tcW w:w="1134" w:type="dxa"/>
            <w:vAlign w:val="center"/>
          </w:tcPr>
          <w:p w14:paraId="661E7C91" w14:textId="77777777" w:rsidR="00F42849" w:rsidRPr="008C6481" w:rsidRDefault="00F42849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993" w:type="dxa"/>
            <w:vAlign w:val="center"/>
          </w:tcPr>
          <w:p w14:paraId="3A9DB3FF" w14:textId="77777777" w:rsidR="00F42849" w:rsidRPr="008C6481" w:rsidRDefault="00F42849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3.2</w:t>
            </w:r>
          </w:p>
        </w:tc>
      </w:tr>
      <w:tr w:rsidR="00F42849" w:rsidRPr="008C6481" w14:paraId="5625CB14" w14:textId="77777777" w:rsidTr="00F42849">
        <w:tc>
          <w:tcPr>
            <w:tcW w:w="534" w:type="dxa"/>
          </w:tcPr>
          <w:p w14:paraId="11189417" w14:textId="77777777" w:rsidR="00F42849" w:rsidRPr="008C6481" w:rsidRDefault="00F42849" w:rsidP="00F42849">
            <w:pPr>
              <w:jc w:val="center"/>
            </w:pPr>
            <w:r w:rsidRPr="008C6481"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1842" w:type="dxa"/>
          </w:tcPr>
          <w:p w14:paraId="76F5F2E5" w14:textId="77777777" w:rsidR="00F42849" w:rsidRPr="008C6481" w:rsidRDefault="00F42849" w:rsidP="00F42849">
            <w:pPr>
              <w:jc w:val="center"/>
            </w:pPr>
            <w:r w:rsidRPr="008C6481">
              <w:rPr>
                <w:color w:val="000000"/>
                <w:sz w:val="16"/>
                <w:szCs w:val="16"/>
              </w:rPr>
              <w:t>DISCIPLINA</w:t>
            </w:r>
            <w:r>
              <w:rPr>
                <w:color w:val="000000"/>
                <w:sz w:val="16"/>
                <w:szCs w:val="16"/>
              </w:rPr>
              <w:t>S</w:t>
            </w:r>
          </w:p>
        </w:tc>
        <w:tc>
          <w:tcPr>
            <w:tcW w:w="2552" w:type="dxa"/>
            <w:vAlign w:val="center"/>
          </w:tcPr>
          <w:p w14:paraId="54743267" w14:textId="77777777" w:rsidR="00F42849" w:rsidRPr="008C6481" w:rsidRDefault="00F42849" w:rsidP="00F42849">
            <w:pPr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HORAS_PRATICAS</w:t>
            </w:r>
          </w:p>
        </w:tc>
        <w:tc>
          <w:tcPr>
            <w:tcW w:w="3118" w:type="dxa"/>
            <w:vAlign w:val="center"/>
          </w:tcPr>
          <w:p w14:paraId="08BE72F6" w14:textId="77777777" w:rsidR="00F42849" w:rsidRPr="008C6481" w:rsidRDefault="00F42849" w:rsidP="00F42849">
            <w:pPr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Aulas Práticas</w:t>
            </w:r>
          </w:p>
        </w:tc>
        <w:tc>
          <w:tcPr>
            <w:tcW w:w="1134" w:type="dxa"/>
            <w:vAlign w:val="center"/>
          </w:tcPr>
          <w:p w14:paraId="0D4CFD2B" w14:textId="77777777" w:rsidR="00F42849" w:rsidRPr="008C6481" w:rsidRDefault="00F42849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993" w:type="dxa"/>
            <w:vAlign w:val="center"/>
          </w:tcPr>
          <w:p w14:paraId="5D991E21" w14:textId="77777777" w:rsidR="00F42849" w:rsidRPr="008C6481" w:rsidRDefault="00F42849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3.2</w:t>
            </w:r>
          </w:p>
        </w:tc>
      </w:tr>
      <w:tr w:rsidR="00F42849" w:rsidRPr="008C6481" w14:paraId="2F0F0122" w14:textId="77777777" w:rsidTr="00F42849">
        <w:trPr>
          <w:trHeight w:val="77"/>
        </w:trPr>
        <w:tc>
          <w:tcPr>
            <w:tcW w:w="534" w:type="dxa"/>
          </w:tcPr>
          <w:p w14:paraId="02EC981C" w14:textId="77777777" w:rsidR="00F42849" w:rsidRPr="008C6481" w:rsidRDefault="00F42849" w:rsidP="00F42849">
            <w:pPr>
              <w:jc w:val="center"/>
            </w:pPr>
            <w:r w:rsidRPr="008C6481"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1842" w:type="dxa"/>
          </w:tcPr>
          <w:p w14:paraId="4994157B" w14:textId="77777777" w:rsidR="00F42849" w:rsidRPr="008C6481" w:rsidRDefault="00F42849" w:rsidP="00F42849">
            <w:pPr>
              <w:jc w:val="center"/>
            </w:pPr>
            <w:r w:rsidRPr="008C6481">
              <w:rPr>
                <w:color w:val="000000"/>
                <w:sz w:val="16"/>
                <w:szCs w:val="16"/>
              </w:rPr>
              <w:t>DISCIPLINA</w:t>
            </w:r>
            <w:r>
              <w:rPr>
                <w:color w:val="000000"/>
                <w:sz w:val="16"/>
                <w:szCs w:val="16"/>
              </w:rPr>
              <w:t>S</w:t>
            </w:r>
          </w:p>
        </w:tc>
        <w:tc>
          <w:tcPr>
            <w:tcW w:w="2552" w:type="dxa"/>
            <w:vAlign w:val="center"/>
          </w:tcPr>
          <w:p w14:paraId="5108E913" w14:textId="77777777" w:rsidR="00F42849" w:rsidRPr="008C6481" w:rsidRDefault="00F42849" w:rsidP="00F42849">
            <w:pPr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HORAS_TEORICAS</w:t>
            </w:r>
          </w:p>
        </w:tc>
        <w:tc>
          <w:tcPr>
            <w:tcW w:w="3118" w:type="dxa"/>
            <w:vAlign w:val="center"/>
          </w:tcPr>
          <w:p w14:paraId="5DE26321" w14:textId="77777777" w:rsidR="00F42849" w:rsidRPr="008C6481" w:rsidRDefault="00F42849" w:rsidP="00F42849">
            <w:pPr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Aulas Teóricas</w:t>
            </w:r>
          </w:p>
        </w:tc>
        <w:tc>
          <w:tcPr>
            <w:tcW w:w="1134" w:type="dxa"/>
            <w:vAlign w:val="center"/>
          </w:tcPr>
          <w:p w14:paraId="5101D209" w14:textId="77777777" w:rsidR="00F42849" w:rsidRPr="008C6481" w:rsidRDefault="00F42849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993" w:type="dxa"/>
            <w:vAlign w:val="center"/>
          </w:tcPr>
          <w:p w14:paraId="4DE3966F" w14:textId="77777777" w:rsidR="00F42849" w:rsidRPr="008C6481" w:rsidRDefault="00F42849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8C6481">
              <w:rPr>
                <w:color w:val="000000"/>
                <w:sz w:val="16"/>
                <w:szCs w:val="16"/>
              </w:rPr>
              <w:t>3.2</w:t>
            </w:r>
          </w:p>
        </w:tc>
      </w:tr>
      <w:tr w:rsidR="00F42849" w:rsidRPr="008C6481" w14:paraId="7651296F" w14:textId="77777777" w:rsidTr="00F42849">
        <w:trPr>
          <w:trHeight w:val="77"/>
        </w:trPr>
        <w:tc>
          <w:tcPr>
            <w:tcW w:w="534" w:type="dxa"/>
          </w:tcPr>
          <w:p w14:paraId="6DAB42E6" w14:textId="77777777" w:rsidR="00F42849" w:rsidRPr="0034222A" w:rsidRDefault="00F42849" w:rsidP="00F42849">
            <w:pPr>
              <w:jc w:val="center"/>
            </w:pPr>
            <w:r w:rsidRPr="0034222A"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1842" w:type="dxa"/>
          </w:tcPr>
          <w:p w14:paraId="5E3271AE" w14:textId="77777777" w:rsidR="00F42849" w:rsidRPr="0034222A" w:rsidRDefault="00F42849" w:rsidP="00F42849">
            <w:pPr>
              <w:jc w:val="center"/>
            </w:pPr>
            <w:r w:rsidRPr="0034222A">
              <w:rPr>
                <w:color w:val="000000"/>
                <w:sz w:val="16"/>
                <w:szCs w:val="16"/>
              </w:rPr>
              <w:t>DISCIPLINAS</w:t>
            </w:r>
          </w:p>
        </w:tc>
        <w:tc>
          <w:tcPr>
            <w:tcW w:w="2552" w:type="dxa"/>
            <w:vAlign w:val="center"/>
          </w:tcPr>
          <w:p w14:paraId="5040116D" w14:textId="77777777" w:rsidR="00F42849" w:rsidRPr="0034222A" w:rsidRDefault="00F42849" w:rsidP="00F42849">
            <w:pPr>
              <w:rPr>
                <w:color w:val="000000"/>
                <w:sz w:val="16"/>
                <w:szCs w:val="16"/>
              </w:rPr>
            </w:pPr>
            <w:r w:rsidRPr="0034222A">
              <w:rPr>
                <w:color w:val="000000"/>
                <w:sz w:val="16"/>
                <w:szCs w:val="16"/>
              </w:rPr>
              <w:t>CONTEUDO_PROGRAMATICO</w:t>
            </w:r>
          </w:p>
        </w:tc>
        <w:tc>
          <w:tcPr>
            <w:tcW w:w="3118" w:type="dxa"/>
            <w:vAlign w:val="center"/>
          </w:tcPr>
          <w:p w14:paraId="44E96E0B" w14:textId="77777777" w:rsidR="00F42849" w:rsidRPr="0034222A" w:rsidRDefault="00F42849" w:rsidP="00F42849">
            <w:pPr>
              <w:rPr>
                <w:color w:val="000000"/>
                <w:sz w:val="16"/>
                <w:szCs w:val="16"/>
              </w:rPr>
            </w:pPr>
            <w:r w:rsidRPr="0034222A">
              <w:rPr>
                <w:color w:val="000000"/>
                <w:sz w:val="16"/>
                <w:szCs w:val="16"/>
              </w:rPr>
              <w:t>Conteúdo Programático</w:t>
            </w:r>
          </w:p>
        </w:tc>
        <w:tc>
          <w:tcPr>
            <w:tcW w:w="1134" w:type="dxa"/>
            <w:vAlign w:val="center"/>
          </w:tcPr>
          <w:p w14:paraId="4A2F87F8" w14:textId="77777777" w:rsidR="00F42849" w:rsidRPr="0034222A" w:rsidRDefault="00F42849" w:rsidP="00F42849">
            <w:pPr>
              <w:jc w:val="center"/>
              <w:rPr>
                <w:color w:val="000000"/>
                <w:sz w:val="16"/>
                <w:szCs w:val="16"/>
              </w:rPr>
            </w:pPr>
            <w:r w:rsidRPr="0034222A">
              <w:rPr>
                <w:color w:val="000000"/>
                <w:sz w:val="16"/>
                <w:szCs w:val="16"/>
              </w:rPr>
              <w:t>Long</w:t>
            </w:r>
          </w:p>
        </w:tc>
        <w:tc>
          <w:tcPr>
            <w:tcW w:w="993" w:type="dxa"/>
            <w:vAlign w:val="center"/>
          </w:tcPr>
          <w:p w14:paraId="1C80051F" w14:textId="77777777" w:rsidR="00F42849" w:rsidRPr="0034222A" w:rsidRDefault="00F42849" w:rsidP="00F42849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</w:tbl>
    <w:p w14:paraId="2E0F992A" w14:textId="77777777" w:rsidR="00F42849" w:rsidRDefault="00F42849" w:rsidP="00C95DB5"/>
    <w:p w14:paraId="6842F23C" w14:textId="77777777" w:rsidR="00B57356" w:rsidRDefault="00B57356" w:rsidP="00B57356">
      <w:pPr>
        <w:pStyle w:val="Ttulo1"/>
      </w:pPr>
      <w:bookmarkStart w:id="9" w:name="_Toc419879246"/>
      <w:bookmarkEnd w:id="3"/>
      <w:r>
        <w:t>Biblioteca</w:t>
      </w:r>
      <w:r w:rsidRPr="008C6481">
        <w:t xml:space="preserve"> de </w:t>
      </w:r>
      <w:r>
        <w:t>Atributos</w:t>
      </w:r>
      <w:bookmarkEnd w:id="9"/>
    </w:p>
    <w:p w14:paraId="54AFC18F" w14:textId="77777777" w:rsidR="00B57356" w:rsidRPr="00B57356" w:rsidRDefault="00B57356" w:rsidP="00B57356"/>
    <w:p w14:paraId="5AE143D4" w14:textId="4FB4BC91" w:rsidR="00B57356" w:rsidRDefault="00B57356" w:rsidP="00B57356">
      <w:pPr>
        <w:pStyle w:val="PargrafodaLista"/>
        <w:ind w:left="0"/>
        <w:rPr>
          <w:i/>
        </w:rPr>
      </w:pPr>
      <w:r w:rsidRPr="008C6481">
        <w:t xml:space="preserve">Detalhamento </w:t>
      </w:r>
      <w:r>
        <w:t>das possíveis opções para os campos que utilizam Lista de Valores e regras para preenchimento:</w:t>
      </w:r>
    </w:p>
    <w:p w14:paraId="0EF3FE40" w14:textId="77777777" w:rsidR="00B57356" w:rsidRPr="00702D9E" w:rsidRDefault="00B57356" w:rsidP="00B57356">
      <w:pPr>
        <w:pStyle w:val="Ttulo2"/>
        <w:rPr>
          <w:rFonts w:asciiTheme="minorHAnsi" w:hAnsiTheme="minorHAnsi"/>
        </w:rPr>
      </w:pPr>
      <w:bookmarkStart w:id="10" w:name="_Toc418755595"/>
      <w:r>
        <w:rPr>
          <w:rFonts w:asciiTheme="minorHAnsi" w:hAnsiTheme="minorHAnsi"/>
        </w:rPr>
        <w:t>Atributos usados nas Interfaces que relacionam Pessoas:</w:t>
      </w:r>
      <w:bookmarkEnd w:id="10"/>
    </w:p>
    <w:p w14:paraId="416D95BF" w14:textId="77777777" w:rsidR="00B57356" w:rsidRPr="008C6481" w:rsidRDefault="00B57356" w:rsidP="00B57356">
      <w:pPr>
        <w:pStyle w:val="PargrafodaLista"/>
        <w:ind w:left="1068"/>
        <w:rPr>
          <w:i/>
        </w:rPr>
      </w:pPr>
    </w:p>
    <w:p w14:paraId="24169894" w14:textId="77777777" w:rsidR="00B57356" w:rsidRPr="008C6481" w:rsidRDefault="00B57356" w:rsidP="00B57356">
      <w:pPr>
        <w:pStyle w:val="PargrafodaLista"/>
        <w:numPr>
          <w:ilvl w:val="1"/>
          <w:numId w:val="6"/>
        </w:numPr>
        <w:rPr>
          <w:b/>
        </w:rPr>
      </w:pPr>
      <w:r w:rsidRPr="008C6481">
        <w:rPr>
          <w:b/>
        </w:rPr>
        <w:t xml:space="preserve">MAR_STATUS (Estado Civil): </w:t>
      </w:r>
    </w:p>
    <w:p w14:paraId="11E83797" w14:textId="77777777" w:rsidR="00B57356" w:rsidRPr="008C6481" w:rsidRDefault="00B57356" w:rsidP="00B57356">
      <w:pPr>
        <w:pStyle w:val="PargrafodaLista"/>
        <w:ind w:left="1428" w:firstLine="360"/>
      </w:pPr>
      <w:r w:rsidRPr="008C6481">
        <w:t>As opções cadastradas no PeopleSoft para este campo são:</w:t>
      </w:r>
    </w:p>
    <w:p w14:paraId="14A95CD2" w14:textId="77777777" w:rsidR="00B57356" w:rsidRPr="008C6481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8C6481">
        <w:t>M: Casado(a)</w:t>
      </w:r>
    </w:p>
    <w:p w14:paraId="405AAA46" w14:textId="77777777" w:rsidR="00B57356" w:rsidRPr="008C6481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8C6481">
        <w:t>U: Desconhecido</w:t>
      </w:r>
    </w:p>
    <w:p w14:paraId="71430BEE" w14:textId="77777777" w:rsidR="00B57356" w:rsidRPr="008C6481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8C6481">
        <w:t>D: Divorciado(a)</w:t>
      </w:r>
    </w:p>
    <w:p w14:paraId="342D94C2" w14:textId="77777777" w:rsidR="00B57356" w:rsidRPr="008C6481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8C6481">
        <w:t>E: Separado(a)</w:t>
      </w:r>
    </w:p>
    <w:p w14:paraId="53B0B483" w14:textId="77777777" w:rsidR="00B57356" w:rsidRPr="008C6481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8C6481">
        <w:t>S: Solteiro(a)</w:t>
      </w:r>
    </w:p>
    <w:p w14:paraId="3D09DDDB" w14:textId="77777777" w:rsidR="00B57356" w:rsidRPr="008C6481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8C6481">
        <w:t>C: Vivência Marital</w:t>
      </w:r>
    </w:p>
    <w:p w14:paraId="3E90F359" w14:textId="77777777" w:rsidR="00B57356" w:rsidRPr="008C6481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8C6481">
        <w:t>W: Viúvo(a)</w:t>
      </w:r>
      <w:r w:rsidRPr="008C6481">
        <w:br/>
      </w:r>
    </w:p>
    <w:p w14:paraId="59D48089" w14:textId="77777777" w:rsidR="00B57356" w:rsidRPr="008C6481" w:rsidRDefault="00B57356" w:rsidP="00B57356">
      <w:pPr>
        <w:pStyle w:val="PargrafodaLista"/>
        <w:numPr>
          <w:ilvl w:val="1"/>
          <w:numId w:val="6"/>
        </w:numPr>
        <w:rPr>
          <w:b/>
        </w:rPr>
      </w:pPr>
      <w:r w:rsidRPr="008C6481">
        <w:rPr>
          <w:b/>
        </w:rPr>
        <w:t xml:space="preserve">SEX (Sexo): </w:t>
      </w:r>
    </w:p>
    <w:p w14:paraId="4853F47E" w14:textId="77777777" w:rsidR="00B57356" w:rsidRPr="008C6481" w:rsidRDefault="00B57356" w:rsidP="00B57356">
      <w:pPr>
        <w:pStyle w:val="PargrafodaLista"/>
        <w:ind w:left="1428" w:firstLine="360"/>
      </w:pPr>
      <w:r w:rsidRPr="008C6481">
        <w:t>As opções cadastradas no PeopleSoft para este campo são:</w:t>
      </w:r>
    </w:p>
    <w:p w14:paraId="57D74EC1" w14:textId="77777777" w:rsidR="00B57356" w:rsidRPr="008C6481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8C6481">
        <w:t>F: Feminino</w:t>
      </w:r>
    </w:p>
    <w:p w14:paraId="79F518CD" w14:textId="77777777" w:rsidR="00B57356" w:rsidRPr="008C6481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8C6481">
        <w:t>M: Masculino</w:t>
      </w:r>
    </w:p>
    <w:p w14:paraId="4AC576BE" w14:textId="77777777" w:rsidR="00B57356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8C6481">
        <w:t>U: Sem Info</w:t>
      </w:r>
    </w:p>
    <w:p w14:paraId="1469440C" w14:textId="77777777" w:rsidR="00B57356" w:rsidRPr="008C6481" w:rsidRDefault="00B57356" w:rsidP="00B57356">
      <w:pPr>
        <w:spacing w:after="0" w:line="240" w:lineRule="auto"/>
      </w:pPr>
    </w:p>
    <w:p w14:paraId="25643EDA" w14:textId="77777777" w:rsidR="00B57356" w:rsidRPr="00BE31D3" w:rsidRDefault="00B57356" w:rsidP="00B57356">
      <w:pPr>
        <w:pStyle w:val="PargrafodaLista"/>
        <w:numPr>
          <w:ilvl w:val="1"/>
          <w:numId w:val="6"/>
        </w:numPr>
        <w:rPr>
          <w:b/>
        </w:rPr>
      </w:pPr>
      <w:r w:rsidRPr="00BE31D3">
        <w:rPr>
          <w:b/>
        </w:rPr>
        <w:t xml:space="preserve">HIGHEST_EDUC_LVL (Nível de Educação mais Alto): </w:t>
      </w:r>
    </w:p>
    <w:p w14:paraId="11CBF768" w14:textId="77777777" w:rsidR="00B57356" w:rsidRPr="008C6481" w:rsidRDefault="00B57356" w:rsidP="00B57356">
      <w:pPr>
        <w:pStyle w:val="PargrafodaLista"/>
        <w:ind w:left="1428" w:firstLine="360"/>
      </w:pPr>
      <w:r w:rsidRPr="008C6481">
        <w:t>As opções cadastradas no PeopleSoft para este campo são:</w:t>
      </w:r>
    </w:p>
    <w:p w14:paraId="58DF0BD3" w14:textId="77777777" w:rsidR="00B57356" w:rsidRPr="008C6481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>
        <w:t>A</w:t>
      </w:r>
      <w:r w:rsidRPr="008C6481">
        <w:t xml:space="preserve">: </w:t>
      </w:r>
      <w:r>
        <w:t xml:space="preserve">Valor não Indicado </w:t>
      </w:r>
    </w:p>
    <w:p w14:paraId="7FD57C95" w14:textId="77777777" w:rsidR="00B57356" w:rsidRPr="008C6481" w:rsidRDefault="00B57356" w:rsidP="00B57356">
      <w:pPr>
        <w:pStyle w:val="PargrafodaLista"/>
        <w:ind w:left="2832"/>
      </w:pPr>
    </w:p>
    <w:p w14:paraId="3C1965A7" w14:textId="77777777" w:rsidR="00B57356" w:rsidRPr="008C6481" w:rsidRDefault="00B57356" w:rsidP="00B57356">
      <w:pPr>
        <w:pStyle w:val="PargrafodaLista"/>
        <w:numPr>
          <w:ilvl w:val="1"/>
          <w:numId w:val="6"/>
        </w:numPr>
        <w:rPr>
          <w:b/>
        </w:rPr>
      </w:pPr>
      <w:r w:rsidRPr="008C6481">
        <w:rPr>
          <w:b/>
        </w:rPr>
        <w:t xml:space="preserve">NATIONALITY_CD_BRA (Nacionalidade): </w:t>
      </w:r>
    </w:p>
    <w:p w14:paraId="355D8585" w14:textId="77777777" w:rsidR="00B57356" w:rsidRPr="008C6481" w:rsidRDefault="00B57356" w:rsidP="00B57356">
      <w:pPr>
        <w:pStyle w:val="PargrafodaLista"/>
        <w:ind w:left="1428" w:firstLine="360"/>
      </w:pPr>
      <w:r w:rsidRPr="008C6481">
        <w:t>As opções cadastradas no PeopleSoft para este campo são:</w:t>
      </w:r>
    </w:p>
    <w:p w14:paraId="5FD80E97" w14:textId="77777777" w:rsidR="00B57356" w:rsidRPr="008C6481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8C6481">
        <w:t>10:Brasileiro</w:t>
      </w:r>
    </w:p>
    <w:p w14:paraId="7EB4976F" w14:textId="77777777" w:rsidR="00B57356" w:rsidRPr="008C6481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8C6481">
        <w:t>20:Brasileiro Naturalizado</w:t>
      </w:r>
    </w:p>
    <w:p w14:paraId="712282B2" w14:textId="77777777" w:rsidR="00B57356" w:rsidRPr="008C6481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8C6481">
        <w:t>21:Argentino</w:t>
      </w:r>
    </w:p>
    <w:p w14:paraId="53FCCCCA" w14:textId="77777777" w:rsidR="00B57356" w:rsidRPr="008C6481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8C6481">
        <w:t>22:Boliviano</w:t>
      </w:r>
    </w:p>
    <w:p w14:paraId="24495167" w14:textId="77777777" w:rsidR="00B57356" w:rsidRPr="008C6481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8C6481">
        <w:t>23:Chileno</w:t>
      </w:r>
    </w:p>
    <w:p w14:paraId="2BC4A51A" w14:textId="77777777" w:rsidR="00B57356" w:rsidRPr="008C6481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8C6481">
        <w:t>24:Paraguaio</w:t>
      </w:r>
    </w:p>
    <w:p w14:paraId="31FE9144" w14:textId="77777777" w:rsidR="00B57356" w:rsidRPr="008C6481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8C6481">
        <w:t>25:Uruguaio</w:t>
      </w:r>
    </w:p>
    <w:p w14:paraId="0E17A7BC" w14:textId="77777777" w:rsidR="00B57356" w:rsidRPr="008C6481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8C6481">
        <w:t>26:Venezuelano</w:t>
      </w:r>
    </w:p>
    <w:p w14:paraId="3C8A9C75" w14:textId="77777777" w:rsidR="00B57356" w:rsidRPr="008C6481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8C6481">
        <w:t>27:Colombiano</w:t>
      </w:r>
    </w:p>
    <w:p w14:paraId="2CA10115" w14:textId="77777777" w:rsidR="00B57356" w:rsidRPr="008C6481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8C6481">
        <w:t>28:Peruano</w:t>
      </w:r>
    </w:p>
    <w:p w14:paraId="37B34E88" w14:textId="77777777" w:rsidR="00B57356" w:rsidRPr="008C6481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8C6481">
        <w:t>29:Equatoriano</w:t>
      </w:r>
    </w:p>
    <w:p w14:paraId="74D89151" w14:textId="77777777" w:rsidR="00B57356" w:rsidRPr="008C6481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8C6481">
        <w:t>30:Alemão</w:t>
      </w:r>
    </w:p>
    <w:p w14:paraId="334BCF6E" w14:textId="77777777" w:rsidR="00B57356" w:rsidRPr="008C6481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8C6481">
        <w:t>31:Belga</w:t>
      </w:r>
    </w:p>
    <w:p w14:paraId="7E61844D" w14:textId="77777777" w:rsidR="00B57356" w:rsidRPr="008C6481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8C6481">
        <w:t>32:Britânico</w:t>
      </w:r>
    </w:p>
    <w:p w14:paraId="7E1D79E7" w14:textId="77777777" w:rsidR="00B57356" w:rsidRPr="008C6481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8C6481">
        <w:t>34:Canadense</w:t>
      </w:r>
    </w:p>
    <w:p w14:paraId="4BDA7D8A" w14:textId="77777777" w:rsidR="00B57356" w:rsidRPr="008C6481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8C6481">
        <w:t>35:Espanhol</w:t>
      </w:r>
    </w:p>
    <w:p w14:paraId="180F0342" w14:textId="77777777" w:rsidR="00B57356" w:rsidRPr="008C6481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8C6481">
        <w:t>36:Norte-Americano</w:t>
      </w:r>
    </w:p>
    <w:p w14:paraId="12FCB294" w14:textId="77777777" w:rsidR="00B57356" w:rsidRPr="008C6481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8C6481">
        <w:t>37:Francês</w:t>
      </w:r>
    </w:p>
    <w:p w14:paraId="035B82B4" w14:textId="77777777" w:rsidR="00B57356" w:rsidRPr="008C6481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8C6481">
        <w:t>38:Suíço</w:t>
      </w:r>
    </w:p>
    <w:p w14:paraId="68B1E9F0" w14:textId="77777777" w:rsidR="00B57356" w:rsidRPr="008C6481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8C6481">
        <w:t>39:Italiano</w:t>
      </w:r>
    </w:p>
    <w:p w14:paraId="0C687F05" w14:textId="77777777" w:rsidR="00B57356" w:rsidRPr="008C6481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8C6481">
        <w:t>40:Haitiano</w:t>
      </w:r>
    </w:p>
    <w:p w14:paraId="1FDDACB3" w14:textId="77777777" w:rsidR="00B57356" w:rsidRPr="008C6481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8C6481">
        <w:t>41:Japonês</w:t>
      </w:r>
    </w:p>
    <w:p w14:paraId="16370641" w14:textId="77777777" w:rsidR="00B57356" w:rsidRPr="008C6481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8C6481">
        <w:t>42:Chinês</w:t>
      </w:r>
    </w:p>
    <w:p w14:paraId="57F79A11" w14:textId="77777777" w:rsidR="00B57356" w:rsidRPr="008C6481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8C6481">
        <w:t>43:Coreano</w:t>
      </w:r>
    </w:p>
    <w:p w14:paraId="50DE6FB1" w14:textId="77777777" w:rsidR="00B57356" w:rsidRPr="008C6481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8C6481">
        <w:t>44:Russo</w:t>
      </w:r>
    </w:p>
    <w:p w14:paraId="006FBA43" w14:textId="77777777" w:rsidR="00B57356" w:rsidRPr="008C6481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8C6481">
        <w:t>45:Português</w:t>
      </w:r>
    </w:p>
    <w:p w14:paraId="59495176" w14:textId="77777777" w:rsidR="00B57356" w:rsidRPr="008C6481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8C6481">
        <w:t>46:Paquistânes</w:t>
      </w:r>
    </w:p>
    <w:p w14:paraId="6CC713C0" w14:textId="77777777" w:rsidR="00B57356" w:rsidRPr="008C6481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8C6481">
        <w:t>47:Indiano</w:t>
      </w:r>
    </w:p>
    <w:p w14:paraId="2C4DAA08" w14:textId="77777777" w:rsidR="00B57356" w:rsidRPr="008C6481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8C6481">
        <w:t>48:Outras Latino-Americanas</w:t>
      </w:r>
    </w:p>
    <w:p w14:paraId="3A80C35B" w14:textId="77777777" w:rsidR="00B57356" w:rsidRPr="008C6481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8C6481">
        <w:t>49:Outros Asiáticos</w:t>
      </w:r>
    </w:p>
    <w:p w14:paraId="78D35AB7" w14:textId="77777777" w:rsidR="00B57356" w:rsidRPr="008C6481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8C6481">
        <w:t>50:Outros</w:t>
      </w:r>
    </w:p>
    <w:p w14:paraId="5F4C0475" w14:textId="77777777" w:rsidR="00B57356" w:rsidRPr="008C6481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8C6481">
        <w:t>51:Outra Nacionalidade Européia</w:t>
      </w:r>
    </w:p>
    <w:p w14:paraId="0253DE97" w14:textId="77777777" w:rsidR="00B57356" w:rsidRPr="008C6481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8C6481">
        <w:t>60:Angolano</w:t>
      </w:r>
    </w:p>
    <w:p w14:paraId="668EF16A" w14:textId="77777777" w:rsidR="00B57356" w:rsidRPr="008C6481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8C6481">
        <w:t>61:Congolês</w:t>
      </w:r>
    </w:p>
    <w:p w14:paraId="14D04FF2" w14:textId="77777777" w:rsidR="00B57356" w:rsidRPr="008C6481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8C6481">
        <w:t>62:Sul Africano</w:t>
      </w:r>
    </w:p>
    <w:p w14:paraId="1697B8A1" w14:textId="77777777" w:rsidR="00B57356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8C6481">
        <w:t>70:Outra Nacionalidade Africana</w:t>
      </w:r>
    </w:p>
    <w:p w14:paraId="5592B76D" w14:textId="77777777" w:rsidR="00B57356" w:rsidRDefault="00B57356" w:rsidP="00B57356">
      <w:pPr>
        <w:spacing w:after="0" w:line="240" w:lineRule="auto"/>
      </w:pPr>
    </w:p>
    <w:p w14:paraId="7893C09D" w14:textId="77777777" w:rsidR="00B57356" w:rsidRPr="00031ADA" w:rsidRDefault="00B57356" w:rsidP="00B57356">
      <w:pPr>
        <w:pStyle w:val="PargrafodaLista"/>
        <w:numPr>
          <w:ilvl w:val="1"/>
          <w:numId w:val="6"/>
        </w:numPr>
        <w:rPr>
          <w:b/>
        </w:rPr>
      </w:pPr>
      <w:r w:rsidRPr="00031ADA">
        <w:rPr>
          <w:b/>
        </w:rPr>
        <w:t>NAME_TYPE (Tipo do Nome)</w:t>
      </w:r>
    </w:p>
    <w:p w14:paraId="57513614" w14:textId="77777777" w:rsidR="00B57356" w:rsidRPr="00031ADA" w:rsidRDefault="00B57356" w:rsidP="00B57356">
      <w:pPr>
        <w:pStyle w:val="PargrafodaLista"/>
        <w:ind w:left="1428" w:firstLine="360"/>
      </w:pPr>
      <w:r w:rsidRPr="00031ADA">
        <w:t>As opções cadastradas no PeopleSoft para este campo são:</w:t>
      </w:r>
    </w:p>
    <w:p w14:paraId="61947E99" w14:textId="77777777" w:rsidR="00B57356" w:rsidRPr="00031ADA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031ADA">
        <w:t>PRI:Principal</w:t>
      </w:r>
    </w:p>
    <w:p w14:paraId="18C98B8D" w14:textId="77777777" w:rsidR="00B57356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031ADA">
        <w:t>CPF:Nome do CPF</w:t>
      </w:r>
    </w:p>
    <w:p w14:paraId="06FB5D25" w14:textId="77777777" w:rsidR="00B57356" w:rsidRPr="00031ADA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>
        <w:t>PRF:Preferencial</w:t>
      </w:r>
    </w:p>
    <w:p w14:paraId="7430FB67" w14:textId="77777777" w:rsidR="00B57356" w:rsidRPr="00031ADA" w:rsidRDefault="00B57356" w:rsidP="00B57356">
      <w:pPr>
        <w:spacing w:after="0" w:line="240" w:lineRule="auto"/>
      </w:pPr>
    </w:p>
    <w:p w14:paraId="162989A5" w14:textId="77777777" w:rsidR="00B57356" w:rsidRPr="00031ADA" w:rsidRDefault="00B57356" w:rsidP="00B57356">
      <w:pPr>
        <w:pStyle w:val="PargrafodaLista"/>
        <w:numPr>
          <w:ilvl w:val="1"/>
          <w:numId w:val="6"/>
        </w:numPr>
        <w:rPr>
          <w:b/>
        </w:rPr>
      </w:pPr>
      <w:r w:rsidRPr="00031ADA">
        <w:rPr>
          <w:b/>
        </w:rPr>
        <w:t>COUNTRY_NM_FORMAT (Formato do Nome no País)</w:t>
      </w:r>
    </w:p>
    <w:p w14:paraId="52922FB8" w14:textId="77777777" w:rsidR="00B57356" w:rsidRPr="00031ADA" w:rsidRDefault="00B57356" w:rsidP="00B57356">
      <w:pPr>
        <w:pStyle w:val="PargrafodaLista"/>
        <w:ind w:left="1428" w:firstLine="360"/>
      </w:pPr>
      <w:r w:rsidRPr="00031ADA">
        <w:t>As opções cadastradas no PeopleSoft para este campo são:</w:t>
      </w:r>
    </w:p>
    <w:p w14:paraId="4D3D8933" w14:textId="77777777" w:rsidR="00B57356" w:rsidRPr="00031ADA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031ADA">
        <w:t>BRA:Brasil</w:t>
      </w:r>
    </w:p>
    <w:p w14:paraId="4CC53DD2" w14:textId="77777777" w:rsidR="00B57356" w:rsidRPr="00031ADA" w:rsidRDefault="00B57356" w:rsidP="00B57356">
      <w:pPr>
        <w:pStyle w:val="PargrafodaLista"/>
        <w:spacing w:after="0" w:line="240" w:lineRule="auto"/>
        <w:ind w:left="2148"/>
      </w:pPr>
    </w:p>
    <w:p w14:paraId="45E18864" w14:textId="77777777" w:rsidR="00B57356" w:rsidRPr="00031ADA" w:rsidRDefault="00B57356" w:rsidP="00B57356">
      <w:pPr>
        <w:pStyle w:val="PargrafodaLista"/>
        <w:numPr>
          <w:ilvl w:val="1"/>
          <w:numId w:val="6"/>
        </w:numPr>
        <w:rPr>
          <w:b/>
        </w:rPr>
      </w:pPr>
      <w:r w:rsidRPr="00031ADA">
        <w:rPr>
          <w:b/>
        </w:rPr>
        <w:t>COUNTRY (País)</w:t>
      </w:r>
    </w:p>
    <w:p w14:paraId="783A3BC4" w14:textId="77777777" w:rsidR="00B57356" w:rsidRPr="008C6481" w:rsidRDefault="00B57356" w:rsidP="00B57356">
      <w:pPr>
        <w:pStyle w:val="PargrafodaLista"/>
        <w:ind w:left="1428" w:firstLine="360"/>
      </w:pPr>
      <w:r w:rsidRPr="008C6481">
        <w:t>As opções cadastradas no PeopleSoft para este campo são:</w:t>
      </w:r>
    </w:p>
    <w:p w14:paraId="6D13CD6E" w14:textId="77777777" w:rsidR="00B57356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>
        <w:t>BRA:Brasil</w:t>
      </w:r>
    </w:p>
    <w:p w14:paraId="2BBCDF49" w14:textId="77777777" w:rsidR="00B57356" w:rsidRPr="008C6481" w:rsidRDefault="00B57356" w:rsidP="00B57356">
      <w:pPr>
        <w:pStyle w:val="PargrafodaLista"/>
        <w:spacing w:after="0" w:line="240" w:lineRule="auto"/>
        <w:ind w:left="2148"/>
      </w:pPr>
    </w:p>
    <w:p w14:paraId="07CEC3C6" w14:textId="77777777" w:rsidR="00B57356" w:rsidRPr="008C6481" w:rsidRDefault="00B57356" w:rsidP="00B57356">
      <w:pPr>
        <w:pStyle w:val="PargrafodaLista"/>
        <w:numPr>
          <w:ilvl w:val="1"/>
          <w:numId w:val="6"/>
        </w:numPr>
        <w:rPr>
          <w:b/>
        </w:rPr>
      </w:pPr>
      <w:r w:rsidRPr="008C6481">
        <w:rPr>
          <w:b/>
        </w:rPr>
        <w:t xml:space="preserve">PRIMARY_NID (ID Principal): </w:t>
      </w:r>
    </w:p>
    <w:p w14:paraId="223924A6" w14:textId="77777777" w:rsidR="00B57356" w:rsidRPr="008C6481" w:rsidRDefault="00B57356" w:rsidP="00B57356">
      <w:pPr>
        <w:pStyle w:val="PargrafodaLista"/>
        <w:ind w:left="1428" w:firstLine="360"/>
      </w:pPr>
      <w:r w:rsidRPr="008C6481">
        <w:t>As opções cadastradas no PeopleSoft para este campo são:</w:t>
      </w:r>
    </w:p>
    <w:p w14:paraId="053FC41B" w14:textId="77777777" w:rsidR="00B57356" w:rsidRPr="008C6481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8C6481">
        <w:t>Y: Sim</w:t>
      </w:r>
    </w:p>
    <w:p w14:paraId="7A530471" w14:textId="77777777" w:rsidR="00B57356" w:rsidRPr="008C6481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8C6481">
        <w:t>N: Não</w:t>
      </w:r>
    </w:p>
    <w:p w14:paraId="5DDE4B93" w14:textId="77777777" w:rsidR="00B57356" w:rsidRPr="008C6481" w:rsidRDefault="00B57356" w:rsidP="00B57356">
      <w:pPr>
        <w:pStyle w:val="PargrafodaLista"/>
        <w:spacing w:after="0" w:line="240" w:lineRule="auto"/>
        <w:ind w:left="2844"/>
      </w:pPr>
    </w:p>
    <w:p w14:paraId="34062F3A" w14:textId="77777777" w:rsidR="00B57356" w:rsidRPr="008C6481" w:rsidRDefault="00B57356" w:rsidP="00B57356">
      <w:pPr>
        <w:pStyle w:val="PargrafodaLista"/>
        <w:numPr>
          <w:ilvl w:val="1"/>
          <w:numId w:val="6"/>
        </w:numPr>
        <w:rPr>
          <w:b/>
          <w:lang w:val="en-US"/>
        </w:rPr>
      </w:pPr>
      <w:r w:rsidRPr="008C6481">
        <w:rPr>
          <w:b/>
          <w:lang w:val="en-US"/>
        </w:rPr>
        <w:t xml:space="preserve">NATIONAL_ID_TYPE (Tipo ID Nacional): </w:t>
      </w:r>
    </w:p>
    <w:p w14:paraId="6C4EA254" w14:textId="77777777" w:rsidR="00B57356" w:rsidRPr="008C6481" w:rsidRDefault="00B57356" w:rsidP="00B57356">
      <w:pPr>
        <w:pStyle w:val="PargrafodaLista"/>
        <w:ind w:left="1428" w:firstLine="360"/>
      </w:pPr>
      <w:r w:rsidRPr="008C6481">
        <w:t>As opções cadastradas no PeopleSoft para este campo são:</w:t>
      </w:r>
    </w:p>
    <w:p w14:paraId="1FB65DB0" w14:textId="77777777" w:rsidR="00B57356" w:rsidRPr="000C28C9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0C28C9">
        <w:t>CPF: CPF - Registro Pessoal</w:t>
      </w:r>
    </w:p>
    <w:p w14:paraId="3234F571" w14:textId="77777777" w:rsidR="00B57356" w:rsidRPr="000C28C9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>
        <w:t>CN</w:t>
      </w:r>
      <w:r w:rsidRPr="000C28C9">
        <w:t>: Certidão de Nascimento</w:t>
      </w:r>
    </w:p>
    <w:p w14:paraId="34B8B4FC" w14:textId="77777777" w:rsidR="00B57356" w:rsidRPr="000C28C9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0C28C9">
        <w:t>C-RES: Certificado Reservista</w:t>
      </w:r>
    </w:p>
    <w:p w14:paraId="2D040595" w14:textId="77777777" w:rsidR="00B57356" w:rsidRPr="000C28C9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0C28C9">
        <w:t>CNPJ: ID Empresa</w:t>
      </w:r>
    </w:p>
    <w:p w14:paraId="0E56FD66" w14:textId="77777777" w:rsidR="00B57356" w:rsidRPr="000C28C9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0C28C9">
        <w:t>ESTRAN: ID Estrangeiro</w:t>
      </w:r>
    </w:p>
    <w:p w14:paraId="3A43E47B" w14:textId="77777777" w:rsidR="00B57356" w:rsidRPr="000C28C9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0C28C9">
        <w:t>PASS: Passaporte</w:t>
      </w:r>
    </w:p>
    <w:p w14:paraId="59A125E3" w14:textId="77777777" w:rsidR="00B57356" w:rsidRPr="000C28C9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0C28C9">
        <w:t>PIS: PIS</w:t>
      </w:r>
    </w:p>
    <w:p w14:paraId="16376230" w14:textId="77777777" w:rsidR="00B57356" w:rsidRPr="008C6481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8C6481">
        <w:t>RG: Registro Geral</w:t>
      </w:r>
    </w:p>
    <w:p w14:paraId="65BE946A" w14:textId="77777777" w:rsidR="00B57356" w:rsidRPr="008C6481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8C6481">
        <w:t>TIT-EL: Título de Eleitor</w:t>
      </w:r>
    </w:p>
    <w:p w14:paraId="5B50A390" w14:textId="77777777" w:rsidR="00B57356" w:rsidRPr="008C6481" w:rsidRDefault="00B57356" w:rsidP="00B57356">
      <w:pPr>
        <w:pStyle w:val="PargrafodaLista"/>
        <w:spacing w:after="0" w:line="240" w:lineRule="auto"/>
        <w:ind w:left="2844"/>
      </w:pPr>
    </w:p>
    <w:p w14:paraId="3F9FAB39" w14:textId="77777777" w:rsidR="00B57356" w:rsidRPr="008C6481" w:rsidRDefault="00B57356" w:rsidP="00B57356">
      <w:pPr>
        <w:pStyle w:val="PargrafodaLista"/>
        <w:numPr>
          <w:ilvl w:val="1"/>
          <w:numId w:val="6"/>
        </w:numPr>
        <w:rPr>
          <w:b/>
          <w:lang w:val="en-US"/>
        </w:rPr>
      </w:pPr>
      <w:r w:rsidRPr="008C6481">
        <w:rPr>
          <w:b/>
          <w:lang w:val="en-US"/>
        </w:rPr>
        <w:t xml:space="preserve">PREF_PHONE_FLAG (Telefone Principal): </w:t>
      </w:r>
    </w:p>
    <w:p w14:paraId="6B78705D" w14:textId="77777777" w:rsidR="00B57356" w:rsidRPr="008C6481" w:rsidRDefault="00B57356" w:rsidP="00B57356">
      <w:pPr>
        <w:pStyle w:val="PargrafodaLista"/>
        <w:ind w:left="1428" w:firstLine="360"/>
      </w:pPr>
      <w:r w:rsidRPr="008C6481">
        <w:t>As opções cadastradas no PeopleSoft para este campo são:</w:t>
      </w:r>
    </w:p>
    <w:p w14:paraId="067B84A4" w14:textId="77777777" w:rsidR="00B57356" w:rsidRPr="008C6481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8C6481">
        <w:t>Y: Sim</w:t>
      </w:r>
    </w:p>
    <w:p w14:paraId="4B9C4DEF" w14:textId="77777777" w:rsidR="00B57356" w:rsidRPr="008C6481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8C6481">
        <w:t>N: Não</w:t>
      </w:r>
    </w:p>
    <w:p w14:paraId="4666B92B" w14:textId="77777777" w:rsidR="00B57356" w:rsidRPr="008C6481" w:rsidRDefault="00B57356" w:rsidP="00B57356">
      <w:pPr>
        <w:pStyle w:val="PargrafodaLista"/>
        <w:spacing w:after="0" w:line="240" w:lineRule="auto"/>
        <w:ind w:left="2844"/>
      </w:pPr>
    </w:p>
    <w:p w14:paraId="6DDA7D50" w14:textId="77777777" w:rsidR="00B57356" w:rsidRPr="008C6481" w:rsidRDefault="00B57356" w:rsidP="00B57356">
      <w:pPr>
        <w:pStyle w:val="PargrafodaLista"/>
        <w:numPr>
          <w:ilvl w:val="1"/>
          <w:numId w:val="6"/>
        </w:numPr>
        <w:rPr>
          <w:b/>
          <w:lang w:val="en-US"/>
        </w:rPr>
      </w:pPr>
      <w:r w:rsidRPr="008C6481">
        <w:rPr>
          <w:b/>
          <w:lang w:val="en-US"/>
        </w:rPr>
        <w:t xml:space="preserve">PHONE_TYPE  (Tipo Telefone): </w:t>
      </w:r>
    </w:p>
    <w:p w14:paraId="720645F8" w14:textId="77777777" w:rsidR="00B57356" w:rsidRPr="008C6481" w:rsidRDefault="00B57356" w:rsidP="00B57356">
      <w:pPr>
        <w:pStyle w:val="PargrafodaLista"/>
        <w:ind w:left="1428" w:firstLine="360"/>
      </w:pPr>
      <w:r w:rsidRPr="008C6481">
        <w:t>As opções cadastradas no PeopleSoft para este campo são:</w:t>
      </w:r>
    </w:p>
    <w:p w14:paraId="75B7281D" w14:textId="77777777" w:rsidR="00B57356" w:rsidRPr="000C28C9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0C28C9">
        <w:t>CAMP: Campus</w:t>
      </w:r>
    </w:p>
    <w:p w14:paraId="0E8AC578" w14:textId="77777777" w:rsidR="00B57356" w:rsidRPr="000C28C9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0C28C9">
        <w:t>CELL: Celular</w:t>
      </w:r>
    </w:p>
    <w:p w14:paraId="7CC6337A" w14:textId="77777777" w:rsidR="00B57356" w:rsidRPr="000C28C9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0C28C9">
        <w:t>BUSN: Comercial</w:t>
      </w:r>
    </w:p>
    <w:p w14:paraId="5AB1D9F0" w14:textId="77777777" w:rsidR="00B57356" w:rsidRPr="000C28C9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0C28C9">
        <w:t>DORM: Dormitório</w:t>
      </w:r>
    </w:p>
    <w:p w14:paraId="7402A786" w14:textId="77777777" w:rsidR="00B57356" w:rsidRPr="000C28C9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0C28C9">
        <w:t>OTR: Outros</w:t>
      </w:r>
    </w:p>
    <w:p w14:paraId="24E1A9A1" w14:textId="77777777" w:rsidR="00B57356" w:rsidRPr="000C28C9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0C28C9">
        <w:t>MAIN: Principal</w:t>
      </w:r>
    </w:p>
    <w:p w14:paraId="00355956" w14:textId="77777777" w:rsidR="00B57356" w:rsidRPr="000C28C9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0C28C9">
        <w:t>TELX: Telex</w:t>
      </w:r>
    </w:p>
    <w:p w14:paraId="19B0F589" w14:textId="77777777" w:rsidR="00B57356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8C6481">
        <w:t>WORK: Trabalho</w:t>
      </w:r>
    </w:p>
    <w:p w14:paraId="34C85294" w14:textId="77777777" w:rsidR="00B57356" w:rsidRPr="00B415CF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B415CF">
        <w:t>FAX: FAX</w:t>
      </w:r>
    </w:p>
    <w:p w14:paraId="0414B664" w14:textId="77777777" w:rsidR="00B57356" w:rsidRPr="00B415CF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B415CF">
        <w:t>PGR1: Pager 1</w:t>
      </w:r>
    </w:p>
    <w:p w14:paraId="29A5CFFA" w14:textId="77777777" w:rsidR="00B57356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B415CF">
        <w:t>PGR2: Pager 2</w:t>
      </w:r>
    </w:p>
    <w:p w14:paraId="592885C2" w14:textId="77777777" w:rsidR="00B57356" w:rsidRPr="008C6481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>
        <w:t>HOME:Residencial</w:t>
      </w:r>
    </w:p>
    <w:p w14:paraId="02A03873" w14:textId="77777777" w:rsidR="00B57356" w:rsidRPr="008C6481" w:rsidRDefault="00B57356" w:rsidP="00B57356">
      <w:pPr>
        <w:pStyle w:val="PargrafodaLista"/>
        <w:spacing w:after="0" w:line="240" w:lineRule="auto"/>
        <w:ind w:left="2844"/>
      </w:pPr>
    </w:p>
    <w:p w14:paraId="57A24681" w14:textId="77777777" w:rsidR="00B57356" w:rsidRPr="008C6481" w:rsidRDefault="00B57356" w:rsidP="00B57356">
      <w:pPr>
        <w:pStyle w:val="PargrafodaLista"/>
        <w:numPr>
          <w:ilvl w:val="1"/>
          <w:numId w:val="6"/>
        </w:numPr>
        <w:rPr>
          <w:b/>
          <w:lang w:val="en-US"/>
        </w:rPr>
      </w:pPr>
      <w:r w:rsidRPr="008C6481">
        <w:rPr>
          <w:b/>
          <w:lang w:val="en-US"/>
        </w:rPr>
        <w:t xml:space="preserve">PREF_EMAIL_FLAG (E-mail Principal): </w:t>
      </w:r>
    </w:p>
    <w:p w14:paraId="07779B96" w14:textId="77777777" w:rsidR="00B57356" w:rsidRPr="008C6481" w:rsidRDefault="00B57356" w:rsidP="00B57356">
      <w:pPr>
        <w:pStyle w:val="PargrafodaLista"/>
        <w:ind w:left="1428" w:firstLine="360"/>
      </w:pPr>
      <w:r w:rsidRPr="008C6481">
        <w:t>As opções cadastradas no PeopleSoft para este campo são:</w:t>
      </w:r>
    </w:p>
    <w:p w14:paraId="12987002" w14:textId="77777777" w:rsidR="00B57356" w:rsidRPr="008C6481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8C6481">
        <w:t>Y: Sim</w:t>
      </w:r>
    </w:p>
    <w:p w14:paraId="7D0DBE23" w14:textId="77777777" w:rsidR="00B57356" w:rsidRPr="008C6481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8C6481">
        <w:t>N: Não</w:t>
      </w:r>
    </w:p>
    <w:p w14:paraId="13443483" w14:textId="77777777" w:rsidR="00B57356" w:rsidRPr="008C6481" w:rsidRDefault="00B57356" w:rsidP="00B57356">
      <w:pPr>
        <w:pStyle w:val="PargrafodaLista"/>
        <w:spacing w:after="0" w:line="240" w:lineRule="auto"/>
        <w:ind w:left="2844"/>
      </w:pPr>
    </w:p>
    <w:p w14:paraId="3A9F395E" w14:textId="77777777" w:rsidR="00B57356" w:rsidRPr="00CC6E59" w:rsidRDefault="00B57356" w:rsidP="00B57356">
      <w:pPr>
        <w:pStyle w:val="PargrafodaLista"/>
        <w:numPr>
          <w:ilvl w:val="1"/>
          <w:numId w:val="6"/>
        </w:numPr>
        <w:rPr>
          <w:b/>
        </w:rPr>
      </w:pPr>
      <w:r w:rsidRPr="00CC6E59">
        <w:rPr>
          <w:b/>
        </w:rPr>
        <w:t xml:space="preserve">E_ADDR_TYPE  (Tipo E-mail): </w:t>
      </w:r>
    </w:p>
    <w:p w14:paraId="09689255" w14:textId="77777777" w:rsidR="00B57356" w:rsidRPr="008C6481" w:rsidRDefault="00B57356" w:rsidP="00B57356">
      <w:pPr>
        <w:pStyle w:val="PargrafodaLista"/>
        <w:ind w:left="1428" w:firstLine="360"/>
      </w:pPr>
      <w:r w:rsidRPr="008C6481">
        <w:t>As opções cadastradas no PeopleSoft para este campo são:</w:t>
      </w:r>
    </w:p>
    <w:p w14:paraId="0BC28FCA" w14:textId="77777777" w:rsidR="00B57356" w:rsidRPr="008C6481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8C6481">
        <w:t>CAMP: Campus</w:t>
      </w:r>
    </w:p>
    <w:p w14:paraId="4212E1BE" w14:textId="77777777" w:rsidR="00B57356" w:rsidRPr="008C6481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8C6481">
        <w:t>DORM: Dormitório</w:t>
      </w:r>
    </w:p>
    <w:p w14:paraId="696B1A0D" w14:textId="77777777" w:rsidR="00B57356" w:rsidRPr="008C6481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8C6481">
        <w:t>BUSN: Empresa</w:t>
      </w:r>
    </w:p>
    <w:p w14:paraId="4CD3515E" w14:textId="77777777" w:rsidR="00B57356" w:rsidRPr="008C6481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8C6481">
        <w:t>OTHR: Outros</w:t>
      </w:r>
    </w:p>
    <w:p w14:paraId="61E56B86" w14:textId="77777777" w:rsidR="00B57356" w:rsidRPr="008C6481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8C6481">
        <w:t>HOME: Residencial</w:t>
      </w:r>
    </w:p>
    <w:p w14:paraId="395ACE7E" w14:textId="77777777" w:rsidR="00B57356" w:rsidRPr="008C6481" w:rsidRDefault="00B57356" w:rsidP="00B57356">
      <w:pPr>
        <w:pStyle w:val="PargrafodaLista"/>
        <w:spacing w:after="0" w:line="240" w:lineRule="auto"/>
        <w:ind w:left="2844"/>
      </w:pPr>
    </w:p>
    <w:p w14:paraId="6BB0974E" w14:textId="77777777" w:rsidR="00B57356" w:rsidRPr="008C6481" w:rsidRDefault="00B57356" w:rsidP="00B57356">
      <w:pPr>
        <w:pStyle w:val="PargrafodaLista"/>
        <w:numPr>
          <w:ilvl w:val="1"/>
          <w:numId w:val="6"/>
        </w:numPr>
        <w:rPr>
          <w:b/>
          <w:lang w:val="en-US"/>
        </w:rPr>
      </w:pPr>
      <w:r w:rsidRPr="008C6481">
        <w:rPr>
          <w:b/>
          <w:lang w:val="en-US"/>
        </w:rPr>
        <w:t xml:space="preserve">PREF_ADDR_FLAG (E-mail Principal): </w:t>
      </w:r>
    </w:p>
    <w:p w14:paraId="70A97BE0" w14:textId="77777777" w:rsidR="00B57356" w:rsidRPr="008C6481" w:rsidRDefault="00B57356" w:rsidP="00B57356">
      <w:pPr>
        <w:pStyle w:val="PargrafodaLista"/>
        <w:ind w:left="1428" w:firstLine="360"/>
      </w:pPr>
      <w:r w:rsidRPr="008C6481">
        <w:t>As opções cadastradas no PeopleSoft para este campo são:</w:t>
      </w:r>
    </w:p>
    <w:p w14:paraId="310239FC" w14:textId="77777777" w:rsidR="00B57356" w:rsidRPr="008C6481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8C6481">
        <w:t>Y: Sim</w:t>
      </w:r>
    </w:p>
    <w:p w14:paraId="3D774AE5" w14:textId="77777777" w:rsidR="00B57356" w:rsidRPr="008C6481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8C6481">
        <w:t>N: Não</w:t>
      </w:r>
    </w:p>
    <w:p w14:paraId="2480FE92" w14:textId="77777777" w:rsidR="00B57356" w:rsidRPr="008C6481" w:rsidRDefault="00B57356" w:rsidP="00B57356">
      <w:pPr>
        <w:pStyle w:val="PargrafodaLista"/>
        <w:spacing w:after="0" w:line="240" w:lineRule="auto"/>
        <w:ind w:left="2844"/>
      </w:pPr>
    </w:p>
    <w:p w14:paraId="03B2F68B" w14:textId="77777777" w:rsidR="00B57356" w:rsidRPr="008C6481" w:rsidRDefault="00B57356" w:rsidP="00B57356">
      <w:pPr>
        <w:pStyle w:val="PargrafodaLista"/>
        <w:numPr>
          <w:ilvl w:val="1"/>
          <w:numId w:val="6"/>
        </w:numPr>
        <w:rPr>
          <w:b/>
          <w:lang w:val="en-US"/>
        </w:rPr>
      </w:pPr>
      <w:r w:rsidRPr="008C6481">
        <w:rPr>
          <w:b/>
          <w:lang w:val="en-US"/>
        </w:rPr>
        <w:t xml:space="preserve">ADDRESS_TYPE  (Tipo Endereço): </w:t>
      </w:r>
    </w:p>
    <w:p w14:paraId="03A8DB43" w14:textId="77777777" w:rsidR="00B57356" w:rsidRPr="008C6481" w:rsidRDefault="00B57356" w:rsidP="00B57356">
      <w:pPr>
        <w:pStyle w:val="PargrafodaLista"/>
        <w:ind w:left="1428" w:firstLine="360"/>
      </w:pPr>
      <w:r w:rsidRPr="008C6481">
        <w:t>As opções cadastradas no PeopleSoft para este campo são:</w:t>
      </w:r>
    </w:p>
    <w:p w14:paraId="7FF0459E" w14:textId="77777777" w:rsidR="00B57356" w:rsidRPr="008C6481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8C6481">
        <w:t>HOME: Residencial</w:t>
      </w:r>
    </w:p>
    <w:p w14:paraId="3FABCC03" w14:textId="77777777" w:rsidR="00B57356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>
        <w:t>MAIL: Correspondência</w:t>
      </w:r>
    </w:p>
    <w:p w14:paraId="3CBE749E" w14:textId="77777777" w:rsidR="00B57356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8C6481">
        <w:t>BUSN: Comercial</w:t>
      </w:r>
    </w:p>
    <w:p w14:paraId="718CAFF5" w14:textId="77777777" w:rsidR="00B57356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>
        <w:t>CHK: Verificar</w:t>
      </w:r>
    </w:p>
    <w:p w14:paraId="3D472CAF" w14:textId="77777777" w:rsidR="00B57356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>
        <w:t>COB: Cobrança</w:t>
      </w:r>
    </w:p>
    <w:p w14:paraId="6E8A17F4" w14:textId="77777777" w:rsidR="00B57356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>
        <w:t>FAT: Faturamento</w:t>
      </w:r>
    </w:p>
    <w:p w14:paraId="42C5D870" w14:textId="77777777" w:rsidR="00B57356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>
        <w:t>OTH: Outros</w:t>
      </w:r>
    </w:p>
    <w:p w14:paraId="3B0D10A3" w14:textId="77777777" w:rsidR="00B57356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>
        <w:t>BILL: Faturamento</w:t>
      </w:r>
    </w:p>
    <w:p w14:paraId="7F440FC8" w14:textId="77777777" w:rsidR="00B57356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>
        <w:t>OTH2: Outros2</w:t>
      </w:r>
    </w:p>
    <w:p w14:paraId="711E724D" w14:textId="77777777" w:rsidR="00B57356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>
        <w:t>PERM</w:t>
      </w:r>
      <w:r w:rsidRPr="008C6481">
        <w:t>:</w:t>
      </w:r>
      <w:r>
        <w:t xml:space="preserve"> Permanente</w:t>
      </w:r>
    </w:p>
    <w:p w14:paraId="3813DD8C" w14:textId="77777777" w:rsidR="00B57356" w:rsidRPr="00BE6055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BE6055">
        <w:t>PREF: Preferencial</w:t>
      </w:r>
    </w:p>
    <w:p w14:paraId="6D271B26" w14:textId="77777777" w:rsidR="00B57356" w:rsidRPr="00BE6055" w:rsidRDefault="00B57356" w:rsidP="00B57356">
      <w:pPr>
        <w:spacing w:after="0" w:line="240" w:lineRule="auto"/>
      </w:pPr>
    </w:p>
    <w:p w14:paraId="10497219" w14:textId="77777777" w:rsidR="00B57356" w:rsidRPr="00BE6055" w:rsidRDefault="00B57356" w:rsidP="00B57356">
      <w:pPr>
        <w:pStyle w:val="PargrafodaLista"/>
        <w:numPr>
          <w:ilvl w:val="1"/>
          <w:numId w:val="6"/>
        </w:numPr>
        <w:rPr>
          <w:b/>
          <w:lang w:val="en-US"/>
        </w:rPr>
      </w:pPr>
      <w:r w:rsidRPr="00BE6055">
        <w:rPr>
          <w:b/>
          <w:lang w:val="en-US"/>
        </w:rPr>
        <w:t xml:space="preserve">ETHNIC_GROUP_BRA </w:t>
      </w:r>
    </w:p>
    <w:p w14:paraId="6CAAF522" w14:textId="77777777" w:rsidR="00B57356" w:rsidRPr="00BE6055" w:rsidRDefault="00B57356" w:rsidP="00B57356">
      <w:pPr>
        <w:pStyle w:val="PargrafodaLista"/>
        <w:ind w:left="1428" w:firstLine="360"/>
      </w:pPr>
      <w:r w:rsidRPr="00BE6055">
        <w:t>As opções cadastradas no PeopleSoft para este campo são:</w:t>
      </w:r>
    </w:p>
    <w:p w14:paraId="758B0133" w14:textId="77777777" w:rsidR="00B57356" w:rsidRPr="00BE6055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BE6055">
        <w:t>06:Amarela</w:t>
      </w:r>
    </w:p>
    <w:p w14:paraId="70B9F870" w14:textId="77777777" w:rsidR="00B57356" w:rsidRPr="00BE6055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BE6055">
        <w:t>02:Branca</w:t>
      </w:r>
    </w:p>
    <w:p w14:paraId="297CC4B8" w14:textId="77777777" w:rsidR="00B57356" w:rsidRPr="00BE6055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BE6055">
        <w:t>01:Indígena</w:t>
      </w:r>
    </w:p>
    <w:p w14:paraId="32938D34" w14:textId="77777777" w:rsidR="00B57356" w:rsidRPr="00BE6055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BE6055">
        <w:t>09:Não Informado</w:t>
      </w:r>
    </w:p>
    <w:p w14:paraId="619CCCDE" w14:textId="77777777" w:rsidR="00B57356" w:rsidRPr="00BE6055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BE6055">
        <w:t>08:Parda</w:t>
      </w:r>
    </w:p>
    <w:p w14:paraId="576C5DB4" w14:textId="77777777" w:rsidR="00B57356" w:rsidRPr="00BE6055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BE6055">
        <w:t>04:Preta</w:t>
      </w:r>
    </w:p>
    <w:p w14:paraId="7353A24C" w14:textId="77777777" w:rsidR="00B57356" w:rsidRPr="00BE6055" w:rsidRDefault="00B57356" w:rsidP="00B57356">
      <w:pPr>
        <w:pStyle w:val="PargrafodaLista"/>
        <w:ind w:left="1788"/>
        <w:rPr>
          <w:b/>
        </w:rPr>
      </w:pPr>
    </w:p>
    <w:p w14:paraId="6A862AA1" w14:textId="77777777" w:rsidR="00B57356" w:rsidRPr="00BE6055" w:rsidRDefault="00B57356" w:rsidP="00B57356">
      <w:pPr>
        <w:pStyle w:val="PargrafodaLista"/>
        <w:numPr>
          <w:ilvl w:val="1"/>
          <w:numId w:val="6"/>
        </w:numPr>
        <w:rPr>
          <w:b/>
          <w:lang w:val="en-US"/>
        </w:rPr>
      </w:pPr>
      <w:r w:rsidRPr="00BE6055">
        <w:rPr>
          <w:b/>
          <w:lang w:val="en-US"/>
        </w:rPr>
        <w:t>EDUCATION_LVL_BRA</w:t>
      </w:r>
    </w:p>
    <w:p w14:paraId="381E476B" w14:textId="77777777" w:rsidR="00B57356" w:rsidRPr="00BE6055" w:rsidRDefault="00B57356" w:rsidP="00B57356">
      <w:pPr>
        <w:pStyle w:val="PargrafodaLista"/>
        <w:ind w:left="1428" w:firstLine="360"/>
        <w:rPr>
          <w:b/>
        </w:rPr>
      </w:pPr>
      <w:r w:rsidRPr="00BE6055">
        <w:t>As opções cadastradas no PeopleSoft para este campo são:</w:t>
      </w:r>
    </w:p>
    <w:p w14:paraId="7CA6A10B" w14:textId="77777777" w:rsidR="00B57356" w:rsidRPr="00BE6055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BE6055">
        <w:t>01:Analfabeto</w:t>
      </w:r>
    </w:p>
    <w:p w14:paraId="1F7D26A6" w14:textId="77777777" w:rsidR="00B57356" w:rsidRPr="00BE6055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BE6055">
        <w:t>15:Doutorado - Completo</w:t>
      </w:r>
    </w:p>
    <w:p w14:paraId="1F406754" w14:textId="77777777" w:rsidR="00B57356" w:rsidRPr="00BE6055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BE6055">
        <w:t>14:Doutorado - Incompleto</w:t>
      </w:r>
    </w:p>
    <w:p w14:paraId="04C8BDC3" w14:textId="77777777" w:rsidR="00B57356" w:rsidRPr="00BE6055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BE6055">
        <w:t>05:Ensino Fundamental Completo</w:t>
      </w:r>
    </w:p>
    <w:p w14:paraId="242496D1" w14:textId="77777777" w:rsidR="00B57356" w:rsidRPr="00BE6055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BE6055">
        <w:t>07:Ensino Médio Completo</w:t>
      </w:r>
    </w:p>
    <w:p w14:paraId="2ABA9383" w14:textId="77777777" w:rsidR="00B57356" w:rsidRPr="00BE6055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BE6055">
        <w:t>06:Ensino Médio Incompleto</w:t>
      </w:r>
    </w:p>
    <w:p w14:paraId="52B9DC49" w14:textId="77777777" w:rsidR="00B57356" w:rsidRPr="00BE6055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BE6055">
        <w:t>02:Fund  5ª (Antig 4ª) Incompleto</w:t>
      </w:r>
    </w:p>
    <w:p w14:paraId="3F44B23D" w14:textId="77777777" w:rsidR="00B57356" w:rsidRPr="00BE6055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BE6055">
        <w:t>03:Fund 5ª (Antig 4ª) Completo</w:t>
      </w:r>
    </w:p>
    <w:p w14:paraId="4976A035" w14:textId="77777777" w:rsidR="00B57356" w:rsidRPr="00BE6055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BE6055">
        <w:t>04:Fund 6ª à 9ª Incompleto</w:t>
      </w:r>
    </w:p>
    <w:p w14:paraId="66ECE71F" w14:textId="77777777" w:rsidR="00B57356" w:rsidRPr="00BE6055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BE6055">
        <w:t>13:Mestrado - Completo</w:t>
      </w:r>
    </w:p>
    <w:p w14:paraId="296B703F" w14:textId="77777777" w:rsidR="00B57356" w:rsidRPr="00BE6055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BE6055">
        <w:t>12:Mestrado - Incompleto</w:t>
      </w:r>
    </w:p>
    <w:p w14:paraId="19BDEE84" w14:textId="77777777" w:rsidR="00B57356" w:rsidRPr="00BE6055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BE6055">
        <w:t>17:Pós-Doutorado - Completo</w:t>
      </w:r>
    </w:p>
    <w:p w14:paraId="2673F853" w14:textId="77777777" w:rsidR="00B57356" w:rsidRPr="00BE6055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BE6055">
        <w:t>16:Pós-Doutorado - Incompleto</w:t>
      </w:r>
    </w:p>
    <w:p w14:paraId="4A0A4EBC" w14:textId="77777777" w:rsidR="00B57356" w:rsidRPr="00BE6055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BE6055">
        <w:t>11:Pós-Graduação Completa</w:t>
      </w:r>
    </w:p>
    <w:p w14:paraId="087B6030" w14:textId="77777777" w:rsidR="00B57356" w:rsidRPr="00BE6055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BE6055">
        <w:t>10:Pós-Graduação/Especialização</w:t>
      </w:r>
    </w:p>
    <w:p w14:paraId="0025B568" w14:textId="77777777" w:rsidR="00B57356" w:rsidRPr="00BE6055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BE6055">
        <w:t>09:Superior Completo</w:t>
      </w:r>
    </w:p>
    <w:p w14:paraId="41AD1173" w14:textId="77777777" w:rsidR="00B57356" w:rsidRPr="00BE6055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BE6055">
        <w:t>08:Superior Incompleto</w:t>
      </w:r>
    </w:p>
    <w:p w14:paraId="27834B3D" w14:textId="77777777" w:rsidR="00B57356" w:rsidRPr="00BE6055" w:rsidRDefault="00B57356" w:rsidP="00B57356">
      <w:pPr>
        <w:pStyle w:val="PargrafodaLista"/>
        <w:spacing w:after="0" w:line="240" w:lineRule="auto"/>
        <w:ind w:left="2148"/>
      </w:pPr>
    </w:p>
    <w:p w14:paraId="72EA1895" w14:textId="77777777" w:rsidR="00B57356" w:rsidRPr="00BE6055" w:rsidRDefault="00B57356" w:rsidP="00B57356">
      <w:pPr>
        <w:pStyle w:val="PargrafodaLista"/>
        <w:numPr>
          <w:ilvl w:val="1"/>
          <w:numId w:val="6"/>
        </w:numPr>
        <w:rPr>
          <w:b/>
          <w:lang w:val="en-US"/>
        </w:rPr>
      </w:pPr>
      <w:r w:rsidRPr="00BE6055">
        <w:rPr>
          <w:b/>
          <w:lang w:val="en-US"/>
        </w:rPr>
        <w:t>BIRTHCOUNTRY</w:t>
      </w:r>
    </w:p>
    <w:p w14:paraId="19BDF987" w14:textId="77777777" w:rsidR="00B57356" w:rsidRPr="00BE6055" w:rsidRDefault="00B57356" w:rsidP="00B57356">
      <w:pPr>
        <w:pStyle w:val="PargrafodaLista"/>
        <w:ind w:left="1428" w:firstLine="360"/>
        <w:rPr>
          <w:b/>
        </w:rPr>
      </w:pPr>
      <w:r w:rsidRPr="00BE6055">
        <w:t xml:space="preserve">As opções cadastradas no PeopleSoft para este campo serão encontradas na tabela </w:t>
      </w:r>
      <w:r w:rsidRPr="00BE6055">
        <w:rPr>
          <w:b/>
        </w:rPr>
        <w:t>PS_COUNTRY_TBL.</w:t>
      </w:r>
    </w:p>
    <w:p w14:paraId="281A6B03" w14:textId="77777777" w:rsidR="00B57356" w:rsidRPr="00BE6055" w:rsidRDefault="00B57356" w:rsidP="00B57356">
      <w:pPr>
        <w:pStyle w:val="PargrafodaLista"/>
        <w:spacing w:after="0" w:line="240" w:lineRule="auto"/>
        <w:ind w:left="2148"/>
        <w:rPr>
          <w:b/>
        </w:rPr>
      </w:pPr>
    </w:p>
    <w:p w14:paraId="18882A0F" w14:textId="77777777" w:rsidR="00B57356" w:rsidRPr="00BE6055" w:rsidRDefault="00B57356" w:rsidP="00B57356">
      <w:pPr>
        <w:pStyle w:val="PargrafodaLista"/>
        <w:numPr>
          <w:ilvl w:val="1"/>
          <w:numId w:val="6"/>
        </w:numPr>
        <w:rPr>
          <w:b/>
          <w:lang w:val="en-US"/>
        </w:rPr>
      </w:pPr>
      <w:r w:rsidRPr="00BE6055">
        <w:rPr>
          <w:b/>
          <w:lang w:val="en-US"/>
        </w:rPr>
        <w:t>BIRTHSTATE</w:t>
      </w:r>
    </w:p>
    <w:p w14:paraId="3AC23E5E" w14:textId="77777777" w:rsidR="00B57356" w:rsidRPr="00BE6055" w:rsidRDefault="00B57356" w:rsidP="00B57356">
      <w:pPr>
        <w:pStyle w:val="PargrafodaLista"/>
        <w:ind w:left="1428" w:firstLine="360"/>
        <w:rPr>
          <w:b/>
        </w:rPr>
      </w:pPr>
      <w:r w:rsidRPr="00BE6055">
        <w:t xml:space="preserve">As opções cadastradas no PeopleSoft para este campo serão encontradas na tabela </w:t>
      </w:r>
      <w:r w:rsidRPr="00BE6055">
        <w:rPr>
          <w:b/>
        </w:rPr>
        <w:t>PS_BIRTHSTATE_VW.</w:t>
      </w:r>
    </w:p>
    <w:p w14:paraId="48DF6979" w14:textId="77777777" w:rsidR="00B57356" w:rsidRDefault="00B57356" w:rsidP="00B57356">
      <w:pPr>
        <w:pStyle w:val="PargrafodaLista"/>
        <w:ind w:left="1788"/>
        <w:rPr>
          <w:b/>
        </w:rPr>
      </w:pPr>
    </w:p>
    <w:p w14:paraId="3DDE322E" w14:textId="77777777" w:rsidR="00B57356" w:rsidRPr="00E84156" w:rsidRDefault="00B57356" w:rsidP="00B57356">
      <w:pPr>
        <w:pStyle w:val="PargrafodaLista"/>
        <w:numPr>
          <w:ilvl w:val="1"/>
          <w:numId w:val="6"/>
        </w:numPr>
        <w:rPr>
          <w:b/>
          <w:lang w:val="en-US"/>
        </w:rPr>
      </w:pPr>
      <w:r w:rsidRPr="00E84156">
        <w:rPr>
          <w:b/>
          <w:lang w:val="en-US"/>
        </w:rPr>
        <w:t>PERFIL</w:t>
      </w:r>
    </w:p>
    <w:p w14:paraId="1037E5C8" w14:textId="77777777" w:rsidR="00B57356" w:rsidRPr="00BE6055" w:rsidRDefault="00B57356" w:rsidP="00B57356">
      <w:pPr>
        <w:pStyle w:val="PargrafodaLista"/>
        <w:ind w:left="1428" w:firstLine="360"/>
        <w:rPr>
          <w:b/>
        </w:rPr>
      </w:pPr>
      <w:r w:rsidRPr="00BE6055">
        <w:t>As opções cadastradas no PeopleSoft para este campo são:</w:t>
      </w:r>
    </w:p>
    <w:p w14:paraId="4B76DFAE" w14:textId="77777777" w:rsidR="00B57356" w:rsidRPr="00BE6055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>
        <w:t>ALUNO</w:t>
      </w:r>
    </w:p>
    <w:p w14:paraId="2A6FEEA1" w14:textId="77777777" w:rsidR="00B57356" w:rsidRPr="00BE6055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>
        <w:t>PROFESSOR</w:t>
      </w:r>
    </w:p>
    <w:p w14:paraId="232256DB" w14:textId="77777777" w:rsidR="00B57356" w:rsidRPr="00BE6055" w:rsidRDefault="00B57356" w:rsidP="00B57356">
      <w:pPr>
        <w:pStyle w:val="PargrafodaLista"/>
        <w:ind w:left="1788"/>
        <w:rPr>
          <w:b/>
        </w:rPr>
      </w:pPr>
    </w:p>
    <w:p w14:paraId="776AC428" w14:textId="77777777" w:rsidR="00B57356" w:rsidRPr="00BE6055" w:rsidRDefault="00B57356" w:rsidP="00B57356">
      <w:pPr>
        <w:pStyle w:val="Ttulo2"/>
        <w:rPr>
          <w:rFonts w:asciiTheme="minorHAnsi" w:hAnsiTheme="minorHAnsi"/>
        </w:rPr>
      </w:pPr>
      <w:bookmarkStart w:id="11" w:name="_Toc418755596"/>
      <w:r w:rsidRPr="00BE6055">
        <w:rPr>
          <w:rFonts w:asciiTheme="minorHAnsi" w:hAnsiTheme="minorHAnsi"/>
        </w:rPr>
        <w:t>Atributos usados nas Interfaces que relacionam Programas e Aulas:</w:t>
      </w:r>
      <w:bookmarkEnd w:id="11"/>
    </w:p>
    <w:p w14:paraId="55F42000" w14:textId="77777777" w:rsidR="00B57356" w:rsidRPr="00BE6055" w:rsidRDefault="00B57356" w:rsidP="00B57356">
      <w:pPr>
        <w:spacing w:after="0" w:line="240" w:lineRule="auto"/>
      </w:pPr>
    </w:p>
    <w:p w14:paraId="117C8861" w14:textId="77777777" w:rsidR="00B57356" w:rsidRPr="00BE6055" w:rsidRDefault="00B57356" w:rsidP="00B57356">
      <w:pPr>
        <w:pStyle w:val="PargrafodaLista"/>
        <w:numPr>
          <w:ilvl w:val="1"/>
          <w:numId w:val="6"/>
        </w:numPr>
        <w:rPr>
          <w:b/>
        </w:rPr>
      </w:pPr>
      <w:r w:rsidRPr="00BE6055">
        <w:rPr>
          <w:b/>
        </w:rPr>
        <w:t>INSTITUTION (Instituição)</w:t>
      </w:r>
    </w:p>
    <w:p w14:paraId="7188A5AF" w14:textId="77777777" w:rsidR="00B57356" w:rsidRPr="00BE6055" w:rsidRDefault="00B57356" w:rsidP="00B57356">
      <w:pPr>
        <w:pStyle w:val="PargrafodaLista"/>
        <w:ind w:left="1428" w:firstLine="360"/>
        <w:rPr>
          <w:b/>
        </w:rPr>
      </w:pPr>
      <w:r w:rsidRPr="00BE6055">
        <w:t>As opções cadastradas no PeopleSoft para este campo são:</w:t>
      </w:r>
    </w:p>
    <w:p w14:paraId="22493079" w14:textId="77777777" w:rsidR="00B57356" w:rsidRPr="00BE6055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BE6055">
        <w:t>PUCPR</w:t>
      </w:r>
    </w:p>
    <w:p w14:paraId="6CD55C35" w14:textId="77777777" w:rsidR="00B57356" w:rsidRPr="00BE6055" w:rsidRDefault="00B57356" w:rsidP="00B57356">
      <w:pPr>
        <w:pStyle w:val="PargrafodaLista"/>
        <w:ind w:left="1788"/>
        <w:rPr>
          <w:b/>
        </w:rPr>
      </w:pPr>
    </w:p>
    <w:p w14:paraId="503F5DAE" w14:textId="77777777" w:rsidR="00B57356" w:rsidRPr="00BE6055" w:rsidRDefault="00B57356" w:rsidP="00B57356">
      <w:pPr>
        <w:pStyle w:val="PargrafodaLista"/>
        <w:numPr>
          <w:ilvl w:val="1"/>
          <w:numId w:val="6"/>
        </w:numPr>
        <w:rPr>
          <w:b/>
        </w:rPr>
      </w:pPr>
      <w:r w:rsidRPr="00BE6055">
        <w:rPr>
          <w:b/>
        </w:rPr>
        <w:t xml:space="preserve">ACAD_GROUP (Grupo Acadêmico - Escolas): </w:t>
      </w:r>
    </w:p>
    <w:p w14:paraId="29F9C2F0" w14:textId="77777777" w:rsidR="00B57356" w:rsidRPr="00BE6055" w:rsidRDefault="00B57356" w:rsidP="00B57356">
      <w:pPr>
        <w:pStyle w:val="PargrafodaLista"/>
        <w:ind w:left="1428" w:firstLine="360"/>
      </w:pPr>
      <w:r w:rsidRPr="00BE6055">
        <w:t>As opções cadastradas no PeopleSoft para este campo são:</w:t>
      </w:r>
    </w:p>
    <w:p w14:paraId="6DB84C26" w14:textId="77777777" w:rsidR="00B57356" w:rsidRPr="00BE6055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BE6055">
        <w:t>EARDS</w:t>
      </w:r>
      <w:r w:rsidRPr="00BE6055">
        <w:tab/>
        <w:t>Escola de Arquitetura e Design</w:t>
      </w:r>
    </w:p>
    <w:p w14:paraId="524E3B46" w14:textId="77777777" w:rsidR="00B57356" w:rsidRPr="00BE6055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BE6055">
        <w:t>ECAMV</w:t>
      </w:r>
      <w:r w:rsidRPr="00BE6055">
        <w:tab/>
        <w:t>Escola C. Agrária e Med. Vet.</w:t>
      </w:r>
    </w:p>
    <w:p w14:paraId="1E44D4CF" w14:textId="77777777" w:rsidR="00B57356" w:rsidRPr="00BE6055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BE6055">
        <w:t>ECOAR</w:t>
      </w:r>
      <w:r w:rsidRPr="00BE6055">
        <w:tab/>
        <w:t>Escola de Comunicação e Artes</w:t>
      </w:r>
    </w:p>
    <w:p w14:paraId="51A4BDA6" w14:textId="77777777" w:rsidR="00B57356" w:rsidRPr="00BE6055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BE6055">
        <w:t>EDTO</w:t>
      </w:r>
      <w:r w:rsidRPr="00BE6055">
        <w:tab/>
        <w:t>Escola de Direito</w:t>
      </w:r>
    </w:p>
    <w:p w14:paraId="380C68D7" w14:textId="77777777" w:rsidR="00B57356" w:rsidRPr="00BE6055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BE6055">
        <w:t>EEDHU</w:t>
      </w:r>
      <w:r w:rsidRPr="00BE6055">
        <w:tab/>
        <w:t>Escola de Educação Humanidades</w:t>
      </w:r>
    </w:p>
    <w:p w14:paraId="4F1ECA49" w14:textId="77777777" w:rsidR="00B57356" w:rsidRPr="00BE6055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BE6055">
        <w:t>EMED</w:t>
      </w:r>
      <w:r w:rsidRPr="00BE6055">
        <w:tab/>
        <w:t>Escola de Medicina</w:t>
      </w:r>
    </w:p>
    <w:p w14:paraId="6B43259D" w14:textId="77777777" w:rsidR="00B57356" w:rsidRPr="00BE6055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BE6055">
        <w:t>ENEG</w:t>
      </w:r>
      <w:r w:rsidRPr="00BE6055">
        <w:tab/>
        <w:t>Escola de Negócios</w:t>
      </w:r>
    </w:p>
    <w:p w14:paraId="0A06E2BD" w14:textId="77777777" w:rsidR="00B57356" w:rsidRPr="00BE6055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BE6055">
        <w:t>EPOL</w:t>
      </w:r>
      <w:r w:rsidRPr="00BE6055">
        <w:tab/>
        <w:t>Escola Politécnica</w:t>
      </w:r>
    </w:p>
    <w:p w14:paraId="453512F3" w14:textId="77777777" w:rsidR="00B57356" w:rsidRPr="00BE6055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BE6055">
        <w:t>ESABI</w:t>
      </w:r>
      <w:r w:rsidRPr="00BE6055">
        <w:tab/>
        <w:t>Escola de Saúde e Biociências</w:t>
      </w:r>
    </w:p>
    <w:p w14:paraId="2024C726" w14:textId="77777777" w:rsidR="00B57356" w:rsidRPr="00BE6055" w:rsidRDefault="00B57356" w:rsidP="00B57356">
      <w:pPr>
        <w:pStyle w:val="PargrafodaLista"/>
        <w:ind w:left="1068"/>
        <w:rPr>
          <w:i/>
        </w:rPr>
      </w:pPr>
    </w:p>
    <w:p w14:paraId="3DF8D299" w14:textId="77777777" w:rsidR="00B57356" w:rsidRPr="00BE6055" w:rsidRDefault="00B57356" w:rsidP="00B57356">
      <w:pPr>
        <w:pStyle w:val="PargrafodaLista"/>
        <w:numPr>
          <w:ilvl w:val="1"/>
          <w:numId w:val="6"/>
        </w:numPr>
        <w:rPr>
          <w:b/>
          <w:lang w:val="en-US"/>
        </w:rPr>
      </w:pPr>
      <w:r w:rsidRPr="00BE6055">
        <w:rPr>
          <w:b/>
          <w:lang w:val="en-US"/>
        </w:rPr>
        <w:t xml:space="preserve">ACAD_CAREER (Carreira): </w:t>
      </w:r>
    </w:p>
    <w:p w14:paraId="0DB4109A" w14:textId="77777777" w:rsidR="00B57356" w:rsidRPr="00BE6055" w:rsidRDefault="00B57356" w:rsidP="00B57356">
      <w:pPr>
        <w:pStyle w:val="PargrafodaLista"/>
        <w:ind w:left="1428" w:firstLine="360"/>
      </w:pPr>
      <w:r w:rsidRPr="00BE6055">
        <w:t>As opções cadastradas no PeopleSoft para este campo são:</w:t>
      </w:r>
    </w:p>
    <w:p w14:paraId="4FED8F54" w14:textId="77777777" w:rsidR="00B57356" w:rsidRPr="00BE6055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BE6055">
        <w:t>NLIN:Núcleo de Linguas</w:t>
      </w:r>
    </w:p>
    <w:p w14:paraId="67A069DF" w14:textId="77777777" w:rsidR="00B57356" w:rsidRPr="00BE6055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BE6055">
        <w:t>EXTE:Extensão</w:t>
      </w:r>
    </w:p>
    <w:p w14:paraId="100A807B" w14:textId="77777777" w:rsidR="00B57356" w:rsidRPr="00BE6055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BE6055">
        <w:t>GRAD:Graduação</w:t>
      </w:r>
    </w:p>
    <w:p w14:paraId="7DEFBACF" w14:textId="77777777" w:rsidR="00B57356" w:rsidRPr="008C6481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BE6055">
        <w:t>POLS:Pós Graduação Lato Sens</w:t>
      </w:r>
      <w:r w:rsidRPr="008C6481">
        <w:t>u</w:t>
      </w:r>
    </w:p>
    <w:p w14:paraId="70DE8604" w14:textId="77777777" w:rsidR="00B57356" w:rsidRPr="008C6481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>
        <w:t>PO</w:t>
      </w:r>
      <w:r w:rsidRPr="008C6481">
        <w:t>SS:Pós Graduação Stricto Sensu</w:t>
      </w:r>
    </w:p>
    <w:p w14:paraId="23C83A2C" w14:textId="77777777" w:rsidR="00B57356" w:rsidRPr="008C6481" w:rsidRDefault="00B57356" w:rsidP="00B57356">
      <w:pPr>
        <w:pStyle w:val="PargrafodaLista"/>
        <w:ind w:left="1788"/>
      </w:pPr>
    </w:p>
    <w:p w14:paraId="536C610E" w14:textId="77777777" w:rsidR="00B57356" w:rsidRPr="008C6481" w:rsidRDefault="00B57356" w:rsidP="00B57356">
      <w:pPr>
        <w:pStyle w:val="PargrafodaLista"/>
        <w:numPr>
          <w:ilvl w:val="1"/>
          <w:numId w:val="6"/>
        </w:numPr>
        <w:rPr>
          <w:b/>
          <w:lang w:val="en-US"/>
        </w:rPr>
      </w:pPr>
      <w:r w:rsidRPr="008C6481">
        <w:rPr>
          <w:b/>
          <w:lang w:val="en-US"/>
        </w:rPr>
        <w:t xml:space="preserve">EFF_STATUS (Status do Programa): </w:t>
      </w:r>
    </w:p>
    <w:p w14:paraId="7FD44354" w14:textId="77777777" w:rsidR="00B57356" w:rsidRPr="008C6481" w:rsidRDefault="00B57356" w:rsidP="00B57356">
      <w:pPr>
        <w:pStyle w:val="PargrafodaLista"/>
        <w:ind w:left="1428" w:firstLine="360"/>
      </w:pPr>
      <w:r w:rsidRPr="008C6481">
        <w:t>As opções cadastradas no PeopleSoft para este campo são:</w:t>
      </w:r>
    </w:p>
    <w:p w14:paraId="0D27E747" w14:textId="77777777" w:rsidR="00B57356" w:rsidRPr="008C6481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8C6481">
        <w:t>A: Ativo</w:t>
      </w:r>
    </w:p>
    <w:p w14:paraId="4EE048B6" w14:textId="77777777" w:rsidR="00B57356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8C6481">
        <w:t>I: Inativo</w:t>
      </w:r>
    </w:p>
    <w:p w14:paraId="0D52579F" w14:textId="77777777" w:rsidR="00B57356" w:rsidRDefault="00B57356" w:rsidP="00B57356">
      <w:pPr>
        <w:spacing w:after="0" w:line="240" w:lineRule="auto"/>
      </w:pPr>
    </w:p>
    <w:p w14:paraId="2AF818A6" w14:textId="77777777" w:rsidR="00B57356" w:rsidRPr="008C6481" w:rsidRDefault="00B57356" w:rsidP="00B57356">
      <w:pPr>
        <w:pStyle w:val="PargrafodaLista"/>
        <w:numPr>
          <w:ilvl w:val="1"/>
          <w:numId w:val="6"/>
        </w:numPr>
        <w:rPr>
          <w:b/>
        </w:rPr>
      </w:pPr>
      <w:r w:rsidRPr="008C6481">
        <w:rPr>
          <w:b/>
        </w:rPr>
        <w:t xml:space="preserve">OFERTADOS (Somente Cursos Ofertados?): </w:t>
      </w:r>
    </w:p>
    <w:p w14:paraId="0AD66064" w14:textId="77777777" w:rsidR="00B57356" w:rsidRPr="008C6481" w:rsidRDefault="00B57356" w:rsidP="00B57356">
      <w:pPr>
        <w:pStyle w:val="PargrafodaLista"/>
        <w:ind w:left="1428" w:firstLine="360"/>
      </w:pPr>
      <w:r w:rsidRPr="008C6481">
        <w:t>As opções cadastradas no PeopleSoft para este campo são:</w:t>
      </w:r>
    </w:p>
    <w:p w14:paraId="5D3C85C3" w14:textId="77777777" w:rsidR="00B57356" w:rsidRPr="008C6481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8C6481">
        <w:t>Y:Sim</w:t>
      </w:r>
    </w:p>
    <w:p w14:paraId="75E474D6" w14:textId="77777777" w:rsidR="00B57356" w:rsidRPr="008C6481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8C6481">
        <w:t>N:Não</w:t>
      </w:r>
    </w:p>
    <w:p w14:paraId="58631E44" w14:textId="77777777" w:rsidR="00B57356" w:rsidRPr="008C6481" w:rsidRDefault="00B57356" w:rsidP="00B57356">
      <w:pPr>
        <w:spacing w:after="0" w:line="240" w:lineRule="auto"/>
      </w:pPr>
    </w:p>
    <w:p w14:paraId="6D8CFF86" w14:textId="77777777" w:rsidR="00B57356" w:rsidRPr="008C6481" w:rsidRDefault="00B57356" w:rsidP="00B57356">
      <w:pPr>
        <w:pStyle w:val="PargrafodaLista"/>
        <w:numPr>
          <w:ilvl w:val="1"/>
          <w:numId w:val="6"/>
        </w:numPr>
        <w:rPr>
          <w:b/>
          <w:lang w:val="en-US"/>
        </w:rPr>
      </w:pPr>
      <w:r w:rsidRPr="008C6481">
        <w:rPr>
          <w:b/>
          <w:lang w:val="en-US"/>
        </w:rPr>
        <w:t>PROG_STATUS (Status do Aluno no Programa):</w:t>
      </w:r>
    </w:p>
    <w:p w14:paraId="5533BC4D" w14:textId="77777777" w:rsidR="00B57356" w:rsidRPr="008C6481" w:rsidRDefault="00B57356" w:rsidP="00B57356">
      <w:pPr>
        <w:pStyle w:val="PargrafodaLista"/>
        <w:ind w:left="1416" w:firstLine="360"/>
      </w:pPr>
      <w:r w:rsidRPr="008C6481">
        <w:t>As opções cadastradas no PeopleSoft para este campo são:</w:t>
      </w:r>
    </w:p>
    <w:p w14:paraId="3CCBC34B" w14:textId="77777777" w:rsidR="00B57356" w:rsidRPr="00212E4F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212E4F">
        <w:t>AC:Ativo</w:t>
      </w:r>
    </w:p>
    <w:p w14:paraId="700FEE9B" w14:textId="77777777" w:rsidR="00B57356" w:rsidRPr="00212E4F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212E4F">
        <w:t>AD:Aceito</w:t>
      </w:r>
    </w:p>
    <w:p w14:paraId="2E41B2C3" w14:textId="77777777" w:rsidR="00B57356" w:rsidRPr="00212E4F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212E4F">
        <w:t>AP: Candidato</w:t>
      </w:r>
    </w:p>
    <w:p w14:paraId="29739F75" w14:textId="77777777" w:rsidR="00B57356" w:rsidRPr="00212E4F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212E4F">
        <w:t>CM:Concluído</w:t>
      </w:r>
    </w:p>
    <w:p w14:paraId="53B92352" w14:textId="77777777" w:rsidR="00B57356" w:rsidRPr="00212E4F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212E4F">
        <w:t>CN:Cancelado</w:t>
      </w:r>
    </w:p>
    <w:p w14:paraId="008CD623" w14:textId="77777777" w:rsidR="00B57356" w:rsidRPr="00212E4F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212E4F">
        <w:t>DC:Interrompido</w:t>
      </w:r>
    </w:p>
    <w:p w14:paraId="35FFABEC" w14:textId="77777777" w:rsidR="00B57356" w:rsidRPr="00212E4F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212E4F">
        <w:t>DE:Falecido</w:t>
      </w:r>
    </w:p>
    <w:p w14:paraId="2C7340D9" w14:textId="77777777" w:rsidR="00B57356" w:rsidRPr="00212E4F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212E4F">
        <w:t>DM:Dispensado</w:t>
      </w:r>
    </w:p>
    <w:p w14:paraId="5C8B880B" w14:textId="77777777" w:rsidR="00B57356" w:rsidRPr="00212E4F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212E4F">
        <w:t>LA: Licença</w:t>
      </w:r>
    </w:p>
    <w:p w14:paraId="6FEEE536" w14:textId="77777777" w:rsidR="00B57356" w:rsidRPr="00212E4F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212E4F">
        <w:t>PM: Pré-Matricula</w:t>
      </w:r>
    </w:p>
    <w:p w14:paraId="3ADC32F1" w14:textId="77777777" w:rsidR="00B57356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8C6481">
        <w:t>SP:Suspenso</w:t>
      </w:r>
    </w:p>
    <w:p w14:paraId="2C9B17CD" w14:textId="77777777" w:rsidR="00B57356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>
        <w:t>WT: Lista de Espera</w:t>
      </w:r>
    </w:p>
    <w:p w14:paraId="54ECDB8D" w14:textId="77777777" w:rsidR="00B57356" w:rsidRDefault="00B57356" w:rsidP="00B57356">
      <w:pPr>
        <w:pStyle w:val="PargrafodaLista"/>
        <w:spacing w:after="0" w:line="240" w:lineRule="auto"/>
        <w:ind w:left="2148"/>
      </w:pPr>
    </w:p>
    <w:p w14:paraId="1DAFA663" w14:textId="77777777" w:rsidR="00B57356" w:rsidRPr="009C081A" w:rsidRDefault="00B57356" w:rsidP="00B57356">
      <w:pPr>
        <w:pStyle w:val="PargrafodaLista"/>
        <w:numPr>
          <w:ilvl w:val="1"/>
          <w:numId w:val="6"/>
        </w:numPr>
        <w:rPr>
          <w:b/>
        </w:rPr>
      </w:pPr>
      <w:r w:rsidRPr="009C081A">
        <w:rPr>
          <w:b/>
        </w:rPr>
        <w:t>ACAD_PLAN_TYPE (Tipo de Plano Acadêmico)</w:t>
      </w:r>
    </w:p>
    <w:p w14:paraId="768EE899" w14:textId="77777777" w:rsidR="00B57356" w:rsidRPr="008C6481" w:rsidRDefault="00B57356" w:rsidP="00B57356">
      <w:pPr>
        <w:pStyle w:val="PargrafodaLista"/>
        <w:ind w:left="1416" w:firstLine="360"/>
      </w:pPr>
      <w:r w:rsidRPr="008C6481">
        <w:t>As opções cadastradas no PeopleSoft para este campo são:</w:t>
      </w:r>
    </w:p>
    <w:p w14:paraId="637E1E1B" w14:textId="77777777" w:rsidR="00B57356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1F2844">
        <w:t>CON: Concentração</w:t>
      </w:r>
    </w:p>
    <w:p w14:paraId="7855DAA1" w14:textId="77777777" w:rsidR="00B57356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1F2844">
        <w:t>COS: Curso de Estudo</w:t>
      </w:r>
    </w:p>
    <w:p w14:paraId="10B1571D" w14:textId="77777777" w:rsidR="00B57356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>
        <w:t xml:space="preserve">EXT: Extensão </w:t>
      </w:r>
    </w:p>
    <w:p w14:paraId="7E67BA7D" w14:textId="77777777" w:rsidR="00B57356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>
        <w:t>HON: Honras</w:t>
      </w:r>
    </w:p>
    <w:p w14:paraId="6C6A4E22" w14:textId="77777777" w:rsidR="00B57356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1F2844">
        <w:t>MAJ: Formação</w:t>
      </w:r>
    </w:p>
    <w:p w14:paraId="454470F4" w14:textId="77777777" w:rsidR="00B57356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1F2844">
        <w:t>MIN: Habilitação</w:t>
      </w:r>
    </w:p>
    <w:p w14:paraId="6DAE0B31" w14:textId="77777777" w:rsidR="00B57356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1F2844">
        <w:t>MS: Mestrado</w:t>
      </w:r>
    </w:p>
    <w:p w14:paraId="48F04CBD" w14:textId="77777777" w:rsidR="00B57356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1F2844">
        <w:t>PRP: Preparação</w:t>
      </w:r>
    </w:p>
    <w:p w14:paraId="45BCC4E7" w14:textId="77777777" w:rsidR="00B57356" w:rsidRPr="008C6481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>
        <w:t>SP: Especialização</w:t>
      </w:r>
      <w:r w:rsidRPr="001F2844">
        <w:br/>
      </w:r>
    </w:p>
    <w:p w14:paraId="75DAAE60" w14:textId="77777777" w:rsidR="00B57356" w:rsidRPr="008C6481" w:rsidRDefault="00B57356" w:rsidP="00B57356">
      <w:pPr>
        <w:pStyle w:val="PargrafodaLista"/>
        <w:numPr>
          <w:ilvl w:val="1"/>
          <w:numId w:val="6"/>
        </w:numPr>
        <w:rPr>
          <w:b/>
        </w:rPr>
      </w:pPr>
      <w:r w:rsidRPr="008C6481">
        <w:rPr>
          <w:b/>
        </w:rPr>
        <w:t>INSTRUCTION_MODE (Modo de Instrução):</w:t>
      </w:r>
    </w:p>
    <w:p w14:paraId="61609E9F" w14:textId="77777777" w:rsidR="00B57356" w:rsidRPr="008C6481" w:rsidRDefault="00B57356" w:rsidP="00B57356">
      <w:pPr>
        <w:pStyle w:val="PargrafodaLista"/>
        <w:ind w:left="1428" w:firstLine="360"/>
        <w:rPr>
          <w:b/>
        </w:rPr>
      </w:pPr>
      <w:r w:rsidRPr="008C6481">
        <w:t>As opções cadastradas no PeopleSoft para este campo são:</w:t>
      </w:r>
    </w:p>
    <w:p w14:paraId="52B21C71" w14:textId="77777777" w:rsidR="00B57356" w:rsidRPr="008C6481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>
        <w:t>A</w:t>
      </w:r>
      <w:r w:rsidRPr="008C6481">
        <w:t>:</w:t>
      </w:r>
      <w:r>
        <w:t>Ensino à Distância</w:t>
      </w:r>
    </w:p>
    <w:p w14:paraId="15F9FD5C" w14:textId="77777777" w:rsidR="00B57356" w:rsidRPr="008C6481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8C6481">
        <w:t>P:Presencial</w:t>
      </w:r>
    </w:p>
    <w:p w14:paraId="327971E3" w14:textId="77777777" w:rsidR="00B57356" w:rsidRPr="008C6481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>
        <w:t>S</w:t>
      </w:r>
      <w:r w:rsidRPr="008C6481">
        <w:t>:Semi</w:t>
      </w:r>
      <w:r>
        <w:t>-</w:t>
      </w:r>
      <w:r w:rsidRPr="008C6481">
        <w:t>presencial</w:t>
      </w:r>
    </w:p>
    <w:p w14:paraId="7812E588" w14:textId="77777777" w:rsidR="00B57356" w:rsidRPr="008C6481" w:rsidRDefault="00B57356" w:rsidP="00B57356">
      <w:pPr>
        <w:pStyle w:val="PargrafodaLista"/>
        <w:spacing w:after="0" w:line="240" w:lineRule="auto"/>
        <w:ind w:left="2844"/>
      </w:pPr>
    </w:p>
    <w:p w14:paraId="07FC8AF8" w14:textId="77777777" w:rsidR="00B57356" w:rsidRPr="00B30209" w:rsidRDefault="00B57356" w:rsidP="00B57356">
      <w:pPr>
        <w:pStyle w:val="PargrafodaLista"/>
        <w:numPr>
          <w:ilvl w:val="1"/>
          <w:numId w:val="6"/>
        </w:numPr>
        <w:rPr>
          <w:b/>
        </w:rPr>
      </w:pPr>
      <w:r w:rsidRPr="00B30209">
        <w:rPr>
          <w:b/>
        </w:rPr>
        <w:t>STATUS_ALUNO_AULA (Status do Aluno na Aula):</w:t>
      </w:r>
    </w:p>
    <w:p w14:paraId="7E6C099B" w14:textId="77777777" w:rsidR="00B57356" w:rsidRPr="00B30209" w:rsidRDefault="00B57356" w:rsidP="00B57356">
      <w:pPr>
        <w:pStyle w:val="PargrafodaLista"/>
        <w:ind w:left="1428" w:firstLine="360"/>
      </w:pPr>
      <w:r w:rsidRPr="00B30209">
        <w:t>As opções cadastradas no PeopleSoft para este campo são:</w:t>
      </w:r>
    </w:p>
    <w:p w14:paraId="11B98462" w14:textId="77777777" w:rsidR="00B57356" w:rsidRPr="00B30209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B30209">
        <w:t>D:Cancelado</w:t>
      </w:r>
    </w:p>
    <w:p w14:paraId="15186DDC" w14:textId="77777777" w:rsidR="00B57356" w:rsidRPr="00B30209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B30209">
        <w:t>E:Matriculado</w:t>
      </w:r>
    </w:p>
    <w:p w14:paraId="653B449F" w14:textId="77777777" w:rsidR="00B57356" w:rsidRPr="00B30209" w:rsidRDefault="00B57356" w:rsidP="00B57356">
      <w:pPr>
        <w:pStyle w:val="PargrafodaLista"/>
        <w:ind w:left="1800"/>
      </w:pPr>
    </w:p>
    <w:p w14:paraId="2DC46E57" w14:textId="77777777" w:rsidR="00B57356" w:rsidRPr="00B30209" w:rsidRDefault="00B57356" w:rsidP="00B57356">
      <w:pPr>
        <w:pStyle w:val="PargrafodaLista"/>
        <w:numPr>
          <w:ilvl w:val="1"/>
          <w:numId w:val="6"/>
        </w:numPr>
        <w:rPr>
          <w:b/>
        </w:rPr>
      </w:pPr>
      <w:r w:rsidRPr="00B30209">
        <w:rPr>
          <w:b/>
        </w:rPr>
        <w:t>RAZAO_ALUNO_AULA (Motivo do Status):</w:t>
      </w:r>
    </w:p>
    <w:p w14:paraId="63C9CCA1" w14:textId="77777777" w:rsidR="00B57356" w:rsidRPr="00B30209" w:rsidRDefault="00B57356" w:rsidP="00B57356">
      <w:pPr>
        <w:pStyle w:val="PargrafodaLista"/>
        <w:ind w:left="1428" w:firstLine="360"/>
      </w:pPr>
      <w:r w:rsidRPr="00B30209">
        <w:t>As opções cadastradas no PeopleSoft para este campo são:</w:t>
      </w:r>
    </w:p>
    <w:p w14:paraId="4FBC3233" w14:textId="77777777" w:rsidR="00B57356" w:rsidRPr="00B30209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B30209">
        <w:t>ADRP:Desistência Administrativa</w:t>
      </w:r>
    </w:p>
    <w:p w14:paraId="01DEB615" w14:textId="77777777" w:rsidR="00B57356" w:rsidRPr="00B30209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B30209">
        <w:t>ALIM:Limite Convocação Excedido</w:t>
      </w:r>
    </w:p>
    <w:p w14:paraId="57FBF827" w14:textId="77777777" w:rsidR="00B57356" w:rsidRPr="00B30209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B30209">
        <w:t>CANC:Desistência (Aula Cancelada)</w:t>
      </w:r>
    </w:p>
    <w:p w14:paraId="786BD6AB" w14:textId="77777777" w:rsidR="00B57356" w:rsidRPr="00B30209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B30209">
        <w:t>CREQ:Matrícula Co-Requisito</w:t>
      </w:r>
    </w:p>
    <w:p w14:paraId="5C17618B" w14:textId="77777777" w:rsidR="00B57356" w:rsidRPr="00B30209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B30209">
        <w:t>DROP:Desistência (Estava Matric)</w:t>
      </w:r>
    </w:p>
    <w:p w14:paraId="0806026B" w14:textId="77777777" w:rsidR="00B57356" w:rsidRPr="00B30209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B30209">
        <w:t>ENRL:Matriculado</w:t>
      </w:r>
    </w:p>
    <w:p w14:paraId="69976C14" w14:textId="77777777" w:rsidR="00B57356" w:rsidRPr="00B30209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B30209">
        <w:t>FULL:Seção Esgotada</w:t>
      </w:r>
    </w:p>
    <w:p w14:paraId="711A37B8" w14:textId="77777777" w:rsidR="00B57356" w:rsidRPr="00B30209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B30209">
        <w:t>RCAP:Espaços Reserva Esgotados</w:t>
      </w:r>
    </w:p>
    <w:p w14:paraId="15D882BC" w14:textId="77777777" w:rsidR="00B57356" w:rsidRPr="00B30209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B30209">
        <w:t>RCMP:Componente Relacionado</w:t>
      </w:r>
    </w:p>
    <w:p w14:paraId="2E1C2790" w14:textId="77777777" w:rsidR="00B57356" w:rsidRPr="00B30209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B30209">
        <w:t>SLIM:Limite Sessão Excedido</w:t>
      </w:r>
    </w:p>
    <w:p w14:paraId="09267ACF" w14:textId="77777777" w:rsidR="00B57356" w:rsidRPr="00B30209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B30209">
        <w:t>TIME:Conflito de Horário</w:t>
      </w:r>
    </w:p>
    <w:p w14:paraId="24421338" w14:textId="77777777" w:rsidR="00B57356" w:rsidRPr="00B30209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B30209">
        <w:t>TIMR:Conflito de Horário Resolvido</w:t>
      </w:r>
    </w:p>
    <w:p w14:paraId="15E811C7" w14:textId="77777777" w:rsidR="00B57356" w:rsidRPr="00B30209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B30209">
        <w:t>TLIM:Limite Período Letivo Excedido</w:t>
      </w:r>
    </w:p>
    <w:p w14:paraId="02FECF3F" w14:textId="77777777" w:rsidR="00B57356" w:rsidRPr="00B30209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B30209">
        <w:t>WDRW:Abandono de Aula</w:t>
      </w:r>
    </w:p>
    <w:p w14:paraId="04615019" w14:textId="77777777" w:rsidR="00B57356" w:rsidRPr="00B30209" w:rsidRDefault="00B57356" w:rsidP="00B57356">
      <w:pPr>
        <w:pStyle w:val="PargrafodaLista"/>
        <w:spacing w:after="0" w:line="240" w:lineRule="auto"/>
        <w:ind w:left="2844"/>
      </w:pPr>
    </w:p>
    <w:p w14:paraId="244A8902" w14:textId="77777777" w:rsidR="00B57356" w:rsidRPr="00B30209" w:rsidRDefault="00B57356" w:rsidP="00B57356">
      <w:pPr>
        <w:pStyle w:val="PargrafodaLista"/>
        <w:numPr>
          <w:ilvl w:val="1"/>
          <w:numId w:val="6"/>
        </w:numPr>
        <w:rPr>
          <w:b/>
        </w:rPr>
      </w:pPr>
      <w:r w:rsidRPr="00B30209">
        <w:rPr>
          <w:b/>
        </w:rPr>
        <w:t>STATUS_PROGRAMA (Status do Curso/Programa):</w:t>
      </w:r>
    </w:p>
    <w:p w14:paraId="5A76C57E" w14:textId="77777777" w:rsidR="00B57356" w:rsidRPr="00B30209" w:rsidRDefault="00B57356" w:rsidP="00B57356">
      <w:pPr>
        <w:pStyle w:val="PargrafodaLista"/>
        <w:ind w:left="1428" w:firstLine="360"/>
      </w:pPr>
      <w:r w:rsidRPr="00B30209">
        <w:t>As opções cadastradas no PeopleSoft para este campo são:</w:t>
      </w:r>
    </w:p>
    <w:p w14:paraId="19835113" w14:textId="77777777" w:rsidR="00B57356" w:rsidRPr="00B30209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B30209">
        <w:t>A:Ativo</w:t>
      </w:r>
    </w:p>
    <w:p w14:paraId="5DC9FD0C" w14:textId="77777777" w:rsidR="00B57356" w:rsidRPr="00604C8E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604C8E">
        <w:t>I:Inativo</w:t>
      </w:r>
    </w:p>
    <w:p w14:paraId="28FDA993" w14:textId="77777777" w:rsidR="00B57356" w:rsidRPr="008C6481" w:rsidRDefault="00B57356" w:rsidP="00B57356">
      <w:pPr>
        <w:pStyle w:val="PargrafodaLista"/>
        <w:spacing w:after="0" w:line="240" w:lineRule="auto"/>
        <w:ind w:left="2148"/>
        <w:rPr>
          <w:highlight w:val="yellow"/>
        </w:rPr>
      </w:pPr>
    </w:p>
    <w:p w14:paraId="265F3BAE" w14:textId="77777777" w:rsidR="00B57356" w:rsidRPr="008C6481" w:rsidRDefault="00B57356" w:rsidP="00B57356">
      <w:pPr>
        <w:pStyle w:val="PargrafodaLista"/>
        <w:numPr>
          <w:ilvl w:val="1"/>
          <w:numId w:val="6"/>
        </w:numPr>
        <w:rPr>
          <w:b/>
          <w:lang w:val="en-US"/>
        </w:rPr>
      </w:pPr>
      <w:r w:rsidRPr="008C6481">
        <w:rPr>
          <w:b/>
          <w:lang w:val="en-US"/>
        </w:rPr>
        <w:t xml:space="preserve">VIGENTES (Somente Encontros Vigentes?): </w:t>
      </w:r>
    </w:p>
    <w:p w14:paraId="2E813C6E" w14:textId="77777777" w:rsidR="00B57356" w:rsidRPr="008C6481" w:rsidRDefault="00B57356" w:rsidP="00B57356">
      <w:pPr>
        <w:pStyle w:val="PargrafodaLista"/>
        <w:ind w:left="1428" w:firstLine="360"/>
      </w:pPr>
      <w:r w:rsidRPr="008C6481">
        <w:t>As opções cadastradas no PeopleSoft para este campo são:</w:t>
      </w:r>
    </w:p>
    <w:p w14:paraId="2EF826F9" w14:textId="77777777" w:rsidR="00B57356" w:rsidRPr="008C6481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8C6481">
        <w:t>Y:Sim</w:t>
      </w:r>
    </w:p>
    <w:p w14:paraId="00FBDE3A" w14:textId="77777777" w:rsidR="00B57356" w:rsidRPr="008C6481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8C6481">
        <w:t>N:Não</w:t>
      </w:r>
    </w:p>
    <w:p w14:paraId="5988FA49" w14:textId="77777777" w:rsidR="00B57356" w:rsidRDefault="00B57356" w:rsidP="00B57356">
      <w:pPr>
        <w:pStyle w:val="PargrafodaLista"/>
        <w:ind w:left="2148"/>
      </w:pPr>
      <w:r w:rsidRPr="008C6481">
        <w:rPr>
          <w:b/>
        </w:rPr>
        <w:t>Obs.:</w:t>
      </w:r>
      <w:r w:rsidRPr="008C6481">
        <w:t xml:space="preserve"> Caso este parâmetro seja preenchido com o valor “Y”, o sistema deve retornar somente os encontros em que a “Data de Início“ tenha se passado no máximo 7 dias da “Data Atual”.</w:t>
      </w:r>
    </w:p>
    <w:p w14:paraId="76F6AA98" w14:textId="77777777" w:rsidR="00B57356" w:rsidRDefault="00B57356" w:rsidP="00B57356">
      <w:pPr>
        <w:pStyle w:val="PargrafodaLista"/>
        <w:ind w:left="2148"/>
      </w:pPr>
    </w:p>
    <w:p w14:paraId="6FFB79FC" w14:textId="77777777" w:rsidR="00B57356" w:rsidRPr="000324A2" w:rsidRDefault="00B57356" w:rsidP="00B57356">
      <w:pPr>
        <w:pStyle w:val="PargrafodaLista"/>
        <w:numPr>
          <w:ilvl w:val="1"/>
          <w:numId w:val="6"/>
        </w:numPr>
        <w:rPr>
          <w:b/>
        </w:rPr>
      </w:pPr>
      <w:r w:rsidRPr="000324A2">
        <w:rPr>
          <w:b/>
        </w:rPr>
        <w:t>PRO</w:t>
      </w:r>
      <w:r>
        <w:rPr>
          <w:b/>
        </w:rPr>
        <w:t>G_ACTION</w:t>
      </w:r>
      <w:r w:rsidRPr="000324A2">
        <w:rPr>
          <w:b/>
        </w:rPr>
        <w:t xml:space="preserve"> (</w:t>
      </w:r>
      <w:r>
        <w:rPr>
          <w:b/>
        </w:rPr>
        <w:t>Ação do Aluno no Programa</w:t>
      </w:r>
      <w:r w:rsidRPr="000324A2">
        <w:rPr>
          <w:b/>
        </w:rPr>
        <w:t xml:space="preserve">): </w:t>
      </w:r>
    </w:p>
    <w:p w14:paraId="1D83A0A0" w14:textId="77777777" w:rsidR="00B57356" w:rsidRDefault="00B57356" w:rsidP="00B57356">
      <w:pPr>
        <w:pStyle w:val="PargrafodaLista"/>
        <w:ind w:left="1428" w:firstLine="360"/>
      </w:pPr>
      <w:r w:rsidRPr="008C6481">
        <w:t>As opções cadastradas no PeopleSoft para este campo são:</w:t>
      </w:r>
    </w:p>
    <w:p w14:paraId="5DB5D923" w14:textId="77777777" w:rsidR="00B57356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>
        <w:t>ACTV:Ativar</w:t>
      </w:r>
    </w:p>
    <w:p w14:paraId="24580AB4" w14:textId="77777777" w:rsidR="00B57356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>
        <w:t>ADMT:Admissão</w:t>
      </w:r>
    </w:p>
    <w:p w14:paraId="609F5FF3" w14:textId="77777777" w:rsidR="00B57356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>
        <w:t>ADRV:Cancelamento Admissão</w:t>
      </w:r>
    </w:p>
    <w:p w14:paraId="5D30CED5" w14:textId="77777777" w:rsidR="00B57356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>
        <w:t>APPL: Inscrição</w:t>
      </w:r>
    </w:p>
    <w:p w14:paraId="347BAE40" w14:textId="77777777" w:rsidR="00B57356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>
        <w:t>COMP:Conclusão do Programa</w:t>
      </w:r>
    </w:p>
    <w:p w14:paraId="07D8A42C" w14:textId="77777777" w:rsidR="00B57356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>
        <w:t>DATA:Alteração de Dados</w:t>
      </w:r>
    </w:p>
    <w:p w14:paraId="1D1ED413" w14:textId="77777777" w:rsidR="00B57356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>
        <w:t>DEFR:Adiar Matrícula</w:t>
      </w:r>
    </w:p>
    <w:p w14:paraId="42BA9732" w14:textId="77777777" w:rsidR="00B57356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>
        <w:t>DISC:Interrupção</w:t>
      </w:r>
    </w:p>
    <w:p w14:paraId="0B473F25" w14:textId="77777777" w:rsidR="00B57356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>
        <w:t>DISM:Desligamento</w:t>
      </w:r>
    </w:p>
    <w:p w14:paraId="474E2A16" w14:textId="77777777" w:rsidR="00B57356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>
        <w:t>LEAV:Licença</w:t>
      </w:r>
    </w:p>
    <w:p w14:paraId="1CB157F3" w14:textId="77777777" w:rsidR="00B57356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>
        <w:t>MATR:Matrícula</w:t>
      </w:r>
    </w:p>
    <w:p w14:paraId="5A87C377" w14:textId="77777777" w:rsidR="00B57356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>
        <w:t>PLNC:Alteração de Plano</w:t>
      </w:r>
    </w:p>
    <w:p w14:paraId="2562A34B" w14:textId="77777777" w:rsidR="00B57356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>
        <w:t>PRGC:Alteração de Programa</w:t>
      </w:r>
    </w:p>
    <w:p w14:paraId="541F3FC6" w14:textId="77777777" w:rsidR="00B57356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>
        <w:t>RADM:Readmissão</w:t>
      </w:r>
    </w:p>
    <w:p w14:paraId="4DDE6C5D" w14:textId="77777777" w:rsidR="00B57356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>
        <w:t>REVK:Cancelamento Tít Acad</w:t>
      </w:r>
    </w:p>
    <w:p w14:paraId="68F01907" w14:textId="77777777" w:rsidR="00B57356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>
        <w:t>RLOA:Retorno de Licença</w:t>
      </w:r>
    </w:p>
    <w:p w14:paraId="5DFD1B4D" w14:textId="77777777" w:rsidR="00B57356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>
        <w:t>SPND:Suspensão</w:t>
      </w:r>
    </w:p>
    <w:p w14:paraId="520D392E" w14:textId="77777777" w:rsidR="00B57356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>
        <w:t>TRAN:Transferir p/ Outra Carreira</w:t>
      </w:r>
    </w:p>
    <w:p w14:paraId="60577C3D" w14:textId="77777777" w:rsidR="00B57356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>
        <w:t>WADM:Desistência Administrativa</w:t>
      </w:r>
    </w:p>
    <w:p w14:paraId="17462AE5" w14:textId="77777777" w:rsidR="00B57356" w:rsidRDefault="00B57356" w:rsidP="00B57356">
      <w:pPr>
        <w:spacing w:after="0" w:line="240" w:lineRule="auto"/>
      </w:pPr>
    </w:p>
    <w:p w14:paraId="79E85AE5" w14:textId="77777777" w:rsidR="00B57356" w:rsidRPr="000324A2" w:rsidRDefault="00B57356" w:rsidP="00B57356">
      <w:pPr>
        <w:pStyle w:val="PargrafodaLista"/>
        <w:numPr>
          <w:ilvl w:val="1"/>
          <w:numId w:val="6"/>
        </w:numPr>
        <w:rPr>
          <w:b/>
        </w:rPr>
      </w:pPr>
      <w:r w:rsidRPr="000324A2">
        <w:rPr>
          <w:b/>
        </w:rPr>
        <w:t>PRO</w:t>
      </w:r>
      <w:r>
        <w:rPr>
          <w:b/>
        </w:rPr>
        <w:t>G_REASON</w:t>
      </w:r>
      <w:r w:rsidRPr="000324A2">
        <w:rPr>
          <w:b/>
        </w:rPr>
        <w:t xml:space="preserve"> (</w:t>
      </w:r>
      <w:r>
        <w:rPr>
          <w:b/>
        </w:rPr>
        <w:t>Razão da Ação do Aluno no Programa</w:t>
      </w:r>
      <w:r w:rsidRPr="000324A2">
        <w:rPr>
          <w:b/>
        </w:rPr>
        <w:t xml:space="preserve">): </w:t>
      </w:r>
    </w:p>
    <w:p w14:paraId="61F3FCE0" w14:textId="77777777" w:rsidR="00B57356" w:rsidRDefault="00B57356" w:rsidP="00B57356">
      <w:pPr>
        <w:pStyle w:val="PargrafodaLista"/>
        <w:ind w:left="1428" w:firstLine="360"/>
      </w:pPr>
      <w:r w:rsidRPr="008C6481">
        <w:t>As opções cadastradas no PeopleSoft para este campo são:</w:t>
      </w:r>
    </w:p>
    <w:p w14:paraId="6838F69D" w14:textId="77777777" w:rsidR="00B57356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>
        <w:t>Ação:DISM/ Motivo - CANC:Cancelamento de Matrícula</w:t>
      </w:r>
    </w:p>
    <w:p w14:paraId="6C59CBAF" w14:textId="77777777" w:rsidR="00B57356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>
        <w:t>Ação:DISM/ Motivo - CALU:Cancelamento de Aluno</w:t>
      </w:r>
    </w:p>
    <w:p w14:paraId="4BE7F2EF" w14:textId="77777777" w:rsidR="00B57356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>
        <w:t>Ação:DISM/ Motivo - TRNC:Trancamento de Disciplina</w:t>
      </w:r>
    </w:p>
    <w:p w14:paraId="1C5F8621" w14:textId="77777777" w:rsidR="00B57356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>
        <w:t>Ação:PRGC/ Motivo - MUDC:Mudança de Curso</w:t>
      </w:r>
    </w:p>
    <w:p w14:paraId="17A96886" w14:textId="77777777" w:rsidR="00B57356" w:rsidRPr="008C6481" w:rsidRDefault="00B57356" w:rsidP="00B57356">
      <w:pPr>
        <w:spacing w:after="0" w:line="240" w:lineRule="auto"/>
      </w:pPr>
    </w:p>
    <w:p w14:paraId="2B12BA8A" w14:textId="77777777" w:rsidR="00B57356" w:rsidRPr="008C6481" w:rsidRDefault="00B57356" w:rsidP="00B57356">
      <w:pPr>
        <w:pStyle w:val="PargrafodaLista"/>
        <w:ind w:left="1428" w:firstLine="360"/>
      </w:pPr>
    </w:p>
    <w:p w14:paraId="088B0EE3" w14:textId="77777777" w:rsidR="00B57356" w:rsidRPr="008C6481" w:rsidRDefault="00B57356" w:rsidP="00B57356">
      <w:pPr>
        <w:pStyle w:val="PargrafodaLista"/>
        <w:numPr>
          <w:ilvl w:val="1"/>
          <w:numId w:val="6"/>
        </w:numPr>
        <w:rPr>
          <w:b/>
          <w:lang w:val="en-US"/>
        </w:rPr>
      </w:pPr>
      <w:r w:rsidRPr="008C6481">
        <w:rPr>
          <w:b/>
          <w:lang w:val="en-US"/>
        </w:rPr>
        <w:t xml:space="preserve">PARTICIPANTES (Público Alvo): </w:t>
      </w:r>
    </w:p>
    <w:p w14:paraId="59C6CA45" w14:textId="77777777" w:rsidR="00B57356" w:rsidRPr="008C6481" w:rsidRDefault="00B57356" w:rsidP="00B57356">
      <w:pPr>
        <w:pStyle w:val="PargrafodaLista"/>
        <w:ind w:left="1428" w:firstLine="360"/>
      </w:pPr>
      <w:r w:rsidRPr="008C6481">
        <w:t>Campo “Texto Formato Livre”, do tipo Long, encontrado na tela de “Observações”, dentro do componente de “Atualizar Cronograma de Aulas”, quando o número da Sequência for 1:</w:t>
      </w:r>
    </w:p>
    <w:p w14:paraId="3A4A8E8F" w14:textId="7478182B" w:rsidR="00B57356" w:rsidRPr="008C6481" w:rsidRDefault="00B57356" w:rsidP="00B57356">
      <w:pPr>
        <w:pStyle w:val="PargrafodaLista"/>
        <w:ind w:left="1416" w:firstLine="360"/>
      </w:pPr>
    </w:p>
    <w:p w14:paraId="594BE774" w14:textId="77777777" w:rsidR="00B57356" w:rsidRPr="008C6481" w:rsidRDefault="00B57356" w:rsidP="00B57356">
      <w:pPr>
        <w:pStyle w:val="PargrafodaLista"/>
        <w:numPr>
          <w:ilvl w:val="1"/>
          <w:numId w:val="6"/>
        </w:numPr>
        <w:rPr>
          <w:b/>
          <w:lang w:val="en-US"/>
        </w:rPr>
      </w:pPr>
      <w:r w:rsidRPr="008C6481">
        <w:rPr>
          <w:b/>
          <w:lang w:val="en-US"/>
        </w:rPr>
        <w:t xml:space="preserve">DATA_INSCRICAO: </w:t>
      </w:r>
    </w:p>
    <w:p w14:paraId="4FFB2F5F" w14:textId="77777777" w:rsidR="00B57356" w:rsidRPr="008C6481" w:rsidRDefault="00B57356" w:rsidP="00B57356">
      <w:pPr>
        <w:pStyle w:val="PargrafodaLista"/>
        <w:ind w:left="1428" w:firstLine="360"/>
      </w:pPr>
      <w:r w:rsidRPr="008C6481">
        <w:t>Data de 7 dias antes da “Data Inicial da Seção da Aula” (START_DT);</w:t>
      </w:r>
    </w:p>
    <w:p w14:paraId="72552E5E" w14:textId="77777777" w:rsidR="00B57356" w:rsidRPr="008C6481" w:rsidRDefault="00B57356" w:rsidP="00B57356">
      <w:pPr>
        <w:pStyle w:val="PargrafodaLista"/>
        <w:ind w:left="1428" w:firstLine="360"/>
      </w:pPr>
    </w:p>
    <w:p w14:paraId="48E0CAB4" w14:textId="77777777" w:rsidR="00B57356" w:rsidRPr="008C6481" w:rsidRDefault="00B57356" w:rsidP="00B57356">
      <w:pPr>
        <w:pStyle w:val="PargrafodaLista"/>
        <w:numPr>
          <w:ilvl w:val="1"/>
          <w:numId w:val="6"/>
        </w:numPr>
        <w:rPr>
          <w:b/>
        </w:rPr>
      </w:pPr>
      <w:r w:rsidRPr="008C6481">
        <w:rPr>
          <w:b/>
        </w:rPr>
        <w:t xml:space="preserve">TIPO_INSCRICAO (Tipo de Inscrição): </w:t>
      </w:r>
    </w:p>
    <w:p w14:paraId="72CD2D49" w14:textId="77777777" w:rsidR="00B57356" w:rsidRDefault="00B57356" w:rsidP="00B57356">
      <w:pPr>
        <w:pStyle w:val="PargrafodaLista"/>
        <w:ind w:left="1428" w:firstLine="360"/>
      </w:pPr>
      <w:r>
        <w:t>DIS - Disciplina Isolada</w:t>
      </w:r>
    </w:p>
    <w:p w14:paraId="444F37D0" w14:textId="77777777" w:rsidR="00B57356" w:rsidRDefault="00B57356" w:rsidP="00B57356">
      <w:pPr>
        <w:pStyle w:val="PargrafodaLista"/>
        <w:ind w:left="1428" w:firstLine="360"/>
      </w:pPr>
      <w:r>
        <w:t>INT - Intercâmbio</w:t>
      </w:r>
    </w:p>
    <w:p w14:paraId="2E1D0ECA" w14:textId="77777777" w:rsidR="00B57356" w:rsidRDefault="00B57356" w:rsidP="00B57356">
      <w:pPr>
        <w:pStyle w:val="PargrafodaLista"/>
        <w:ind w:left="1428" w:firstLine="360"/>
      </w:pPr>
      <w:r>
        <w:t>ISE - Isenção de Vestibular</w:t>
      </w:r>
    </w:p>
    <w:p w14:paraId="2BCD2843" w14:textId="77777777" w:rsidR="00B57356" w:rsidRDefault="00B57356" w:rsidP="00B57356">
      <w:pPr>
        <w:pStyle w:val="PargrafodaLista"/>
        <w:ind w:left="1428" w:firstLine="360"/>
      </w:pPr>
      <w:r>
        <w:t>P50 - PROUNI Parcial</w:t>
      </w:r>
    </w:p>
    <w:p w14:paraId="788E53C0" w14:textId="77777777" w:rsidR="00B57356" w:rsidRDefault="00B57356" w:rsidP="00B57356">
      <w:pPr>
        <w:pStyle w:val="PargrafodaLista"/>
        <w:ind w:left="1428" w:firstLine="360"/>
      </w:pPr>
      <w:r>
        <w:t>PIN - PROUNI Integral</w:t>
      </w:r>
    </w:p>
    <w:p w14:paraId="072FDC8C" w14:textId="77777777" w:rsidR="00B57356" w:rsidRDefault="00B57356" w:rsidP="00B57356">
      <w:pPr>
        <w:pStyle w:val="PargrafodaLista"/>
        <w:ind w:left="1428" w:firstLine="360"/>
      </w:pPr>
      <w:r>
        <w:t>PRS - Processo Seletivo</w:t>
      </w:r>
    </w:p>
    <w:p w14:paraId="522C9AA2" w14:textId="77777777" w:rsidR="00B57356" w:rsidRDefault="00B57356" w:rsidP="00B57356">
      <w:pPr>
        <w:pStyle w:val="PargrafodaLista"/>
        <w:ind w:left="1428" w:firstLine="360"/>
      </w:pPr>
      <w:r>
        <w:t>TRE - Transferência Externa</w:t>
      </w:r>
    </w:p>
    <w:p w14:paraId="14352666" w14:textId="77777777" w:rsidR="00B57356" w:rsidRDefault="00B57356" w:rsidP="00B57356">
      <w:pPr>
        <w:pStyle w:val="PargrafodaLista"/>
        <w:ind w:left="1428" w:firstLine="360"/>
      </w:pPr>
      <w:r>
        <w:t>TRI - Transferência Interna</w:t>
      </w:r>
    </w:p>
    <w:p w14:paraId="560EDFF5" w14:textId="77777777" w:rsidR="00B57356" w:rsidRDefault="00B57356" w:rsidP="00B57356">
      <w:pPr>
        <w:pStyle w:val="PargrafodaLista"/>
        <w:ind w:left="1428" w:firstLine="360"/>
      </w:pPr>
      <w:r>
        <w:t>VES – Vestibular</w:t>
      </w:r>
    </w:p>
    <w:p w14:paraId="13B2B018" w14:textId="77777777" w:rsidR="00B57356" w:rsidRPr="008C6481" w:rsidRDefault="00B57356" w:rsidP="00B57356">
      <w:pPr>
        <w:pStyle w:val="PargrafodaLista"/>
        <w:ind w:left="1428" w:firstLine="360"/>
      </w:pPr>
    </w:p>
    <w:p w14:paraId="491A4662" w14:textId="77777777" w:rsidR="00B57356" w:rsidRPr="008C6481" w:rsidRDefault="00B57356" w:rsidP="00B57356">
      <w:pPr>
        <w:pStyle w:val="PargrafodaLista"/>
        <w:numPr>
          <w:ilvl w:val="1"/>
          <w:numId w:val="6"/>
        </w:numPr>
        <w:rPr>
          <w:b/>
        </w:rPr>
      </w:pPr>
      <w:r w:rsidRPr="008C6481">
        <w:rPr>
          <w:b/>
        </w:rPr>
        <w:t xml:space="preserve">NOME_COORDENADOR: </w:t>
      </w:r>
    </w:p>
    <w:p w14:paraId="100B0A40" w14:textId="77777777" w:rsidR="00B57356" w:rsidRDefault="00B57356" w:rsidP="00B57356">
      <w:pPr>
        <w:pStyle w:val="PargrafodaLista"/>
        <w:ind w:left="1428" w:firstLine="360"/>
      </w:pPr>
      <w:r w:rsidRPr="008C6481">
        <w:t>Novo CAF criado no PeopleSoft para armazenar mais de um Coordenador para a determinada Aula;</w:t>
      </w:r>
    </w:p>
    <w:p w14:paraId="1294FB44" w14:textId="77777777" w:rsidR="00B57356" w:rsidRPr="008C6481" w:rsidRDefault="00B57356" w:rsidP="00B57356">
      <w:pPr>
        <w:pStyle w:val="PargrafodaLista"/>
        <w:ind w:left="1428" w:firstLine="360"/>
      </w:pPr>
    </w:p>
    <w:p w14:paraId="78781426" w14:textId="77777777" w:rsidR="00B57356" w:rsidRPr="008C6481" w:rsidRDefault="00B57356" w:rsidP="00B57356">
      <w:pPr>
        <w:pStyle w:val="PargrafodaLista"/>
        <w:numPr>
          <w:ilvl w:val="1"/>
          <w:numId w:val="6"/>
        </w:numPr>
        <w:rPr>
          <w:b/>
          <w:lang w:val="en-US"/>
        </w:rPr>
      </w:pPr>
      <w:r w:rsidRPr="008C6481">
        <w:rPr>
          <w:b/>
          <w:lang w:val="en-US"/>
        </w:rPr>
        <w:t>MON (Segunda-Feira)</w:t>
      </w:r>
    </w:p>
    <w:p w14:paraId="31A9FBB4" w14:textId="77777777" w:rsidR="00B57356" w:rsidRPr="008C6481" w:rsidRDefault="00B57356" w:rsidP="00B57356">
      <w:pPr>
        <w:pStyle w:val="PargrafodaLista"/>
        <w:ind w:left="1428" w:firstLine="360"/>
      </w:pPr>
      <w:r w:rsidRPr="008C6481">
        <w:t>As opções cadastradas no PeopleSoft para este campo são:</w:t>
      </w:r>
    </w:p>
    <w:p w14:paraId="6129F2A5" w14:textId="77777777" w:rsidR="00B57356" w:rsidRPr="008C6481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8C6481">
        <w:t>Y:Sim</w:t>
      </w:r>
    </w:p>
    <w:p w14:paraId="214E7E02" w14:textId="77777777" w:rsidR="00B57356" w:rsidRPr="008C6481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8C6481">
        <w:t>N:Não</w:t>
      </w:r>
    </w:p>
    <w:p w14:paraId="5B44D2F0" w14:textId="77777777" w:rsidR="00B57356" w:rsidRPr="008C6481" w:rsidRDefault="00B57356" w:rsidP="00B57356">
      <w:pPr>
        <w:pStyle w:val="PargrafodaLista"/>
        <w:ind w:left="1788"/>
        <w:rPr>
          <w:b/>
          <w:lang w:val="en-US"/>
        </w:rPr>
      </w:pPr>
    </w:p>
    <w:p w14:paraId="7A5D3493" w14:textId="77777777" w:rsidR="00B57356" w:rsidRPr="008C6481" w:rsidRDefault="00B57356" w:rsidP="00B57356">
      <w:pPr>
        <w:pStyle w:val="PargrafodaLista"/>
        <w:numPr>
          <w:ilvl w:val="1"/>
          <w:numId w:val="6"/>
        </w:numPr>
        <w:rPr>
          <w:b/>
          <w:lang w:val="en-US"/>
        </w:rPr>
      </w:pPr>
      <w:r w:rsidRPr="008C6481">
        <w:rPr>
          <w:b/>
          <w:lang w:val="en-US"/>
        </w:rPr>
        <w:t>TUES (Terça-Feira)</w:t>
      </w:r>
    </w:p>
    <w:p w14:paraId="64B6E11D" w14:textId="77777777" w:rsidR="00B57356" w:rsidRPr="008C6481" w:rsidRDefault="00B57356" w:rsidP="00B57356">
      <w:pPr>
        <w:pStyle w:val="PargrafodaLista"/>
        <w:ind w:left="1428" w:firstLine="360"/>
      </w:pPr>
      <w:r w:rsidRPr="008C6481">
        <w:t>As opções cadastradas no PeopleSoft para este campo são:</w:t>
      </w:r>
    </w:p>
    <w:p w14:paraId="56E6FD29" w14:textId="77777777" w:rsidR="00B57356" w:rsidRPr="008C6481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8C6481">
        <w:t>Y:Sim</w:t>
      </w:r>
    </w:p>
    <w:p w14:paraId="768AEFBF" w14:textId="77777777" w:rsidR="00B57356" w:rsidRPr="008C6481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8C6481">
        <w:t>N:Não</w:t>
      </w:r>
    </w:p>
    <w:p w14:paraId="4B1C7B21" w14:textId="77777777" w:rsidR="00B57356" w:rsidRPr="008C6481" w:rsidRDefault="00B57356" w:rsidP="00B57356">
      <w:pPr>
        <w:pStyle w:val="PargrafodaLista"/>
        <w:ind w:left="1788"/>
        <w:rPr>
          <w:b/>
          <w:lang w:val="en-US"/>
        </w:rPr>
      </w:pPr>
    </w:p>
    <w:p w14:paraId="1EAC8DDD" w14:textId="77777777" w:rsidR="00B57356" w:rsidRPr="008C6481" w:rsidRDefault="00B57356" w:rsidP="00B57356">
      <w:pPr>
        <w:pStyle w:val="PargrafodaLista"/>
        <w:numPr>
          <w:ilvl w:val="1"/>
          <w:numId w:val="6"/>
        </w:numPr>
        <w:rPr>
          <w:b/>
          <w:lang w:val="en-US"/>
        </w:rPr>
      </w:pPr>
      <w:r w:rsidRPr="008C6481">
        <w:rPr>
          <w:b/>
          <w:lang w:val="en-US"/>
        </w:rPr>
        <w:t>WED (Quarta-Feira)</w:t>
      </w:r>
    </w:p>
    <w:p w14:paraId="5CCB07D6" w14:textId="77777777" w:rsidR="00B57356" w:rsidRPr="008C6481" w:rsidRDefault="00B57356" w:rsidP="00B57356">
      <w:pPr>
        <w:pStyle w:val="PargrafodaLista"/>
        <w:ind w:left="1428" w:firstLine="360"/>
      </w:pPr>
      <w:r w:rsidRPr="008C6481">
        <w:t>As opções cadastradas no PeopleSoft para este campo são:</w:t>
      </w:r>
    </w:p>
    <w:p w14:paraId="73F8918D" w14:textId="77777777" w:rsidR="00B57356" w:rsidRPr="008C6481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8C6481">
        <w:t>Y:Sim</w:t>
      </w:r>
    </w:p>
    <w:p w14:paraId="21F4D53F" w14:textId="77777777" w:rsidR="00B57356" w:rsidRPr="008C6481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8C6481">
        <w:t>N:Não</w:t>
      </w:r>
    </w:p>
    <w:p w14:paraId="48A591A7" w14:textId="77777777" w:rsidR="00B57356" w:rsidRPr="008C6481" w:rsidRDefault="00B57356" w:rsidP="00B57356">
      <w:pPr>
        <w:pStyle w:val="PargrafodaLista"/>
        <w:ind w:left="1788"/>
        <w:rPr>
          <w:b/>
          <w:lang w:val="en-US"/>
        </w:rPr>
      </w:pPr>
    </w:p>
    <w:p w14:paraId="12D17D40" w14:textId="77777777" w:rsidR="00B57356" w:rsidRPr="008C6481" w:rsidRDefault="00B57356" w:rsidP="00B57356">
      <w:pPr>
        <w:pStyle w:val="PargrafodaLista"/>
        <w:numPr>
          <w:ilvl w:val="1"/>
          <w:numId w:val="6"/>
        </w:numPr>
        <w:rPr>
          <w:b/>
          <w:lang w:val="en-US"/>
        </w:rPr>
      </w:pPr>
      <w:r w:rsidRPr="008C6481">
        <w:rPr>
          <w:b/>
          <w:lang w:val="en-US"/>
        </w:rPr>
        <w:t>THURS (Quinta-Feira)</w:t>
      </w:r>
    </w:p>
    <w:p w14:paraId="09BEC1F7" w14:textId="77777777" w:rsidR="00B57356" w:rsidRPr="008C6481" w:rsidRDefault="00B57356" w:rsidP="00B57356">
      <w:pPr>
        <w:pStyle w:val="PargrafodaLista"/>
        <w:ind w:left="1428" w:firstLine="360"/>
      </w:pPr>
      <w:r w:rsidRPr="008C6481">
        <w:t>As opções cadastradas no PeopleSoft para este campo são:</w:t>
      </w:r>
    </w:p>
    <w:p w14:paraId="7623DFAB" w14:textId="77777777" w:rsidR="00B57356" w:rsidRPr="008C6481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8C6481">
        <w:t>Y:Sim</w:t>
      </w:r>
    </w:p>
    <w:p w14:paraId="59489323" w14:textId="77777777" w:rsidR="00B57356" w:rsidRPr="008C6481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8C6481">
        <w:t>N:Não</w:t>
      </w:r>
    </w:p>
    <w:p w14:paraId="504194D5" w14:textId="77777777" w:rsidR="00B57356" w:rsidRPr="008C6481" w:rsidRDefault="00B57356" w:rsidP="00B57356">
      <w:pPr>
        <w:pStyle w:val="PargrafodaLista"/>
        <w:ind w:left="1788"/>
        <w:rPr>
          <w:b/>
          <w:lang w:val="en-US"/>
        </w:rPr>
      </w:pPr>
    </w:p>
    <w:p w14:paraId="7EF79787" w14:textId="77777777" w:rsidR="00B57356" w:rsidRPr="008C6481" w:rsidRDefault="00B57356" w:rsidP="00B57356">
      <w:pPr>
        <w:pStyle w:val="PargrafodaLista"/>
        <w:numPr>
          <w:ilvl w:val="1"/>
          <w:numId w:val="6"/>
        </w:numPr>
        <w:rPr>
          <w:b/>
          <w:lang w:val="en-US"/>
        </w:rPr>
      </w:pPr>
      <w:r w:rsidRPr="008C6481">
        <w:rPr>
          <w:b/>
          <w:lang w:val="en-US"/>
        </w:rPr>
        <w:t>FRI</w:t>
      </w:r>
      <w:r w:rsidRPr="008C6481">
        <w:rPr>
          <w:b/>
          <w:lang w:val="en-US"/>
        </w:rPr>
        <w:tab/>
        <w:t>(Sexta-Feira)</w:t>
      </w:r>
    </w:p>
    <w:p w14:paraId="7B7D0250" w14:textId="77777777" w:rsidR="00B57356" w:rsidRPr="008C6481" w:rsidRDefault="00B57356" w:rsidP="00B57356">
      <w:pPr>
        <w:pStyle w:val="PargrafodaLista"/>
        <w:ind w:left="1428" w:firstLine="360"/>
      </w:pPr>
      <w:r w:rsidRPr="008C6481">
        <w:t>As opções cadastradas no PeopleSoft para este campo são:</w:t>
      </w:r>
    </w:p>
    <w:p w14:paraId="05CEA30A" w14:textId="77777777" w:rsidR="00B57356" w:rsidRPr="008C6481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8C6481">
        <w:t>Y:Sim</w:t>
      </w:r>
    </w:p>
    <w:p w14:paraId="6351605E" w14:textId="77777777" w:rsidR="00B57356" w:rsidRPr="008C6481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8C6481">
        <w:t>N:Não</w:t>
      </w:r>
    </w:p>
    <w:p w14:paraId="43EAD6A8" w14:textId="77777777" w:rsidR="00B57356" w:rsidRPr="008C6481" w:rsidRDefault="00B57356" w:rsidP="00B57356">
      <w:pPr>
        <w:pStyle w:val="PargrafodaLista"/>
        <w:ind w:left="1788"/>
        <w:rPr>
          <w:b/>
          <w:lang w:val="en-US"/>
        </w:rPr>
      </w:pPr>
    </w:p>
    <w:p w14:paraId="2339C313" w14:textId="77777777" w:rsidR="00B57356" w:rsidRPr="008C6481" w:rsidRDefault="00B57356" w:rsidP="00B57356">
      <w:pPr>
        <w:pStyle w:val="PargrafodaLista"/>
        <w:numPr>
          <w:ilvl w:val="1"/>
          <w:numId w:val="6"/>
        </w:numPr>
        <w:rPr>
          <w:b/>
          <w:lang w:val="en-US"/>
        </w:rPr>
      </w:pPr>
      <w:r w:rsidRPr="008C6481">
        <w:rPr>
          <w:b/>
          <w:lang w:val="en-US"/>
        </w:rPr>
        <w:t>SAT (Sábado)</w:t>
      </w:r>
    </w:p>
    <w:p w14:paraId="79FD73C9" w14:textId="77777777" w:rsidR="00B57356" w:rsidRPr="008C6481" w:rsidRDefault="00B57356" w:rsidP="00B57356">
      <w:pPr>
        <w:pStyle w:val="PargrafodaLista"/>
        <w:ind w:left="1428" w:firstLine="360"/>
      </w:pPr>
      <w:r w:rsidRPr="008C6481">
        <w:t>As opções cadastradas no PeopleSoft para este campo são:</w:t>
      </w:r>
    </w:p>
    <w:p w14:paraId="0B4FD597" w14:textId="77777777" w:rsidR="00B57356" w:rsidRPr="008C6481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8C6481">
        <w:t>Y:Sim</w:t>
      </w:r>
    </w:p>
    <w:p w14:paraId="10C1C72B" w14:textId="77777777" w:rsidR="00B57356" w:rsidRPr="008C6481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8C6481">
        <w:t>N:Não</w:t>
      </w:r>
    </w:p>
    <w:p w14:paraId="750270C5" w14:textId="77777777" w:rsidR="00B57356" w:rsidRPr="008C6481" w:rsidRDefault="00B57356" w:rsidP="00B57356">
      <w:pPr>
        <w:pStyle w:val="PargrafodaLista"/>
        <w:ind w:left="1788"/>
        <w:rPr>
          <w:b/>
          <w:lang w:val="en-US"/>
        </w:rPr>
      </w:pPr>
    </w:p>
    <w:p w14:paraId="79AD1F96" w14:textId="77777777" w:rsidR="00B57356" w:rsidRPr="008C6481" w:rsidRDefault="00B57356" w:rsidP="00B57356">
      <w:pPr>
        <w:pStyle w:val="PargrafodaLista"/>
        <w:numPr>
          <w:ilvl w:val="1"/>
          <w:numId w:val="6"/>
        </w:numPr>
        <w:rPr>
          <w:b/>
          <w:lang w:val="en-US"/>
        </w:rPr>
      </w:pPr>
      <w:r w:rsidRPr="008C6481">
        <w:rPr>
          <w:b/>
          <w:lang w:val="en-US"/>
        </w:rPr>
        <w:t>SUN (Domingo)</w:t>
      </w:r>
    </w:p>
    <w:p w14:paraId="01A1BE99" w14:textId="77777777" w:rsidR="00B57356" w:rsidRPr="008C6481" w:rsidRDefault="00B57356" w:rsidP="00B57356">
      <w:pPr>
        <w:pStyle w:val="PargrafodaLista"/>
        <w:ind w:left="1428" w:firstLine="360"/>
      </w:pPr>
      <w:r w:rsidRPr="008C6481">
        <w:t>As opções cadastradas no PeopleSoft para este campo são:</w:t>
      </w:r>
    </w:p>
    <w:p w14:paraId="3519A5DC" w14:textId="77777777" w:rsidR="00B57356" w:rsidRPr="008C6481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8C6481">
        <w:t>Y:Sim</w:t>
      </w:r>
    </w:p>
    <w:p w14:paraId="33FCBE31" w14:textId="77777777" w:rsidR="00B57356" w:rsidRPr="008C6481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 w:rsidRPr="008C6481">
        <w:t>N:Não</w:t>
      </w:r>
    </w:p>
    <w:p w14:paraId="021937E8" w14:textId="77777777" w:rsidR="00B57356" w:rsidRPr="008C6481" w:rsidRDefault="00B57356" w:rsidP="00B57356">
      <w:pPr>
        <w:pStyle w:val="PargrafodaLista"/>
        <w:spacing w:after="0" w:line="240" w:lineRule="auto"/>
        <w:ind w:left="2148"/>
      </w:pPr>
    </w:p>
    <w:p w14:paraId="1C826FCD" w14:textId="77777777" w:rsidR="00B57356" w:rsidRPr="008C6481" w:rsidRDefault="00B57356" w:rsidP="00B57356">
      <w:pPr>
        <w:pStyle w:val="PargrafodaLista"/>
        <w:numPr>
          <w:ilvl w:val="1"/>
          <w:numId w:val="6"/>
        </w:numPr>
        <w:rPr>
          <w:b/>
          <w:lang w:val="en-US"/>
        </w:rPr>
      </w:pPr>
      <w:r w:rsidRPr="008C6481">
        <w:rPr>
          <w:b/>
          <w:lang w:val="en-US"/>
        </w:rPr>
        <w:t xml:space="preserve">LOCAL_ENCONTRO: </w:t>
      </w:r>
    </w:p>
    <w:p w14:paraId="5307C342" w14:textId="77777777" w:rsidR="00B57356" w:rsidRDefault="00B57356" w:rsidP="00B57356">
      <w:pPr>
        <w:pStyle w:val="PargrafodaLista"/>
        <w:ind w:left="1428" w:firstLine="360"/>
      </w:pPr>
      <w:r w:rsidRPr="008C6481">
        <w:t>Texto com as informações do Local do Encontro, encontrados no ID de   Dependência do PeopleSoft;</w:t>
      </w:r>
    </w:p>
    <w:p w14:paraId="6BDAA183" w14:textId="77777777" w:rsidR="00B57356" w:rsidRPr="00AC2A4D" w:rsidRDefault="00B57356" w:rsidP="00B57356">
      <w:pPr>
        <w:pStyle w:val="PargrafodaLista"/>
        <w:ind w:left="1788"/>
        <w:rPr>
          <w:b/>
        </w:rPr>
      </w:pPr>
    </w:p>
    <w:p w14:paraId="3D7321B7" w14:textId="77777777" w:rsidR="00B57356" w:rsidRPr="00AC2A4D" w:rsidRDefault="00B57356" w:rsidP="00B57356">
      <w:pPr>
        <w:pStyle w:val="PargrafodaLista"/>
        <w:numPr>
          <w:ilvl w:val="1"/>
          <w:numId w:val="6"/>
        </w:numPr>
        <w:rPr>
          <w:b/>
          <w:lang w:val="en-US"/>
        </w:rPr>
      </w:pPr>
      <w:r w:rsidRPr="00AC2A4D">
        <w:rPr>
          <w:b/>
          <w:lang w:val="en-US"/>
        </w:rPr>
        <w:t>HQS_CARACT_CURSO</w:t>
      </w:r>
    </w:p>
    <w:p w14:paraId="04E13E87" w14:textId="77777777" w:rsidR="00B57356" w:rsidRPr="008C6481" w:rsidRDefault="00B57356" w:rsidP="00B57356">
      <w:pPr>
        <w:pStyle w:val="PargrafodaLista"/>
        <w:ind w:left="1428" w:firstLine="360"/>
      </w:pPr>
      <w:r w:rsidRPr="008C6481">
        <w:t>As opções cadastradas no PeopleSoft para este campo são:</w:t>
      </w:r>
    </w:p>
    <w:p w14:paraId="50287ABD" w14:textId="77777777" w:rsidR="00B57356" w:rsidRPr="008C6481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>
        <w:t>AB</w:t>
      </w:r>
      <w:r w:rsidRPr="008C6481">
        <w:t>:</w:t>
      </w:r>
      <w:r>
        <w:t>Aberto</w:t>
      </w:r>
    </w:p>
    <w:p w14:paraId="3BF97941" w14:textId="77777777" w:rsidR="00B57356" w:rsidRPr="008C6481" w:rsidRDefault="00B57356" w:rsidP="00B57356">
      <w:pPr>
        <w:pStyle w:val="PargrafodaLista"/>
        <w:numPr>
          <w:ilvl w:val="0"/>
          <w:numId w:val="7"/>
        </w:numPr>
        <w:spacing w:after="0" w:line="240" w:lineRule="auto"/>
      </w:pPr>
      <w:r>
        <w:t>IC</w:t>
      </w:r>
      <w:r w:rsidRPr="008C6481">
        <w:t>:</w:t>
      </w:r>
      <w:r>
        <w:t>In Company</w:t>
      </w:r>
    </w:p>
    <w:p w14:paraId="6CAD8F39" w14:textId="77777777" w:rsidR="00B57356" w:rsidRPr="00381306" w:rsidRDefault="00B57356" w:rsidP="00B57356">
      <w:pPr>
        <w:pStyle w:val="PargrafodaLista"/>
        <w:ind w:left="1788"/>
        <w:rPr>
          <w:b/>
          <w:lang w:val="en-US"/>
        </w:rPr>
      </w:pPr>
    </w:p>
    <w:p w14:paraId="76D0ABDB" w14:textId="77777777" w:rsidR="00C95DB5" w:rsidRPr="00C95DB5" w:rsidRDefault="00C95DB5" w:rsidP="00C95DB5"/>
    <w:sectPr w:rsidR="00C95DB5" w:rsidRPr="00C95DB5" w:rsidSect="00644409">
      <w:headerReference w:type="default" r:id="rId22"/>
      <w:footerReference w:type="default" r:id="rId23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5DEF5F" w14:textId="77777777" w:rsidR="00F42849" w:rsidRDefault="00F42849" w:rsidP="00560226">
      <w:pPr>
        <w:spacing w:after="0" w:line="240" w:lineRule="auto"/>
      </w:pPr>
      <w:r>
        <w:separator/>
      </w:r>
    </w:p>
  </w:endnote>
  <w:endnote w:type="continuationSeparator" w:id="0">
    <w:p w14:paraId="4255ADD3" w14:textId="77777777" w:rsidR="00F42849" w:rsidRDefault="00F42849" w:rsidP="00560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3BAE48" w14:textId="77777777" w:rsidR="00F42849" w:rsidRDefault="00F42849" w:rsidP="00560226">
    <w:pPr>
      <w:pStyle w:val="Rodap"/>
      <w:tabs>
        <w:tab w:val="clear" w:pos="4252"/>
        <w:tab w:val="clear" w:pos="8504"/>
        <w:tab w:val="left" w:pos="1080"/>
      </w:tabs>
    </w:pPr>
    <w:r w:rsidRPr="0056022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305ECF44" wp14:editId="40422F62">
              <wp:simplePos x="0" y="0"/>
              <wp:positionH relativeFrom="column">
                <wp:posOffset>1234440</wp:posOffset>
              </wp:positionH>
              <wp:positionV relativeFrom="paragraph">
                <wp:posOffset>-109220</wp:posOffset>
              </wp:positionV>
              <wp:extent cx="4819650" cy="523875"/>
              <wp:effectExtent l="0" t="0" r="0" b="0"/>
              <wp:wrapNone/>
              <wp:docPr id="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819650" cy="5238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6A0649F" w14:textId="77777777" w:rsidR="00F42849" w:rsidRPr="00311BFE" w:rsidRDefault="00F42849" w:rsidP="00560226">
                          <w:pPr>
                            <w:spacing w:after="0" w:line="240" w:lineRule="auto"/>
                            <w:rPr>
                              <w:color w:val="365F91" w:themeColor="accent1" w:themeShade="BF"/>
                              <w:sz w:val="14"/>
                              <w:szCs w:val="14"/>
                            </w:rPr>
                          </w:pPr>
                          <w:r>
                            <w:rPr>
                              <w:color w:val="365F91" w:themeColor="accent1" w:themeShade="BF"/>
                              <w:sz w:val="14"/>
                              <w:szCs w:val="14"/>
                            </w:rPr>
                            <w:t>Grupo Marista – Diretoria de Tecnologia</w:t>
                          </w:r>
                        </w:p>
                        <w:p w14:paraId="324115D5" w14:textId="77777777" w:rsidR="00F42849" w:rsidRPr="00817F21" w:rsidRDefault="00F42849" w:rsidP="00560226">
                          <w:pPr>
                            <w:spacing w:after="0" w:line="240" w:lineRule="auto"/>
                            <w:rPr>
                              <w:rFonts w:cstheme="minorHAnsi"/>
                              <w:color w:val="365F91" w:themeColor="accent1" w:themeShade="BF"/>
                              <w:sz w:val="14"/>
                              <w:szCs w:val="14"/>
                            </w:rPr>
                          </w:pPr>
                          <w:r w:rsidRPr="00817F21">
                            <w:rPr>
                              <w:rFonts w:cstheme="minorHAnsi"/>
                              <w:color w:val="365F91" w:themeColor="accent1" w:themeShade="BF"/>
                              <w:sz w:val="14"/>
                              <w:szCs w:val="14"/>
                            </w:rPr>
                            <w:t xml:space="preserve">Rua Imaculada Conceição, 1155 - Bloco Administrativo - </w:t>
                          </w:r>
                          <w:r>
                            <w:rPr>
                              <w:rFonts w:cstheme="minorHAnsi"/>
                              <w:color w:val="365F91" w:themeColor="accent1" w:themeShade="BF"/>
                              <w:sz w:val="14"/>
                              <w:szCs w:val="14"/>
                            </w:rPr>
                            <w:t>4</w:t>
                          </w:r>
                          <w:r w:rsidRPr="00817F21">
                            <w:rPr>
                              <w:rFonts w:cstheme="minorHAnsi"/>
                              <w:color w:val="365F91" w:themeColor="accent1" w:themeShade="BF"/>
                              <w:sz w:val="14"/>
                              <w:szCs w:val="14"/>
                            </w:rPr>
                            <w:t>º andar.</w:t>
                          </w:r>
                        </w:p>
                        <w:p w14:paraId="05EF5FB4" w14:textId="77777777" w:rsidR="00F42849" w:rsidRPr="00817F21" w:rsidRDefault="00F42849" w:rsidP="00560226">
                          <w:pPr>
                            <w:spacing w:line="240" w:lineRule="auto"/>
                            <w:rPr>
                              <w:rFonts w:cstheme="minorHAnsi"/>
                              <w:color w:val="365F91" w:themeColor="accent1" w:themeShade="BF"/>
                              <w:sz w:val="16"/>
                              <w:szCs w:val="16"/>
                            </w:rPr>
                          </w:pPr>
                          <w:r w:rsidRPr="00817F21">
                            <w:rPr>
                              <w:rFonts w:cstheme="minorHAnsi"/>
                              <w:color w:val="365F91" w:themeColor="accent1" w:themeShade="BF"/>
                              <w:sz w:val="14"/>
                              <w:szCs w:val="14"/>
                            </w:rPr>
                            <w:t>Prado Velho – Curitiba PR  C</w:t>
                          </w:r>
                          <w:r>
                            <w:rPr>
                              <w:rFonts w:cstheme="minorHAnsi"/>
                              <w:color w:val="365F91" w:themeColor="accent1" w:themeShade="BF"/>
                              <w:sz w:val="14"/>
                              <w:szCs w:val="14"/>
                            </w:rPr>
                            <w:t>EP:</w:t>
                          </w:r>
                          <w:r w:rsidRPr="00817F21">
                            <w:rPr>
                              <w:rFonts w:cstheme="minorHAnsi"/>
                              <w:color w:val="365F91" w:themeColor="accent1" w:themeShade="BF"/>
                              <w:sz w:val="14"/>
                              <w:szCs w:val="14"/>
                            </w:rPr>
                            <w:t xml:space="preserve"> 80215-901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5ECF44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97.2pt;margin-top:-8.6pt;width:379.5pt;height:41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" filled="f" stroked="f" strokeweight=".5pt">
              <v:path arrowok="t"/>
              <v:textbox>
                <w:txbxContent>
                  <w:p w14:paraId="66A0649F" w14:textId="77777777" w:rsidR="00F42849" w:rsidRPr="00311BFE" w:rsidRDefault="00F42849" w:rsidP="00560226">
                    <w:pPr>
                      <w:spacing w:after="0" w:line="240" w:lineRule="auto"/>
                      <w:rPr>
                        <w:color w:val="365F91" w:themeColor="accent1" w:themeShade="BF"/>
                        <w:sz w:val="14"/>
                        <w:szCs w:val="14"/>
                      </w:rPr>
                    </w:pPr>
                    <w:r>
                      <w:rPr>
                        <w:color w:val="365F91" w:themeColor="accent1" w:themeShade="BF"/>
                        <w:sz w:val="14"/>
                        <w:szCs w:val="14"/>
                      </w:rPr>
                      <w:t>Grupo Marista – Diretoria de Tecnologia</w:t>
                    </w:r>
                  </w:p>
                  <w:p w14:paraId="324115D5" w14:textId="77777777" w:rsidR="00F42849" w:rsidRPr="00817F21" w:rsidRDefault="00F42849" w:rsidP="00560226">
                    <w:pPr>
                      <w:spacing w:after="0" w:line="240" w:lineRule="auto"/>
                      <w:rPr>
                        <w:rFonts w:cstheme="minorHAnsi"/>
                        <w:color w:val="365F91" w:themeColor="accent1" w:themeShade="BF"/>
                        <w:sz w:val="14"/>
                        <w:szCs w:val="14"/>
                      </w:rPr>
                    </w:pPr>
                    <w:r w:rsidRPr="00817F21">
                      <w:rPr>
                        <w:rFonts w:cstheme="minorHAnsi"/>
                        <w:color w:val="365F91" w:themeColor="accent1" w:themeShade="BF"/>
                        <w:sz w:val="14"/>
                        <w:szCs w:val="14"/>
                      </w:rPr>
                      <w:t xml:space="preserve">Rua Imaculada Conceição, 1155 - Bloco Administrativo - </w:t>
                    </w:r>
                    <w:r>
                      <w:rPr>
                        <w:rFonts w:cstheme="minorHAnsi"/>
                        <w:color w:val="365F91" w:themeColor="accent1" w:themeShade="BF"/>
                        <w:sz w:val="14"/>
                        <w:szCs w:val="14"/>
                      </w:rPr>
                      <w:t>4</w:t>
                    </w:r>
                    <w:r w:rsidRPr="00817F21">
                      <w:rPr>
                        <w:rFonts w:cstheme="minorHAnsi"/>
                        <w:color w:val="365F91" w:themeColor="accent1" w:themeShade="BF"/>
                        <w:sz w:val="14"/>
                        <w:szCs w:val="14"/>
                      </w:rPr>
                      <w:t>º andar.</w:t>
                    </w:r>
                  </w:p>
                  <w:p w14:paraId="05EF5FB4" w14:textId="77777777" w:rsidR="00F42849" w:rsidRPr="00817F21" w:rsidRDefault="00F42849" w:rsidP="00560226">
                    <w:pPr>
                      <w:spacing w:line="240" w:lineRule="auto"/>
                      <w:rPr>
                        <w:rFonts w:cstheme="minorHAnsi"/>
                        <w:color w:val="365F91" w:themeColor="accent1" w:themeShade="BF"/>
                        <w:sz w:val="16"/>
                        <w:szCs w:val="16"/>
                      </w:rPr>
                    </w:pPr>
                    <w:r w:rsidRPr="00817F21">
                      <w:rPr>
                        <w:rFonts w:cstheme="minorHAnsi"/>
                        <w:color w:val="365F91" w:themeColor="accent1" w:themeShade="BF"/>
                        <w:sz w:val="14"/>
                        <w:szCs w:val="14"/>
                      </w:rPr>
                      <w:t>Prado Velho – Curitiba PR  C</w:t>
                    </w:r>
                    <w:r>
                      <w:rPr>
                        <w:rFonts w:cstheme="minorHAnsi"/>
                        <w:color w:val="365F91" w:themeColor="accent1" w:themeShade="BF"/>
                        <w:sz w:val="14"/>
                        <w:szCs w:val="14"/>
                      </w:rPr>
                      <w:t>EP:</w:t>
                    </w:r>
                    <w:r w:rsidRPr="00817F21">
                      <w:rPr>
                        <w:rFonts w:cstheme="minorHAnsi"/>
                        <w:color w:val="365F91" w:themeColor="accent1" w:themeShade="BF"/>
                        <w:sz w:val="14"/>
                        <w:szCs w:val="14"/>
                      </w:rPr>
                      <w:t xml:space="preserve"> 80215-901</w:t>
                    </w:r>
                  </w:p>
                </w:txbxContent>
              </v:textbox>
            </v:shape>
          </w:pict>
        </mc:Fallback>
      </mc:AlternateContent>
    </w:r>
    <w:r w:rsidRPr="0056022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620879C" wp14:editId="68FF50AC">
              <wp:simplePos x="0" y="0"/>
              <wp:positionH relativeFrom="column">
                <wp:posOffset>33020</wp:posOffset>
              </wp:positionH>
              <wp:positionV relativeFrom="paragraph">
                <wp:posOffset>-107950</wp:posOffset>
              </wp:positionV>
              <wp:extent cx="1304925" cy="514350"/>
              <wp:effectExtent l="0" t="0" r="0" b="0"/>
              <wp:wrapNone/>
              <wp:docPr id="1" name="Caixa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04925" cy="5143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CEEB90E" w14:textId="77777777" w:rsidR="00F42849" w:rsidRPr="00311BFE" w:rsidRDefault="00F42849" w:rsidP="00560226">
                          <w:pPr>
                            <w:spacing w:after="0" w:line="240" w:lineRule="auto"/>
                            <w:rPr>
                              <w:color w:val="365F91" w:themeColor="accent1" w:themeShade="BF"/>
                              <w:sz w:val="14"/>
                              <w:szCs w:val="14"/>
                            </w:rPr>
                          </w:pPr>
                          <w:r w:rsidRPr="00311BFE">
                            <w:rPr>
                              <w:color w:val="365F91" w:themeColor="accent1" w:themeShade="BF"/>
                              <w:sz w:val="14"/>
                              <w:szCs w:val="14"/>
                            </w:rPr>
                            <w:t>Tel.:</w:t>
                          </w:r>
                          <w:r>
                            <w:rPr>
                              <w:color w:val="365F91" w:themeColor="accent1" w:themeShade="BF"/>
                              <w:sz w:val="14"/>
                              <w:szCs w:val="14"/>
                            </w:rPr>
                            <w:t xml:space="preserve"> 3271-2355</w:t>
                          </w:r>
                        </w:p>
                        <w:p w14:paraId="2D3E1951" w14:textId="77777777" w:rsidR="00F42849" w:rsidRPr="00311BFE" w:rsidRDefault="00F42849" w:rsidP="00560226">
                          <w:pPr>
                            <w:spacing w:after="0" w:line="240" w:lineRule="auto"/>
                            <w:rPr>
                              <w:color w:val="365F91" w:themeColor="accent1" w:themeShade="BF"/>
                              <w:sz w:val="14"/>
                              <w:szCs w:val="14"/>
                            </w:rPr>
                          </w:pPr>
                          <w:r>
                            <w:rPr>
                              <w:color w:val="365F91" w:themeColor="accent1" w:themeShade="BF"/>
                              <w:sz w:val="14"/>
                              <w:szCs w:val="14"/>
                            </w:rPr>
                            <w:t>Cel.</w:t>
                          </w:r>
                          <w:r w:rsidRPr="00311BFE">
                            <w:rPr>
                              <w:color w:val="365F91" w:themeColor="accent1" w:themeShade="BF"/>
                              <w:sz w:val="14"/>
                              <w:szCs w:val="14"/>
                            </w:rPr>
                            <w:t>:</w:t>
                          </w:r>
                          <w:r>
                            <w:rPr>
                              <w:color w:val="365F91" w:themeColor="accent1" w:themeShade="BF"/>
                              <w:sz w:val="14"/>
                              <w:szCs w:val="14"/>
                            </w:rPr>
                            <w:t xml:space="preserve"> 8875-5526</w:t>
                          </w:r>
                        </w:p>
                        <w:p w14:paraId="425DF9FD" w14:textId="77777777" w:rsidR="00F42849" w:rsidRPr="00311BFE" w:rsidRDefault="00F42849" w:rsidP="00560226">
                          <w:pPr>
                            <w:spacing w:line="240" w:lineRule="auto"/>
                            <w:rPr>
                              <w:color w:val="365F91" w:themeColor="accent1" w:themeShade="BF"/>
                              <w:sz w:val="14"/>
                              <w:szCs w:val="14"/>
                            </w:rPr>
                          </w:pPr>
                          <w:r w:rsidRPr="00311BFE">
                            <w:rPr>
                              <w:color w:val="365F91" w:themeColor="accent1" w:themeShade="BF"/>
                              <w:sz w:val="14"/>
                              <w:szCs w:val="14"/>
                            </w:rPr>
                            <w:t>www.grupomarista.org.br</w:t>
                          </w:r>
                        </w:p>
                        <w:p w14:paraId="2A4C3647" w14:textId="77777777" w:rsidR="00F42849" w:rsidRPr="00311BFE" w:rsidRDefault="00F42849" w:rsidP="00560226">
                          <w:pPr>
                            <w:rPr>
                              <w:color w:val="365F91" w:themeColor="accent1" w:themeShade="BF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620879C" id="Caixa de texto 1" o:spid="_x0000_s1027" type="#_x0000_t202" style="position:absolute;margin-left:2.6pt;margin-top:-8.5pt;width:102.75pt;height:40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" filled="f" stroked="f" strokeweight=".5pt">
              <v:path arrowok="t"/>
              <v:textbox>
                <w:txbxContent>
                  <w:p w14:paraId="3CEEB90E" w14:textId="77777777" w:rsidR="00F42849" w:rsidRPr="00311BFE" w:rsidRDefault="00F42849" w:rsidP="00560226">
                    <w:pPr>
                      <w:spacing w:after="0" w:line="240" w:lineRule="auto"/>
                      <w:rPr>
                        <w:color w:val="365F91" w:themeColor="accent1" w:themeShade="BF"/>
                        <w:sz w:val="14"/>
                        <w:szCs w:val="14"/>
                      </w:rPr>
                    </w:pPr>
                    <w:r w:rsidRPr="00311BFE">
                      <w:rPr>
                        <w:color w:val="365F91" w:themeColor="accent1" w:themeShade="BF"/>
                        <w:sz w:val="14"/>
                        <w:szCs w:val="14"/>
                      </w:rPr>
                      <w:t>Tel.:</w:t>
                    </w:r>
                    <w:r>
                      <w:rPr>
                        <w:color w:val="365F91" w:themeColor="accent1" w:themeShade="BF"/>
                        <w:sz w:val="14"/>
                        <w:szCs w:val="14"/>
                      </w:rPr>
                      <w:t xml:space="preserve"> 3271-2355</w:t>
                    </w:r>
                  </w:p>
                  <w:p w14:paraId="2D3E1951" w14:textId="77777777" w:rsidR="00F42849" w:rsidRPr="00311BFE" w:rsidRDefault="00F42849" w:rsidP="00560226">
                    <w:pPr>
                      <w:spacing w:after="0" w:line="240" w:lineRule="auto"/>
                      <w:rPr>
                        <w:color w:val="365F91" w:themeColor="accent1" w:themeShade="BF"/>
                        <w:sz w:val="14"/>
                        <w:szCs w:val="14"/>
                      </w:rPr>
                    </w:pPr>
                    <w:r>
                      <w:rPr>
                        <w:color w:val="365F91" w:themeColor="accent1" w:themeShade="BF"/>
                        <w:sz w:val="14"/>
                        <w:szCs w:val="14"/>
                      </w:rPr>
                      <w:t>Cel.</w:t>
                    </w:r>
                    <w:r w:rsidRPr="00311BFE">
                      <w:rPr>
                        <w:color w:val="365F91" w:themeColor="accent1" w:themeShade="BF"/>
                        <w:sz w:val="14"/>
                        <w:szCs w:val="14"/>
                      </w:rPr>
                      <w:t>:</w:t>
                    </w:r>
                    <w:r>
                      <w:rPr>
                        <w:color w:val="365F91" w:themeColor="accent1" w:themeShade="BF"/>
                        <w:sz w:val="14"/>
                        <w:szCs w:val="14"/>
                      </w:rPr>
                      <w:t xml:space="preserve"> 8875-5526</w:t>
                    </w:r>
                  </w:p>
                  <w:p w14:paraId="425DF9FD" w14:textId="77777777" w:rsidR="00F42849" w:rsidRPr="00311BFE" w:rsidRDefault="00F42849" w:rsidP="00560226">
                    <w:pPr>
                      <w:spacing w:line="240" w:lineRule="auto"/>
                      <w:rPr>
                        <w:color w:val="365F91" w:themeColor="accent1" w:themeShade="BF"/>
                        <w:sz w:val="14"/>
                        <w:szCs w:val="14"/>
                      </w:rPr>
                    </w:pPr>
                    <w:r w:rsidRPr="00311BFE">
                      <w:rPr>
                        <w:color w:val="365F91" w:themeColor="accent1" w:themeShade="BF"/>
                        <w:sz w:val="14"/>
                        <w:szCs w:val="14"/>
                      </w:rPr>
                      <w:t>www.grupomarista.org.br</w:t>
                    </w:r>
                  </w:p>
                  <w:p w14:paraId="2A4C3647" w14:textId="77777777" w:rsidR="00F42849" w:rsidRPr="00311BFE" w:rsidRDefault="00F42849" w:rsidP="00560226">
                    <w:pPr>
                      <w:rPr>
                        <w:color w:val="365F91" w:themeColor="accent1" w:themeShade="BF"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AAF215" w14:textId="77777777" w:rsidR="00F42849" w:rsidRDefault="00F42849" w:rsidP="00560226">
      <w:pPr>
        <w:spacing w:after="0" w:line="240" w:lineRule="auto"/>
      </w:pPr>
      <w:r>
        <w:separator/>
      </w:r>
    </w:p>
  </w:footnote>
  <w:footnote w:type="continuationSeparator" w:id="0">
    <w:p w14:paraId="6A2383DA" w14:textId="77777777" w:rsidR="00F42849" w:rsidRDefault="00F42849" w:rsidP="005602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B6E5F3" w14:textId="77777777" w:rsidR="00F42849" w:rsidRPr="0081424E" w:rsidRDefault="00F42849" w:rsidP="0081424E">
    <w:pPr>
      <w:pStyle w:val="Cabealho"/>
      <w:tabs>
        <w:tab w:val="clear" w:pos="8504"/>
      </w:tabs>
      <w:jc w:val="center"/>
      <w:rPr>
        <w:sz w:val="40"/>
        <w:szCs w:val="40"/>
      </w:rPr>
    </w:pPr>
    <w:r w:rsidRPr="0081424E">
      <w:rPr>
        <w:noProof/>
        <w:sz w:val="40"/>
        <w:szCs w:val="40"/>
        <w:lang w:eastAsia="pt-BR"/>
      </w:rPr>
      <w:drawing>
        <wp:anchor distT="0" distB="0" distL="114300" distR="114300" simplePos="0" relativeHeight="251655680" behindDoc="1" locked="0" layoutInCell="1" allowOverlap="1" wp14:anchorId="7D7CC78F" wp14:editId="5A03F172">
          <wp:simplePos x="0" y="0"/>
          <wp:positionH relativeFrom="column">
            <wp:posOffset>-1346835</wp:posOffset>
          </wp:positionH>
          <wp:positionV relativeFrom="paragraph">
            <wp:posOffset>-480695</wp:posOffset>
          </wp:positionV>
          <wp:extent cx="7927200" cy="10429200"/>
          <wp:effectExtent l="0" t="0" r="0" b="0"/>
          <wp:wrapNone/>
          <wp:docPr id="5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undo_grup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7200" cy="104292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b/>
          <w:color w:val="8DB3E2" w:themeColor="text2" w:themeTint="66"/>
          <w:sz w:val="40"/>
          <w:szCs w:val="40"/>
        </w:rPr>
        <w:alias w:val="Título"/>
        <w:tag w:val=""/>
        <w:id w:val="43024811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81424E">
          <w:rPr>
            <w:b/>
            <w:color w:val="8DB3E2" w:themeColor="text2" w:themeTint="66"/>
            <w:sz w:val="40"/>
            <w:szCs w:val="40"/>
          </w:rPr>
          <w:t>DESCRIÇÃO DO NEGÓCIO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403993"/>
    <w:multiLevelType w:val="hybridMultilevel"/>
    <w:tmpl w:val="C6B81EB4"/>
    <w:lvl w:ilvl="0" w:tplc="0416000B">
      <w:start w:val="1"/>
      <w:numFmt w:val="bullet"/>
      <w:lvlText w:val=""/>
      <w:lvlJc w:val="left"/>
      <w:pPr>
        <w:ind w:left="2148" w:hanging="360"/>
      </w:pPr>
      <w:rPr>
        <w:rFonts w:ascii="Wingdings" w:hAnsi="Wingdings" w:hint="default"/>
      </w:rPr>
    </w:lvl>
    <w:lvl w:ilvl="1" w:tplc="04160019">
      <w:start w:val="1"/>
      <w:numFmt w:val="lowerLetter"/>
      <w:lvlText w:val="%2."/>
      <w:lvlJc w:val="left"/>
      <w:pPr>
        <w:ind w:left="2868" w:hanging="360"/>
      </w:pPr>
    </w:lvl>
    <w:lvl w:ilvl="2" w:tplc="0416001B" w:tentative="1">
      <w:start w:val="1"/>
      <w:numFmt w:val="lowerRoman"/>
      <w:lvlText w:val="%3."/>
      <w:lvlJc w:val="right"/>
      <w:pPr>
        <w:ind w:left="3588" w:hanging="180"/>
      </w:pPr>
    </w:lvl>
    <w:lvl w:ilvl="3" w:tplc="0416000F" w:tentative="1">
      <w:start w:val="1"/>
      <w:numFmt w:val="decimal"/>
      <w:lvlText w:val="%4."/>
      <w:lvlJc w:val="left"/>
      <w:pPr>
        <w:ind w:left="4308" w:hanging="360"/>
      </w:pPr>
    </w:lvl>
    <w:lvl w:ilvl="4" w:tplc="04160019" w:tentative="1">
      <w:start w:val="1"/>
      <w:numFmt w:val="lowerLetter"/>
      <w:lvlText w:val="%5."/>
      <w:lvlJc w:val="left"/>
      <w:pPr>
        <w:ind w:left="5028" w:hanging="360"/>
      </w:pPr>
    </w:lvl>
    <w:lvl w:ilvl="5" w:tplc="0416001B" w:tentative="1">
      <w:start w:val="1"/>
      <w:numFmt w:val="lowerRoman"/>
      <w:lvlText w:val="%6."/>
      <w:lvlJc w:val="right"/>
      <w:pPr>
        <w:ind w:left="5748" w:hanging="180"/>
      </w:pPr>
    </w:lvl>
    <w:lvl w:ilvl="6" w:tplc="0416000F" w:tentative="1">
      <w:start w:val="1"/>
      <w:numFmt w:val="decimal"/>
      <w:lvlText w:val="%7."/>
      <w:lvlJc w:val="left"/>
      <w:pPr>
        <w:ind w:left="6468" w:hanging="360"/>
      </w:pPr>
    </w:lvl>
    <w:lvl w:ilvl="7" w:tplc="04160019" w:tentative="1">
      <w:start w:val="1"/>
      <w:numFmt w:val="lowerLetter"/>
      <w:lvlText w:val="%8."/>
      <w:lvlJc w:val="left"/>
      <w:pPr>
        <w:ind w:left="7188" w:hanging="360"/>
      </w:pPr>
    </w:lvl>
    <w:lvl w:ilvl="8" w:tplc="0416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">
    <w:nsid w:val="28685B4E"/>
    <w:multiLevelType w:val="hybridMultilevel"/>
    <w:tmpl w:val="109C8E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EC7EA7"/>
    <w:multiLevelType w:val="hybridMultilevel"/>
    <w:tmpl w:val="4CACF980"/>
    <w:lvl w:ilvl="0" w:tplc="519C4E4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2" w:hanging="360"/>
      </w:pPr>
    </w:lvl>
    <w:lvl w:ilvl="2" w:tplc="0416001B" w:tentative="1">
      <w:start w:val="1"/>
      <w:numFmt w:val="lowerRoman"/>
      <w:lvlText w:val="%3."/>
      <w:lvlJc w:val="right"/>
      <w:pPr>
        <w:ind w:left="1452" w:hanging="180"/>
      </w:pPr>
    </w:lvl>
    <w:lvl w:ilvl="3" w:tplc="0416000F" w:tentative="1">
      <w:start w:val="1"/>
      <w:numFmt w:val="decimal"/>
      <w:lvlText w:val="%4."/>
      <w:lvlJc w:val="left"/>
      <w:pPr>
        <w:ind w:left="2172" w:hanging="360"/>
      </w:pPr>
    </w:lvl>
    <w:lvl w:ilvl="4" w:tplc="04160019" w:tentative="1">
      <w:start w:val="1"/>
      <w:numFmt w:val="lowerLetter"/>
      <w:lvlText w:val="%5."/>
      <w:lvlJc w:val="left"/>
      <w:pPr>
        <w:ind w:left="2892" w:hanging="360"/>
      </w:pPr>
    </w:lvl>
    <w:lvl w:ilvl="5" w:tplc="0416001B" w:tentative="1">
      <w:start w:val="1"/>
      <w:numFmt w:val="lowerRoman"/>
      <w:lvlText w:val="%6."/>
      <w:lvlJc w:val="right"/>
      <w:pPr>
        <w:ind w:left="3612" w:hanging="180"/>
      </w:pPr>
    </w:lvl>
    <w:lvl w:ilvl="6" w:tplc="0416000F" w:tentative="1">
      <w:start w:val="1"/>
      <w:numFmt w:val="decimal"/>
      <w:lvlText w:val="%7."/>
      <w:lvlJc w:val="left"/>
      <w:pPr>
        <w:ind w:left="4332" w:hanging="360"/>
      </w:pPr>
    </w:lvl>
    <w:lvl w:ilvl="7" w:tplc="04160019" w:tentative="1">
      <w:start w:val="1"/>
      <w:numFmt w:val="lowerLetter"/>
      <w:lvlText w:val="%8."/>
      <w:lvlJc w:val="left"/>
      <w:pPr>
        <w:ind w:left="5052" w:hanging="360"/>
      </w:pPr>
    </w:lvl>
    <w:lvl w:ilvl="8" w:tplc="0416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3">
    <w:nsid w:val="323D0E24"/>
    <w:multiLevelType w:val="hybridMultilevel"/>
    <w:tmpl w:val="AB80F8B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660E32"/>
    <w:multiLevelType w:val="hybridMultilevel"/>
    <w:tmpl w:val="9FA27E5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D">
      <w:start w:val="1"/>
      <w:numFmt w:val="bullet"/>
      <w:lvlText w:val=""/>
      <w:lvlJc w:val="left"/>
      <w:pPr>
        <w:ind w:left="1788" w:hanging="360"/>
      </w:pPr>
      <w:rPr>
        <w:rFonts w:ascii="Wingdings" w:hAnsi="Wingdings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D">
      <w:start w:val="1"/>
      <w:numFmt w:val="bullet"/>
      <w:lvlText w:val=""/>
      <w:lvlJc w:val="left"/>
      <w:pPr>
        <w:ind w:left="3228" w:hanging="360"/>
      </w:pPr>
      <w:rPr>
        <w:rFonts w:ascii="Wingdings" w:hAnsi="Wingdings" w:hint="default"/>
      </w:rPr>
    </w:lvl>
    <w:lvl w:ilvl="4" w:tplc="04160019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48D42AC7"/>
    <w:multiLevelType w:val="hybridMultilevel"/>
    <w:tmpl w:val="0D1082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7A09DF"/>
    <w:multiLevelType w:val="hybridMultilevel"/>
    <w:tmpl w:val="2E9C916C"/>
    <w:lvl w:ilvl="0" w:tplc="EB827D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attachedTemplate r:id="rId1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D62"/>
    <w:rsid w:val="000113FD"/>
    <w:rsid w:val="000117E4"/>
    <w:rsid w:val="000169D6"/>
    <w:rsid w:val="000279EF"/>
    <w:rsid w:val="00037956"/>
    <w:rsid w:val="000460D4"/>
    <w:rsid w:val="00047D76"/>
    <w:rsid w:val="00051017"/>
    <w:rsid w:val="0005112F"/>
    <w:rsid w:val="00052FF1"/>
    <w:rsid w:val="00055ECA"/>
    <w:rsid w:val="00056908"/>
    <w:rsid w:val="00062B61"/>
    <w:rsid w:val="00066E05"/>
    <w:rsid w:val="00071273"/>
    <w:rsid w:val="00073216"/>
    <w:rsid w:val="000752FC"/>
    <w:rsid w:val="00082DD3"/>
    <w:rsid w:val="000837EA"/>
    <w:rsid w:val="0008767B"/>
    <w:rsid w:val="00094E75"/>
    <w:rsid w:val="000A0407"/>
    <w:rsid w:val="000A3189"/>
    <w:rsid w:val="000A3FC6"/>
    <w:rsid w:val="000B1B15"/>
    <w:rsid w:val="000B344F"/>
    <w:rsid w:val="000B3D14"/>
    <w:rsid w:val="000B75C5"/>
    <w:rsid w:val="000D1C95"/>
    <w:rsid w:val="000D58DF"/>
    <w:rsid w:val="000E339F"/>
    <w:rsid w:val="000F2F9B"/>
    <w:rsid w:val="000F3330"/>
    <w:rsid w:val="000F6CC8"/>
    <w:rsid w:val="001010C2"/>
    <w:rsid w:val="001074A5"/>
    <w:rsid w:val="00114AAF"/>
    <w:rsid w:val="0011536D"/>
    <w:rsid w:val="001165C4"/>
    <w:rsid w:val="00124255"/>
    <w:rsid w:val="00125B3B"/>
    <w:rsid w:val="00125D21"/>
    <w:rsid w:val="0014139E"/>
    <w:rsid w:val="00141AFF"/>
    <w:rsid w:val="0015534A"/>
    <w:rsid w:val="0016176D"/>
    <w:rsid w:val="0016638C"/>
    <w:rsid w:val="00166CA6"/>
    <w:rsid w:val="001741E4"/>
    <w:rsid w:val="00175907"/>
    <w:rsid w:val="0018119F"/>
    <w:rsid w:val="00185C39"/>
    <w:rsid w:val="00185C64"/>
    <w:rsid w:val="00186FC5"/>
    <w:rsid w:val="00194D45"/>
    <w:rsid w:val="00195CEC"/>
    <w:rsid w:val="001A24C8"/>
    <w:rsid w:val="001A4EF3"/>
    <w:rsid w:val="001B1B2B"/>
    <w:rsid w:val="001B4231"/>
    <w:rsid w:val="001C26E5"/>
    <w:rsid w:val="001C44C0"/>
    <w:rsid w:val="001D4FFB"/>
    <w:rsid w:val="001E16CA"/>
    <w:rsid w:val="001E2500"/>
    <w:rsid w:val="001E2549"/>
    <w:rsid w:val="001E2A81"/>
    <w:rsid w:val="001E7014"/>
    <w:rsid w:val="001E7263"/>
    <w:rsid w:val="001F0E35"/>
    <w:rsid w:val="001F1C6C"/>
    <w:rsid w:val="001F6EAB"/>
    <w:rsid w:val="001F7F8A"/>
    <w:rsid w:val="00210E60"/>
    <w:rsid w:val="00213F6D"/>
    <w:rsid w:val="00214EF2"/>
    <w:rsid w:val="00216BAA"/>
    <w:rsid w:val="00217163"/>
    <w:rsid w:val="00220785"/>
    <w:rsid w:val="00222C73"/>
    <w:rsid w:val="002268F0"/>
    <w:rsid w:val="002275C7"/>
    <w:rsid w:val="00231B7C"/>
    <w:rsid w:val="002402DA"/>
    <w:rsid w:val="0024152C"/>
    <w:rsid w:val="0024567B"/>
    <w:rsid w:val="00255ACB"/>
    <w:rsid w:val="00260F1E"/>
    <w:rsid w:val="002638CC"/>
    <w:rsid w:val="002673E7"/>
    <w:rsid w:val="00270F91"/>
    <w:rsid w:val="0027460A"/>
    <w:rsid w:val="00277050"/>
    <w:rsid w:val="002802C4"/>
    <w:rsid w:val="00281BEE"/>
    <w:rsid w:val="002850BF"/>
    <w:rsid w:val="002A2A36"/>
    <w:rsid w:val="002A554D"/>
    <w:rsid w:val="002A6B26"/>
    <w:rsid w:val="002A6E2D"/>
    <w:rsid w:val="002B0FBC"/>
    <w:rsid w:val="002B357E"/>
    <w:rsid w:val="002B3C0B"/>
    <w:rsid w:val="002C5400"/>
    <w:rsid w:val="002C54DD"/>
    <w:rsid w:val="002C6883"/>
    <w:rsid w:val="002D19D2"/>
    <w:rsid w:val="002D37A9"/>
    <w:rsid w:val="002D7215"/>
    <w:rsid w:val="002E20BE"/>
    <w:rsid w:val="002E7A88"/>
    <w:rsid w:val="002F24EF"/>
    <w:rsid w:val="002F5408"/>
    <w:rsid w:val="0030017F"/>
    <w:rsid w:val="00320C86"/>
    <w:rsid w:val="00327494"/>
    <w:rsid w:val="00342686"/>
    <w:rsid w:val="00343046"/>
    <w:rsid w:val="00345267"/>
    <w:rsid w:val="00350E1D"/>
    <w:rsid w:val="00355BFB"/>
    <w:rsid w:val="00361C24"/>
    <w:rsid w:val="00372385"/>
    <w:rsid w:val="0037358A"/>
    <w:rsid w:val="00373E4D"/>
    <w:rsid w:val="0037735D"/>
    <w:rsid w:val="00383750"/>
    <w:rsid w:val="003846A6"/>
    <w:rsid w:val="0039173F"/>
    <w:rsid w:val="003974C0"/>
    <w:rsid w:val="003A268B"/>
    <w:rsid w:val="003C0C26"/>
    <w:rsid w:val="003C6FC4"/>
    <w:rsid w:val="003D1D17"/>
    <w:rsid w:val="003D4A73"/>
    <w:rsid w:val="003D6AA3"/>
    <w:rsid w:val="003D73EC"/>
    <w:rsid w:val="003E165E"/>
    <w:rsid w:val="003E7D35"/>
    <w:rsid w:val="003E7EF9"/>
    <w:rsid w:val="00413B7C"/>
    <w:rsid w:val="00415122"/>
    <w:rsid w:val="004233E4"/>
    <w:rsid w:val="00426DDA"/>
    <w:rsid w:val="00427B26"/>
    <w:rsid w:val="00430564"/>
    <w:rsid w:val="00447941"/>
    <w:rsid w:val="004527D4"/>
    <w:rsid w:val="00452922"/>
    <w:rsid w:val="00457FFD"/>
    <w:rsid w:val="0046206C"/>
    <w:rsid w:val="00472644"/>
    <w:rsid w:val="00473095"/>
    <w:rsid w:val="00474EDB"/>
    <w:rsid w:val="00493CE3"/>
    <w:rsid w:val="00494311"/>
    <w:rsid w:val="004A3F9C"/>
    <w:rsid w:val="004C32FA"/>
    <w:rsid w:val="004C51C2"/>
    <w:rsid w:val="004D1745"/>
    <w:rsid w:val="004D1E4B"/>
    <w:rsid w:val="004D7D6C"/>
    <w:rsid w:val="004E2F3A"/>
    <w:rsid w:val="004E56F8"/>
    <w:rsid w:val="004E753D"/>
    <w:rsid w:val="004F1488"/>
    <w:rsid w:val="004F1F5D"/>
    <w:rsid w:val="004F31E8"/>
    <w:rsid w:val="004F75FD"/>
    <w:rsid w:val="005001A8"/>
    <w:rsid w:val="0050265F"/>
    <w:rsid w:val="00503F1C"/>
    <w:rsid w:val="00505847"/>
    <w:rsid w:val="00507685"/>
    <w:rsid w:val="005146A2"/>
    <w:rsid w:val="00517093"/>
    <w:rsid w:val="00520037"/>
    <w:rsid w:val="00532A5A"/>
    <w:rsid w:val="00537DD7"/>
    <w:rsid w:val="00537E48"/>
    <w:rsid w:val="005402ED"/>
    <w:rsid w:val="005404BF"/>
    <w:rsid w:val="0054587C"/>
    <w:rsid w:val="00560226"/>
    <w:rsid w:val="00560B50"/>
    <w:rsid w:val="00566219"/>
    <w:rsid w:val="00573567"/>
    <w:rsid w:val="0057492A"/>
    <w:rsid w:val="00581EB7"/>
    <w:rsid w:val="005963AC"/>
    <w:rsid w:val="005A20E4"/>
    <w:rsid w:val="005B3BFF"/>
    <w:rsid w:val="005B521F"/>
    <w:rsid w:val="005B5E16"/>
    <w:rsid w:val="005B6F82"/>
    <w:rsid w:val="005C0F2A"/>
    <w:rsid w:val="005D277F"/>
    <w:rsid w:val="005D5931"/>
    <w:rsid w:val="005E6F70"/>
    <w:rsid w:val="006044F7"/>
    <w:rsid w:val="00605E2B"/>
    <w:rsid w:val="006140BF"/>
    <w:rsid w:val="0061560D"/>
    <w:rsid w:val="00616C0B"/>
    <w:rsid w:val="006171B3"/>
    <w:rsid w:val="00620891"/>
    <w:rsid w:val="00621525"/>
    <w:rsid w:val="00621E73"/>
    <w:rsid w:val="00623EFA"/>
    <w:rsid w:val="00624AB3"/>
    <w:rsid w:val="00633C67"/>
    <w:rsid w:val="00644409"/>
    <w:rsid w:val="00644949"/>
    <w:rsid w:val="00650BB3"/>
    <w:rsid w:val="00650E03"/>
    <w:rsid w:val="006530AA"/>
    <w:rsid w:val="00662F27"/>
    <w:rsid w:val="00663256"/>
    <w:rsid w:val="00672222"/>
    <w:rsid w:val="00683170"/>
    <w:rsid w:val="00684821"/>
    <w:rsid w:val="0068654B"/>
    <w:rsid w:val="00687603"/>
    <w:rsid w:val="00687724"/>
    <w:rsid w:val="00694993"/>
    <w:rsid w:val="00696C2C"/>
    <w:rsid w:val="006A6978"/>
    <w:rsid w:val="006C284A"/>
    <w:rsid w:val="006D1692"/>
    <w:rsid w:val="006D548D"/>
    <w:rsid w:val="006E174A"/>
    <w:rsid w:val="006E39A7"/>
    <w:rsid w:val="006E6A22"/>
    <w:rsid w:val="006F56D2"/>
    <w:rsid w:val="007030B2"/>
    <w:rsid w:val="00704353"/>
    <w:rsid w:val="007079C7"/>
    <w:rsid w:val="00711E6A"/>
    <w:rsid w:val="00714515"/>
    <w:rsid w:val="007156BF"/>
    <w:rsid w:val="00725A1E"/>
    <w:rsid w:val="00725B5F"/>
    <w:rsid w:val="0073324D"/>
    <w:rsid w:val="00741F11"/>
    <w:rsid w:val="007440F0"/>
    <w:rsid w:val="00746A0B"/>
    <w:rsid w:val="007475B6"/>
    <w:rsid w:val="00752545"/>
    <w:rsid w:val="007604DD"/>
    <w:rsid w:val="0076339C"/>
    <w:rsid w:val="00764215"/>
    <w:rsid w:val="007663B1"/>
    <w:rsid w:val="007705C2"/>
    <w:rsid w:val="00783912"/>
    <w:rsid w:val="007849B5"/>
    <w:rsid w:val="00784E7B"/>
    <w:rsid w:val="00791DDD"/>
    <w:rsid w:val="007960DD"/>
    <w:rsid w:val="007A117A"/>
    <w:rsid w:val="007A2EEA"/>
    <w:rsid w:val="007B20BD"/>
    <w:rsid w:val="007B2B38"/>
    <w:rsid w:val="007C07FE"/>
    <w:rsid w:val="007C3463"/>
    <w:rsid w:val="007C64F6"/>
    <w:rsid w:val="007C6AAE"/>
    <w:rsid w:val="007D0955"/>
    <w:rsid w:val="007D31DB"/>
    <w:rsid w:val="007D575F"/>
    <w:rsid w:val="008031F6"/>
    <w:rsid w:val="00803529"/>
    <w:rsid w:val="00803DBE"/>
    <w:rsid w:val="00806BB3"/>
    <w:rsid w:val="008132DA"/>
    <w:rsid w:val="0081424E"/>
    <w:rsid w:val="00824F93"/>
    <w:rsid w:val="00840865"/>
    <w:rsid w:val="008467A7"/>
    <w:rsid w:val="008527D1"/>
    <w:rsid w:val="0085535F"/>
    <w:rsid w:val="00867FBA"/>
    <w:rsid w:val="00870962"/>
    <w:rsid w:val="008751EC"/>
    <w:rsid w:val="00877E65"/>
    <w:rsid w:val="00885A08"/>
    <w:rsid w:val="008915CE"/>
    <w:rsid w:val="008957A4"/>
    <w:rsid w:val="008A0187"/>
    <w:rsid w:val="008A0F52"/>
    <w:rsid w:val="008B0B80"/>
    <w:rsid w:val="008B3F5F"/>
    <w:rsid w:val="008C3436"/>
    <w:rsid w:val="008D567F"/>
    <w:rsid w:val="008D7580"/>
    <w:rsid w:val="008D7943"/>
    <w:rsid w:val="008E2AF5"/>
    <w:rsid w:val="008E5153"/>
    <w:rsid w:val="008E579C"/>
    <w:rsid w:val="008F321E"/>
    <w:rsid w:val="008F510E"/>
    <w:rsid w:val="0090488B"/>
    <w:rsid w:val="0092587D"/>
    <w:rsid w:val="00925D23"/>
    <w:rsid w:val="00930E91"/>
    <w:rsid w:val="00933731"/>
    <w:rsid w:val="00942A41"/>
    <w:rsid w:val="00951019"/>
    <w:rsid w:val="00955C0B"/>
    <w:rsid w:val="0096210F"/>
    <w:rsid w:val="00966181"/>
    <w:rsid w:val="00966D18"/>
    <w:rsid w:val="009675AB"/>
    <w:rsid w:val="00970FE9"/>
    <w:rsid w:val="00971BD5"/>
    <w:rsid w:val="00982101"/>
    <w:rsid w:val="009825E2"/>
    <w:rsid w:val="009828AA"/>
    <w:rsid w:val="00990F39"/>
    <w:rsid w:val="00996BDD"/>
    <w:rsid w:val="009A0E92"/>
    <w:rsid w:val="009A14A6"/>
    <w:rsid w:val="009B1062"/>
    <w:rsid w:val="009D7BB5"/>
    <w:rsid w:val="009E2F75"/>
    <w:rsid w:val="009E3238"/>
    <w:rsid w:val="009F418A"/>
    <w:rsid w:val="009F564C"/>
    <w:rsid w:val="009F6DEA"/>
    <w:rsid w:val="00A10AD1"/>
    <w:rsid w:val="00A17013"/>
    <w:rsid w:val="00A20A78"/>
    <w:rsid w:val="00A24938"/>
    <w:rsid w:val="00A2709C"/>
    <w:rsid w:val="00A32338"/>
    <w:rsid w:val="00A56FA7"/>
    <w:rsid w:val="00A60250"/>
    <w:rsid w:val="00A73164"/>
    <w:rsid w:val="00AA157A"/>
    <w:rsid w:val="00AA225F"/>
    <w:rsid w:val="00AA555F"/>
    <w:rsid w:val="00AA6F13"/>
    <w:rsid w:val="00AC07EC"/>
    <w:rsid w:val="00AC4F40"/>
    <w:rsid w:val="00AD0739"/>
    <w:rsid w:val="00AE02CF"/>
    <w:rsid w:val="00AE301C"/>
    <w:rsid w:val="00AE345F"/>
    <w:rsid w:val="00AF1DDB"/>
    <w:rsid w:val="00AF47DB"/>
    <w:rsid w:val="00AF5D4B"/>
    <w:rsid w:val="00AF6EA8"/>
    <w:rsid w:val="00AF7A69"/>
    <w:rsid w:val="00B01F8D"/>
    <w:rsid w:val="00B029A3"/>
    <w:rsid w:val="00B05CBD"/>
    <w:rsid w:val="00B10B02"/>
    <w:rsid w:val="00B12C62"/>
    <w:rsid w:val="00B13ECA"/>
    <w:rsid w:val="00B20AD0"/>
    <w:rsid w:val="00B24DB7"/>
    <w:rsid w:val="00B3764B"/>
    <w:rsid w:val="00B4472B"/>
    <w:rsid w:val="00B47A82"/>
    <w:rsid w:val="00B54C5B"/>
    <w:rsid w:val="00B55AC0"/>
    <w:rsid w:val="00B56215"/>
    <w:rsid w:val="00B57356"/>
    <w:rsid w:val="00B605E3"/>
    <w:rsid w:val="00B74327"/>
    <w:rsid w:val="00B80533"/>
    <w:rsid w:val="00B8405F"/>
    <w:rsid w:val="00B875BD"/>
    <w:rsid w:val="00B90ECF"/>
    <w:rsid w:val="00B90FAB"/>
    <w:rsid w:val="00B92ABF"/>
    <w:rsid w:val="00B95EB3"/>
    <w:rsid w:val="00B9611A"/>
    <w:rsid w:val="00BA2B38"/>
    <w:rsid w:val="00BB2A5E"/>
    <w:rsid w:val="00BB3BBE"/>
    <w:rsid w:val="00BC3F1F"/>
    <w:rsid w:val="00BC4A8D"/>
    <w:rsid w:val="00BC542A"/>
    <w:rsid w:val="00BC65F7"/>
    <w:rsid w:val="00BC7138"/>
    <w:rsid w:val="00BD2E74"/>
    <w:rsid w:val="00BD521A"/>
    <w:rsid w:val="00BD6AFD"/>
    <w:rsid w:val="00BE0162"/>
    <w:rsid w:val="00BE0EE0"/>
    <w:rsid w:val="00BE4D40"/>
    <w:rsid w:val="00BE6107"/>
    <w:rsid w:val="00BF0928"/>
    <w:rsid w:val="00BF2140"/>
    <w:rsid w:val="00BF5CFE"/>
    <w:rsid w:val="00BF61C9"/>
    <w:rsid w:val="00C00C5E"/>
    <w:rsid w:val="00C03BE6"/>
    <w:rsid w:val="00C06F98"/>
    <w:rsid w:val="00C07047"/>
    <w:rsid w:val="00C078B3"/>
    <w:rsid w:val="00C17494"/>
    <w:rsid w:val="00C22339"/>
    <w:rsid w:val="00C253C9"/>
    <w:rsid w:val="00C304FE"/>
    <w:rsid w:val="00C41514"/>
    <w:rsid w:val="00C47F00"/>
    <w:rsid w:val="00C53039"/>
    <w:rsid w:val="00C554E7"/>
    <w:rsid w:val="00C72DD2"/>
    <w:rsid w:val="00C77ABC"/>
    <w:rsid w:val="00C805E6"/>
    <w:rsid w:val="00C86AAC"/>
    <w:rsid w:val="00C95DB5"/>
    <w:rsid w:val="00C962E7"/>
    <w:rsid w:val="00CB27C2"/>
    <w:rsid w:val="00CB2E97"/>
    <w:rsid w:val="00CC3FCC"/>
    <w:rsid w:val="00CD0AE2"/>
    <w:rsid w:val="00CD1FF8"/>
    <w:rsid w:val="00CD268F"/>
    <w:rsid w:val="00D1338B"/>
    <w:rsid w:val="00D14B4B"/>
    <w:rsid w:val="00D22FB7"/>
    <w:rsid w:val="00D34A19"/>
    <w:rsid w:val="00D3790C"/>
    <w:rsid w:val="00D43509"/>
    <w:rsid w:val="00D46E80"/>
    <w:rsid w:val="00D46F87"/>
    <w:rsid w:val="00D4774D"/>
    <w:rsid w:val="00D565AF"/>
    <w:rsid w:val="00D62B4E"/>
    <w:rsid w:val="00D63869"/>
    <w:rsid w:val="00D66068"/>
    <w:rsid w:val="00D66D62"/>
    <w:rsid w:val="00D730B8"/>
    <w:rsid w:val="00D80D98"/>
    <w:rsid w:val="00D8116A"/>
    <w:rsid w:val="00D95886"/>
    <w:rsid w:val="00D96F7B"/>
    <w:rsid w:val="00DA00F3"/>
    <w:rsid w:val="00DA3F2F"/>
    <w:rsid w:val="00DA4DFD"/>
    <w:rsid w:val="00DA7B13"/>
    <w:rsid w:val="00DB1E28"/>
    <w:rsid w:val="00DB5AB7"/>
    <w:rsid w:val="00DB793B"/>
    <w:rsid w:val="00DC016D"/>
    <w:rsid w:val="00DD243D"/>
    <w:rsid w:val="00DE2664"/>
    <w:rsid w:val="00DE5D92"/>
    <w:rsid w:val="00DF349B"/>
    <w:rsid w:val="00DF6325"/>
    <w:rsid w:val="00E04E62"/>
    <w:rsid w:val="00E11509"/>
    <w:rsid w:val="00E122BE"/>
    <w:rsid w:val="00E15498"/>
    <w:rsid w:val="00E24CC4"/>
    <w:rsid w:val="00E2596D"/>
    <w:rsid w:val="00E30111"/>
    <w:rsid w:val="00E3750D"/>
    <w:rsid w:val="00E426F0"/>
    <w:rsid w:val="00E5613A"/>
    <w:rsid w:val="00E57B3A"/>
    <w:rsid w:val="00E70CEA"/>
    <w:rsid w:val="00E70E19"/>
    <w:rsid w:val="00E73CD3"/>
    <w:rsid w:val="00E76393"/>
    <w:rsid w:val="00E80251"/>
    <w:rsid w:val="00E812F4"/>
    <w:rsid w:val="00E84156"/>
    <w:rsid w:val="00E935D3"/>
    <w:rsid w:val="00E973B0"/>
    <w:rsid w:val="00EA1658"/>
    <w:rsid w:val="00EA485F"/>
    <w:rsid w:val="00EA6960"/>
    <w:rsid w:val="00EB58B0"/>
    <w:rsid w:val="00EC0646"/>
    <w:rsid w:val="00EC0F60"/>
    <w:rsid w:val="00ED2AA4"/>
    <w:rsid w:val="00ED2B4D"/>
    <w:rsid w:val="00EE41B2"/>
    <w:rsid w:val="00EE465D"/>
    <w:rsid w:val="00EE706A"/>
    <w:rsid w:val="00F012FE"/>
    <w:rsid w:val="00F040E0"/>
    <w:rsid w:val="00F147A3"/>
    <w:rsid w:val="00F16AB7"/>
    <w:rsid w:val="00F23F37"/>
    <w:rsid w:val="00F271C0"/>
    <w:rsid w:val="00F306B9"/>
    <w:rsid w:val="00F42849"/>
    <w:rsid w:val="00F46CCA"/>
    <w:rsid w:val="00F53346"/>
    <w:rsid w:val="00F66C5D"/>
    <w:rsid w:val="00F71373"/>
    <w:rsid w:val="00F7419F"/>
    <w:rsid w:val="00F76456"/>
    <w:rsid w:val="00F771D5"/>
    <w:rsid w:val="00F77D0F"/>
    <w:rsid w:val="00F80DE2"/>
    <w:rsid w:val="00F92E56"/>
    <w:rsid w:val="00F97E99"/>
    <w:rsid w:val="00FA5588"/>
    <w:rsid w:val="00FA7325"/>
    <w:rsid w:val="00FB3AED"/>
    <w:rsid w:val="00FB583B"/>
    <w:rsid w:val="00FC0592"/>
    <w:rsid w:val="00FC12DF"/>
    <w:rsid w:val="00FC4C32"/>
    <w:rsid w:val="00FC5088"/>
    <w:rsid w:val="00FC5918"/>
    <w:rsid w:val="00FD039C"/>
    <w:rsid w:val="00FD29E8"/>
    <w:rsid w:val="00FE01CF"/>
    <w:rsid w:val="00FE2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4F59E0C"/>
  <w15:docId w15:val="{1A2FBD8D-8168-406C-B3AA-30F434FDA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2FF1"/>
  </w:style>
  <w:style w:type="paragraph" w:styleId="Ttulo1">
    <w:name w:val="heading 1"/>
    <w:basedOn w:val="Normal"/>
    <w:next w:val="Normal"/>
    <w:link w:val="Ttulo1Char"/>
    <w:qFormat/>
    <w:rsid w:val="006D54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Corpodetexto"/>
    <w:link w:val="Ttulo2Char"/>
    <w:qFormat/>
    <w:rsid w:val="00355BFB"/>
    <w:pPr>
      <w:widowControl w:val="0"/>
      <w:tabs>
        <w:tab w:val="num" w:pos="0"/>
      </w:tabs>
      <w:autoSpaceDE w:val="0"/>
      <w:autoSpaceDN w:val="0"/>
      <w:spacing w:before="120" w:after="240" w:line="240" w:lineRule="auto"/>
      <w:outlineLvl w:val="1"/>
    </w:pPr>
    <w:rPr>
      <w:rFonts w:asciiTheme="majorHAnsi" w:eastAsia="Times New Roman" w:hAnsiTheme="majorHAnsi" w:cs="Times New Roman"/>
      <w:b/>
      <w:snapToGrid w:val="0"/>
      <w:color w:val="4F81BD" w:themeColor="accent1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153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Ttulo1"/>
    <w:next w:val="Normal"/>
    <w:link w:val="Ttulo4Char"/>
    <w:qFormat/>
    <w:rsid w:val="00560226"/>
    <w:pPr>
      <w:keepLines w:val="0"/>
      <w:pageBreakBefore/>
      <w:widowControl w:val="0"/>
      <w:tabs>
        <w:tab w:val="num" w:pos="0"/>
      </w:tabs>
      <w:autoSpaceDE w:val="0"/>
      <w:autoSpaceDN w:val="0"/>
      <w:spacing w:before="120" w:after="240" w:line="240" w:lineRule="auto"/>
      <w:outlineLvl w:val="3"/>
    </w:pPr>
    <w:rPr>
      <w:rFonts w:ascii="Lucida Sans" w:eastAsia="Times New Roman" w:hAnsi="Lucida Sans" w:cs="Times New Roman"/>
      <w:b w:val="0"/>
      <w:bCs w:val="0"/>
      <w:caps/>
      <w:snapToGrid w:val="0"/>
      <w:color w:val="auto"/>
      <w:sz w:val="24"/>
      <w:szCs w:val="24"/>
    </w:rPr>
  </w:style>
  <w:style w:type="paragraph" w:styleId="Ttulo5">
    <w:name w:val="heading 5"/>
    <w:basedOn w:val="Normal"/>
    <w:next w:val="Normal"/>
    <w:link w:val="Ttulo5Char"/>
    <w:qFormat/>
    <w:rsid w:val="00560226"/>
    <w:pPr>
      <w:widowControl w:val="0"/>
      <w:tabs>
        <w:tab w:val="num" w:pos="0"/>
      </w:tabs>
      <w:autoSpaceDE w:val="0"/>
      <w:autoSpaceDN w:val="0"/>
      <w:spacing w:before="240" w:after="60" w:line="240" w:lineRule="atLeast"/>
      <w:ind w:left="2880"/>
      <w:outlineLvl w:val="4"/>
    </w:pPr>
    <w:rPr>
      <w:rFonts w:ascii="Times New Roman" w:eastAsia="Times New Roman" w:hAnsi="Times New Roman" w:cs="Times New Roman"/>
      <w:snapToGrid w:val="0"/>
    </w:rPr>
  </w:style>
  <w:style w:type="paragraph" w:styleId="Ttulo6">
    <w:name w:val="heading 6"/>
    <w:basedOn w:val="Normal"/>
    <w:next w:val="Normal"/>
    <w:link w:val="Ttulo6Char"/>
    <w:qFormat/>
    <w:rsid w:val="00560226"/>
    <w:pPr>
      <w:widowControl w:val="0"/>
      <w:tabs>
        <w:tab w:val="num" w:pos="0"/>
      </w:tabs>
      <w:autoSpaceDE w:val="0"/>
      <w:autoSpaceDN w:val="0"/>
      <w:spacing w:before="240" w:after="60" w:line="240" w:lineRule="atLeast"/>
      <w:ind w:left="2880"/>
      <w:outlineLvl w:val="5"/>
    </w:pPr>
    <w:rPr>
      <w:rFonts w:ascii="Times New Roman" w:eastAsia="Times New Roman" w:hAnsi="Times New Roman" w:cs="Times New Roman"/>
      <w:i/>
      <w:iCs/>
      <w:snapToGrid w:val="0"/>
    </w:rPr>
  </w:style>
  <w:style w:type="paragraph" w:styleId="Ttulo7">
    <w:name w:val="heading 7"/>
    <w:basedOn w:val="Normal"/>
    <w:next w:val="Normal"/>
    <w:link w:val="Ttulo7Char"/>
    <w:qFormat/>
    <w:rsid w:val="00560226"/>
    <w:pPr>
      <w:widowControl w:val="0"/>
      <w:tabs>
        <w:tab w:val="num" w:pos="0"/>
      </w:tabs>
      <w:autoSpaceDE w:val="0"/>
      <w:autoSpaceDN w:val="0"/>
      <w:spacing w:before="240" w:after="60" w:line="240" w:lineRule="atLeast"/>
      <w:ind w:left="2880"/>
      <w:outlineLvl w:val="6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Ttulo8">
    <w:name w:val="heading 8"/>
    <w:basedOn w:val="Normal"/>
    <w:next w:val="Normal"/>
    <w:link w:val="Ttulo8Char"/>
    <w:qFormat/>
    <w:rsid w:val="00560226"/>
    <w:pPr>
      <w:widowControl w:val="0"/>
      <w:tabs>
        <w:tab w:val="num" w:pos="0"/>
      </w:tabs>
      <w:autoSpaceDE w:val="0"/>
      <w:autoSpaceDN w:val="0"/>
      <w:spacing w:before="240" w:after="60" w:line="240" w:lineRule="atLeast"/>
      <w:ind w:left="2880"/>
      <w:outlineLvl w:val="7"/>
    </w:pPr>
    <w:rPr>
      <w:rFonts w:ascii="Times New Roman" w:eastAsia="Times New Roman" w:hAnsi="Times New Roman" w:cs="Times New Roman"/>
      <w:i/>
      <w:iCs/>
      <w:snapToGrid w:val="0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rsid w:val="00560226"/>
    <w:pPr>
      <w:widowControl w:val="0"/>
      <w:tabs>
        <w:tab w:val="num" w:pos="0"/>
      </w:tabs>
      <w:autoSpaceDE w:val="0"/>
      <w:autoSpaceDN w:val="0"/>
      <w:spacing w:before="240" w:after="60" w:line="240" w:lineRule="atLeast"/>
      <w:ind w:left="2880"/>
      <w:outlineLvl w:val="8"/>
    </w:pPr>
    <w:rPr>
      <w:rFonts w:ascii="Times New Roman" w:eastAsia="Times New Roman" w:hAnsi="Times New Roman" w:cs="Times New Roman"/>
      <w:b/>
      <w:bCs/>
      <w:i/>
      <w:iCs/>
      <w:snapToGrid w:val="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6D54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01F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1F8D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602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60226"/>
  </w:style>
  <w:style w:type="paragraph" w:styleId="Rodap">
    <w:name w:val="footer"/>
    <w:basedOn w:val="Normal"/>
    <w:link w:val="RodapChar"/>
    <w:uiPriority w:val="99"/>
    <w:unhideWhenUsed/>
    <w:rsid w:val="005602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60226"/>
  </w:style>
  <w:style w:type="character" w:customStyle="1" w:styleId="Ttulo2Char">
    <w:name w:val="Título 2 Char"/>
    <w:basedOn w:val="Fontepargpadro"/>
    <w:link w:val="Ttulo2"/>
    <w:rsid w:val="00355BFB"/>
    <w:rPr>
      <w:rFonts w:asciiTheme="majorHAnsi" w:eastAsia="Times New Roman" w:hAnsiTheme="majorHAnsi" w:cs="Times New Roman"/>
      <w:b/>
      <w:snapToGrid w:val="0"/>
      <w:color w:val="4F81BD" w:themeColor="accent1"/>
      <w:szCs w:val="24"/>
    </w:rPr>
  </w:style>
  <w:style w:type="character" w:customStyle="1" w:styleId="Ttulo4Char">
    <w:name w:val="Título 4 Char"/>
    <w:basedOn w:val="Fontepargpadro"/>
    <w:link w:val="Ttulo4"/>
    <w:rsid w:val="00560226"/>
    <w:rPr>
      <w:rFonts w:ascii="Lucida Sans" w:eastAsia="Times New Roman" w:hAnsi="Lucida Sans" w:cs="Times New Roman"/>
      <w:caps/>
      <w:snapToGrid w:val="0"/>
      <w:sz w:val="24"/>
      <w:szCs w:val="24"/>
    </w:rPr>
  </w:style>
  <w:style w:type="character" w:customStyle="1" w:styleId="Ttulo5Char">
    <w:name w:val="Título 5 Char"/>
    <w:basedOn w:val="Fontepargpadro"/>
    <w:link w:val="Ttulo5"/>
    <w:rsid w:val="00560226"/>
    <w:rPr>
      <w:rFonts w:ascii="Times New Roman" w:eastAsia="Times New Roman" w:hAnsi="Times New Roman" w:cs="Times New Roman"/>
      <w:snapToGrid w:val="0"/>
    </w:rPr>
  </w:style>
  <w:style w:type="character" w:customStyle="1" w:styleId="Ttulo6Char">
    <w:name w:val="Título 6 Char"/>
    <w:basedOn w:val="Fontepargpadro"/>
    <w:link w:val="Ttulo6"/>
    <w:rsid w:val="00560226"/>
    <w:rPr>
      <w:rFonts w:ascii="Times New Roman" w:eastAsia="Times New Roman" w:hAnsi="Times New Roman" w:cs="Times New Roman"/>
      <w:i/>
      <w:iCs/>
      <w:snapToGrid w:val="0"/>
    </w:rPr>
  </w:style>
  <w:style w:type="character" w:customStyle="1" w:styleId="Ttulo7Char">
    <w:name w:val="Título 7 Char"/>
    <w:basedOn w:val="Fontepargpadro"/>
    <w:link w:val="Ttulo7"/>
    <w:rsid w:val="00560226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560226"/>
    <w:rPr>
      <w:rFonts w:ascii="Times New Roman" w:eastAsia="Times New Roman" w:hAnsi="Times New Roman" w:cs="Times New Roman"/>
      <w:i/>
      <w:iCs/>
      <w:snapToGrid w:val="0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560226"/>
    <w:rPr>
      <w:rFonts w:ascii="Times New Roman" w:eastAsia="Times New Roman" w:hAnsi="Times New Roman" w:cs="Times New Roman"/>
      <w:b/>
      <w:bCs/>
      <w:i/>
      <w:iCs/>
      <w:snapToGrid w:val="0"/>
      <w:sz w:val="18"/>
      <w:szCs w:val="18"/>
    </w:rPr>
  </w:style>
  <w:style w:type="paragraph" w:styleId="Corpodetexto">
    <w:name w:val="Body Text"/>
    <w:basedOn w:val="Normal"/>
    <w:link w:val="CorpodetextoChar"/>
    <w:uiPriority w:val="99"/>
    <w:unhideWhenUsed/>
    <w:rsid w:val="00560226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560226"/>
  </w:style>
  <w:style w:type="paragraph" w:styleId="PargrafodaLista">
    <w:name w:val="List Paragraph"/>
    <w:basedOn w:val="Normal"/>
    <w:uiPriority w:val="34"/>
    <w:qFormat/>
    <w:rsid w:val="004E2F3A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AF6EA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F6EA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F6EA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F6EA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F6EA8"/>
    <w:rPr>
      <w:b/>
      <w:bCs/>
      <w:sz w:val="20"/>
      <w:szCs w:val="20"/>
    </w:rPr>
  </w:style>
  <w:style w:type="character" w:styleId="TextodoEspaoReservado">
    <w:name w:val="Placeholder Text"/>
    <w:basedOn w:val="Fontepargpadro"/>
    <w:uiPriority w:val="99"/>
    <w:semiHidden/>
    <w:rsid w:val="00073216"/>
    <w:rPr>
      <w:color w:val="80808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E39A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E39A7"/>
    <w:pPr>
      <w:spacing w:after="100"/>
    </w:pPr>
  </w:style>
  <w:style w:type="character" w:styleId="Hyperlink">
    <w:name w:val="Hyperlink"/>
    <w:basedOn w:val="Fontepargpadro"/>
    <w:uiPriority w:val="99"/>
    <w:unhideWhenUsed/>
    <w:rsid w:val="006E39A7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D62B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uiPriority w:val="9"/>
    <w:rsid w:val="0011536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mrio3">
    <w:name w:val="toc 3"/>
    <w:basedOn w:val="Normal"/>
    <w:next w:val="Normal"/>
    <w:autoRedefine/>
    <w:uiPriority w:val="39"/>
    <w:unhideWhenUsed/>
    <w:rsid w:val="00C86AAC"/>
    <w:pPr>
      <w:spacing w:after="100"/>
      <w:ind w:left="440"/>
    </w:pPr>
  </w:style>
  <w:style w:type="table" w:customStyle="1" w:styleId="TabeladeGrade4-nfase11">
    <w:name w:val="Tabela de Grade 4 - Ênfase 11"/>
    <w:basedOn w:val="Tabelanormal"/>
    <w:uiPriority w:val="49"/>
    <w:rsid w:val="00BC7138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8957A4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HiperlinkVisitado">
    <w:name w:val="FollowedHyperlink"/>
    <w:basedOn w:val="Fontepargpadro"/>
    <w:uiPriority w:val="99"/>
    <w:semiHidden/>
    <w:unhideWhenUsed/>
    <w:rsid w:val="00C06F98"/>
    <w:rPr>
      <w:color w:val="800080" w:themeColor="followedHyperlink"/>
      <w:u w:val="single"/>
    </w:rPr>
  </w:style>
  <w:style w:type="paragraph" w:styleId="Ttulo">
    <w:name w:val="Title"/>
    <w:basedOn w:val="Normal"/>
    <w:link w:val="TtuloChar"/>
    <w:qFormat/>
    <w:rsid w:val="00A32338"/>
    <w:pPr>
      <w:keepLines/>
      <w:overflowPunct w:val="0"/>
      <w:autoSpaceDE w:val="0"/>
      <w:autoSpaceDN w:val="0"/>
      <w:adjustRightInd w:val="0"/>
      <w:spacing w:after="120" w:line="240" w:lineRule="auto"/>
      <w:ind w:left="2520" w:right="720"/>
      <w:textAlignment w:val="baseline"/>
    </w:pPr>
    <w:rPr>
      <w:rFonts w:asciiTheme="majorHAnsi" w:eastAsia="Times New Roman" w:hAnsiTheme="majorHAnsi" w:cs="Times New Roman"/>
      <w:b/>
      <w:color w:val="1F497D" w:themeColor="text2"/>
      <w:sz w:val="28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A32338"/>
    <w:rPr>
      <w:rFonts w:asciiTheme="majorHAnsi" w:eastAsia="Times New Roman" w:hAnsiTheme="majorHAnsi" w:cs="Times New Roman"/>
      <w:b/>
      <w:color w:val="1F497D" w:themeColor="text2"/>
      <w:sz w:val="28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627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268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7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103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394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772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428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623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03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3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8549">
          <w:marLeft w:val="103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4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9525">
          <w:marLeft w:val="103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9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haiti.cwb.pucpr.br:8280/services/cs_student_service?wsdl" TargetMode="External"/><Relationship Id="rId18" Type="http://schemas.openxmlformats.org/officeDocument/2006/relationships/hyperlink" Target="http://rhea.cwb.pucpr.br:8280/services/cs_program_service?wsdl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haiti.cwb.pucpr.br:8280/services/cs_program_service?wsdl" TargetMode="External"/><Relationship Id="rId7" Type="http://schemas.openxmlformats.org/officeDocument/2006/relationships/styles" Target="styles.xml"/><Relationship Id="rId12" Type="http://schemas.openxmlformats.org/officeDocument/2006/relationships/hyperlink" Target="http://rhea.cwb.pucpr.br:8280/services/cs_student_service?wsdl" TargetMode="External"/><Relationship Id="rId17" Type="http://schemas.openxmlformats.org/officeDocument/2006/relationships/hyperlink" Target="http://haiti.cwb.pucpr.br:8280/services/cs_student_service?wsdl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rhea.cwb.pucpr.br:8280/services/cs_student_service?wsdl" TargetMode="External"/><Relationship Id="rId20" Type="http://schemas.openxmlformats.org/officeDocument/2006/relationships/hyperlink" Target="http://rhea.cwb.pucpr.br:8280/services/cs_program_service?wsdl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hyperlink" Target="http://haiti.cwb.pucpr.br:8280/services/cs_student_service?wsdl" TargetMode="External"/><Relationship Id="rId23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hyperlink" Target="http://haiti.cwb.pucpr.br:8280/services/cs_program_service?wsdl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rhea.cwb.pucpr.br:8280/services/cs_student_service?wsdl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Descri&#231;&#227;o%20do%20neg&#243;cio%20-%20Modelo%20v3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378966d-6459-4186-8ce0-cb5354b9a784">CKF7V5RJTNMK-118-5428</_dlc_DocId>
    <_dlc_DocIdUrl xmlns="e378966d-6459-4186-8ce0-cb5354b9a784">
      <Url>http://nunki:8080/PWA/PJ-NEG-2014-5-Projeto%20Campus%20Solutions%20PUCPR/_layouts/15/DocIdRedir.aspx?ID=CKF7V5RJTNMK-118-5428</Url>
      <Description>CKF7V5RJTNMK-118-5428</Description>
    </_dlc_DocIdUrl>
    <TaxCatchAll xmlns="e378966d-6459-4186-8ce0-cb5354b9a784"/>
    <TaxKeywordTaxHTField xmlns="e378966d-6459-4186-8ce0-cb5354b9a784">
      <Terms xmlns="http://schemas.microsoft.com/office/infopath/2007/PartnerControls"/>
    </TaxKeywordTaxHTField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C2FE2CCD740344BA2D07BE9F4AF47A" ma:contentTypeVersion="1" ma:contentTypeDescription="Crie um novo documento." ma:contentTypeScope="" ma:versionID="72cad617afb2ce690d48ad93d134881b">
  <xsd:schema xmlns:xsd="http://www.w3.org/2001/XMLSchema" xmlns:xs="http://www.w3.org/2001/XMLSchema" xmlns:p="http://schemas.microsoft.com/office/2006/metadata/properties" xmlns:ns2="e378966d-6459-4186-8ce0-cb5354b9a784" targetNamespace="http://schemas.microsoft.com/office/2006/metadata/properties" ma:root="true" ma:fieldsID="359dcd94d792899ef14870da4ef373b0" ns2:_="">
    <xsd:import namespace="e378966d-6459-4186-8ce0-cb5354b9a78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TaxKeywordTaxHTField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78966d-6459-4186-8ce0-cb5354b9a78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KeywordTaxHTField" ma:index="12" nillable="true" ma:taxonomy="true" ma:internalName="TaxKeywordTaxHTField" ma:taxonomyFieldName="TaxKeyword" ma:displayName="Palavras-chave Corporativas" ma:readOnly="false" ma:fieldId="{23f27201-bee3-471e-b2e7-b64fd8b7ca38}" ma:taxonomyMulti="true" ma:sspId="00000000-0000-0000-0000-000000000000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hidden="true" ma:list="{e5e46957-9a44-4832-b03c-376fb6291f67}" ma:internalName="TaxCatchAll" ma:showField="CatchAllData" ma:web="e378966d-6459-4186-8ce0-cb5354b9a7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2D69E4-A475-4D5B-B7DC-9651A4B7723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155E8E-9F3C-46D9-8594-34F665B005C0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B8FDFEA5-090A-4A47-AC3D-531B7EB0D60D}">
  <ds:schemaRefs>
    <ds:schemaRef ds:uri="e378966d-6459-4186-8ce0-cb5354b9a784"/>
    <ds:schemaRef ds:uri="http://purl.org/dc/terms/"/>
    <ds:schemaRef ds:uri="http://schemas.microsoft.com/office/infopath/2007/PartnerControls"/>
    <ds:schemaRef ds:uri="http://purl.org/dc/elements/1.1/"/>
    <ds:schemaRef ds:uri="http://purl.org/dc/dcmitype/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145D0187-CEE3-4BAE-B8AD-913CE5F050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78966d-6459-4186-8ce0-cb5354b9a7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D10130F-1CE6-44F7-B169-39D548B3B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Descrição do negócio - Modelo v3.dotx</Template>
  <TotalTime>1069</TotalTime>
  <Pages>15</Pages>
  <Words>3362</Words>
  <Characters>18161</Characters>
  <Application>Microsoft Office Word</Application>
  <DocSecurity>0</DocSecurity>
  <Lines>151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DESCRIÇÃO DO NEGÓCIO</vt:lpstr>
    </vt:vector>
  </TitlesOfParts>
  <Company>Grupo Marista</Company>
  <LinksUpToDate>false</LinksUpToDate>
  <CharactersWithSpaces>21481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DESCRIÇÃO DO NEGÓCIO</dc:title>
  <dc:subject>Descrever as regras do negócio</dc:subject>
  <dc:creator>Monica Katzinsky Guimarães Gutierrez</dc:creator>
  <dc:description>versão 3.0</dc:description>
  <cp:lastModifiedBy>Loacir de Souza Vresk - ABEC/UCE</cp:lastModifiedBy>
  <cp:revision>45</cp:revision>
  <cp:lastPrinted>2013-04-29T11:52:00Z</cp:lastPrinted>
  <dcterms:created xsi:type="dcterms:W3CDTF">2015-03-26T21:51:00Z</dcterms:created>
  <dcterms:modified xsi:type="dcterms:W3CDTF">2015-05-20T12:58:00Z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8c172088-14ea-4e00-b6d2-1f16446db68a</vt:lpwstr>
  </property>
  <property fmtid="{D5CDD505-2E9C-101B-9397-08002B2CF9AE}" pid="3" name="ContentTypeId">
    <vt:lpwstr>0x0101004FC2FE2CCD740344BA2D07BE9F4AF47A</vt:lpwstr>
  </property>
  <property fmtid="{D5CDD505-2E9C-101B-9397-08002B2CF9AE}" pid="4" name="TaxKeyword">
    <vt:lpwstr/>
  </property>
</Properties>
</file>